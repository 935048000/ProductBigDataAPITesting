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C756EA" w:rsidRDefault="004A5C41" w:rsidP="004A5C41">
      <w:pPr>
        <w:pStyle w:val="afa"/>
      </w:pPr>
      <w:r w:rsidRPr="00C756EA">
        <w:rPr>
          <w:rFonts w:hint="eastAsia"/>
        </w:rPr>
        <w:t>南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阳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理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工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学</w:t>
      </w:r>
      <w:r w:rsidRPr="00C756EA">
        <w:rPr>
          <w:rFonts w:hint="eastAsia"/>
        </w:rPr>
        <w:t xml:space="preserve">  </w:t>
      </w:r>
      <w:r w:rsidRPr="00C756EA">
        <w:rPr>
          <w:rFonts w:hint="eastAsia"/>
        </w:rPr>
        <w:t>院</w:t>
      </w:r>
    </w:p>
    <w:p w:rsidR="004A5C41" w:rsidRPr="00C756EA" w:rsidRDefault="004A5C41" w:rsidP="004A5C41">
      <w:pPr>
        <w:pStyle w:val="afa"/>
      </w:pPr>
      <w:r w:rsidRPr="00C756EA">
        <w:rPr>
          <w:rFonts w:hint="eastAsia"/>
        </w:rPr>
        <w:t>本科生毕业设计</w:t>
      </w:r>
      <w:r w:rsidRPr="00C756EA">
        <w:rPr>
          <w:rFonts w:hint="eastAsia"/>
        </w:rPr>
        <w:t>(</w:t>
      </w:r>
      <w:r w:rsidRPr="00C756EA">
        <w:rPr>
          <w:rFonts w:hint="eastAsia"/>
        </w:rPr>
        <w:t>论文</w:t>
      </w:r>
      <w:r w:rsidRPr="00C756EA">
        <w:rPr>
          <w:rFonts w:hint="eastAsia"/>
        </w:rPr>
        <w:t>)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DC1B82" w:rsidRDefault="004A5C41" w:rsidP="004A5C41">
      <w:pPr>
        <w:pStyle w:val="af6"/>
        <w:ind w:left="2352"/>
        <w:rPr>
          <w:rStyle w:val="af7"/>
        </w:rPr>
      </w:pPr>
      <w:r w:rsidRPr="00DC1B82">
        <w:rPr>
          <w:rStyle w:val="af7"/>
          <w:rFonts w:hint="eastAsia"/>
        </w:rPr>
        <w:t>学院(系)：</w:t>
      </w:r>
      <w:r>
        <w:rPr>
          <w:rStyle w:val="af7"/>
          <w:rFonts w:hint="eastAsia"/>
        </w:rPr>
        <w:tab/>
      </w:r>
      <w:r w:rsidR="00700BDA" w:rsidRPr="00700BDA">
        <w:rPr>
          <w:rStyle w:val="af7"/>
          <w:rFonts w:hint="eastAsia"/>
        </w:rPr>
        <w:t xml:space="preserve">      软件学院      </w:t>
      </w:r>
    </w:p>
    <w:p w:rsidR="004A5C41" w:rsidRPr="006A0015" w:rsidRDefault="004A5C41" w:rsidP="004A5C41">
      <w:pPr>
        <w:pStyle w:val="af6"/>
        <w:ind w:left="2352"/>
        <w:rPr>
          <w:rStyle w:val="af7"/>
        </w:rPr>
      </w:pPr>
      <w:r w:rsidRPr="006A0015">
        <w:rPr>
          <w:rStyle w:val="af7"/>
          <w:rFonts w:hint="eastAsia"/>
        </w:rPr>
        <w:t>专    业：</w:t>
      </w:r>
      <w:r w:rsidRPr="004056C7">
        <w:rPr>
          <w:rStyle w:val="af7"/>
          <w:rFonts w:hint="eastAsia"/>
        </w:rPr>
        <w:tab/>
      </w:r>
      <w:r w:rsidR="00700BDA" w:rsidRPr="00700BDA">
        <w:rPr>
          <w:rStyle w:val="af7"/>
          <w:rFonts w:hint="eastAsia"/>
        </w:rPr>
        <w:t xml:space="preserve">      软件工程      </w:t>
      </w:r>
    </w:p>
    <w:p w:rsidR="004A5C41" w:rsidRPr="006A0015" w:rsidRDefault="004A5C41" w:rsidP="004A5C41">
      <w:pPr>
        <w:pStyle w:val="af6"/>
        <w:ind w:left="2352"/>
        <w:rPr>
          <w:rStyle w:val="af7"/>
        </w:rPr>
      </w:pPr>
      <w:r w:rsidRPr="006A0015">
        <w:rPr>
          <w:rStyle w:val="af7"/>
          <w:rFonts w:hint="eastAsia"/>
        </w:rPr>
        <w:t>学    生：</w:t>
      </w:r>
      <w:r>
        <w:rPr>
          <w:rStyle w:val="af7"/>
          <w:rFonts w:hint="eastAsia"/>
        </w:rPr>
        <w:tab/>
      </w:r>
      <w:r w:rsidR="00700BDA" w:rsidRPr="00700BDA">
        <w:rPr>
          <w:rStyle w:val="af7"/>
          <w:rFonts w:hint="eastAsia"/>
        </w:rPr>
        <w:t xml:space="preserve">        张三        </w:t>
      </w:r>
    </w:p>
    <w:p w:rsidR="004A5C41" w:rsidRPr="006A0015" w:rsidRDefault="004A5C41" w:rsidP="004A5C41">
      <w:pPr>
        <w:pStyle w:val="af6"/>
        <w:ind w:left="2352"/>
        <w:rPr>
          <w:rStyle w:val="af7"/>
        </w:rPr>
      </w:pPr>
      <w:r w:rsidRPr="006A0015">
        <w:rPr>
          <w:rStyle w:val="af7"/>
          <w:rFonts w:hint="eastAsia"/>
        </w:rPr>
        <w:t>指导教师：</w:t>
      </w:r>
      <w:r>
        <w:rPr>
          <w:rStyle w:val="af7"/>
          <w:rFonts w:hint="eastAsia"/>
        </w:rPr>
        <w:tab/>
      </w:r>
      <w:r w:rsidR="00700BDA" w:rsidRPr="00700BDA">
        <w:rPr>
          <w:rStyle w:val="af7"/>
          <w:rFonts w:hint="eastAsia"/>
        </w:rPr>
        <w:t xml:space="preserve">        李四        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Default="004A5C41" w:rsidP="004A5C41">
      <w:pPr>
        <w:pStyle w:val="af8"/>
      </w:pPr>
      <w:r>
        <w:rPr>
          <w:rFonts w:hint="eastAsia"/>
        </w:rPr>
        <w:t xml:space="preserve">完成日期  </w:t>
      </w:r>
      <w:r w:rsidR="00700BDA" w:rsidRPr="00700BDA">
        <w:rPr>
          <w:rStyle w:val="af9"/>
        </w:rPr>
        <w:t xml:space="preserve">  2015  </w:t>
      </w:r>
      <w:r w:rsidRPr="00B026BF">
        <w:rPr>
          <w:rFonts w:hint="eastAsia"/>
        </w:rPr>
        <w:t xml:space="preserve"> </w:t>
      </w:r>
      <w:r>
        <w:rPr>
          <w:rFonts w:hint="eastAsia"/>
        </w:rPr>
        <w:t xml:space="preserve">年 </w:t>
      </w:r>
      <w:r w:rsidR="00700BDA" w:rsidRPr="00700BDA">
        <w:rPr>
          <w:rStyle w:val="af9"/>
        </w:rPr>
        <w:t xml:space="preserve">  04  </w:t>
      </w:r>
      <w:r>
        <w:rPr>
          <w:rFonts w:hint="eastAsia"/>
        </w:rPr>
        <w:t>月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  <w:sectPr w:rsidR="004A5C41" w:rsidRPr="004C7AB2" w:rsidSect="0052657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E1628C" w:rsidRDefault="004A5C41" w:rsidP="004A5C41">
      <w:pPr>
        <w:pStyle w:val="af1"/>
      </w:pPr>
      <w:r>
        <w:rPr>
          <w:rFonts w:hint="eastAsia"/>
        </w:rPr>
        <w:t>南阳理工学院本科生毕业设计（论文）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Default="00700BDA" w:rsidP="00700BDA">
      <w:pPr>
        <w:pStyle w:val="af5"/>
      </w:pPr>
      <w:r>
        <w:rPr>
          <w:rFonts w:hint="eastAsia"/>
        </w:rPr>
        <w:t>XXXX系统的设计与实现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0942A7" w:rsidRDefault="00700BDA" w:rsidP="00700BDA">
      <w:pPr>
        <w:pStyle w:val="af3"/>
      </w:pPr>
      <w:r>
        <w:t>Design and Implementation of the</w:t>
      </w:r>
      <w:r>
        <w:br/>
        <w:t>XXXX System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C756EA" w:rsidRDefault="00700BDA" w:rsidP="00700BDA">
      <w:pPr>
        <w:pStyle w:val="af2"/>
      </w:pPr>
      <w:r>
        <w:rPr>
          <w:rFonts w:hint="eastAsia"/>
        </w:rPr>
        <w:t>总</w:t>
      </w:r>
      <w:r>
        <w:rPr>
          <w:rFonts w:hint="eastAsia"/>
        </w:rPr>
        <w:t xml:space="preserve">  </w:t>
      </w:r>
      <w:r>
        <w:rPr>
          <w:rFonts w:hint="eastAsia"/>
        </w:rPr>
        <w:t>计：毕业设计</w:t>
      </w:r>
      <w:r>
        <w:rPr>
          <w:rFonts w:hint="eastAsia"/>
        </w:rPr>
        <w:t>(</w:t>
      </w:r>
      <w:r>
        <w:rPr>
          <w:rFonts w:hint="eastAsia"/>
        </w:rPr>
        <w:t>论文</w:t>
      </w:r>
      <w:r>
        <w:rPr>
          <w:rFonts w:hint="eastAsia"/>
        </w:rPr>
        <w:t>) 5</w:t>
      </w:r>
      <w:r>
        <w:rPr>
          <w:rFonts w:hint="eastAsia"/>
        </w:rPr>
        <w:t>页</w:t>
      </w:r>
    </w:p>
    <w:p w:rsidR="004A5C41" w:rsidRPr="00C756EA" w:rsidRDefault="00700BDA" w:rsidP="00700BDA">
      <w:pPr>
        <w:pStyle w:val="af2"/>
      </w:pP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格：</w:t>
      </w:r>
      <w:r>
        <w:rPr>
          <w:rFonts w:hint="eastAsia"/>
        </w:rPr>
        <w:t xml:space="preserve">        </w:t>
      </w:r>
      <w:bookmarkStart w:id="0" w:name="请输入表格个数"/>
      <w:r>
        <w:fldChar w:fldCharType="begin">
          <w:ffData>
            <w:name w:val="请输入表格个数"/>
            <w:enabled/>
            <w:calcOnExit w:val="0"/>
            <w:textInput>
              <w:default w:val="1"/>
              <w:maxLength w:val="2"/>
            </w:textInput>
          </w:ffData>
        </w:fldChar>
      </w:r>
      <w:r>
        <w:instrText xml:space="preserve"> FORMTEXT </w:instrText>
      </w:r>
      <w:r>
        <w:fldChar w:fldCharType="separate"/>
      </w:r>
      <w:bookmarkStart w:id="1" w:name="_GoBack"/>
      <w:bookmarkEnd w:id="1"/>
      <w:r w:rsidR="00723A9C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个</w:t>
      </w:r>
    </w:p>
    <w:p w:rsidR="004A5C41" w:rsidRPr="00C756EA" w:rsidRDefault="00700BDA" w:rsidP="00700BDA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片：</w:t>
      </w:r>
      <w:r>
        <w:rPr>
          <w:rFonts w:hint="eastAsia"/>
        </w:rPr>
        <w:t xml:space="preserve">        </w:t>
      </w:r>
      <w:bookmarkStart w:id="2" w:name="请输入图片个数"/>
      <w:r>
        <w:fldChar w:fldCharType="begin">
          <w:ffData>
            <w:name w:val="请输入图片个数"/>
            <w:enabled/>
            <w:calcOnExit w:val="0"/>
            <w:textInput>
              <w:default w:val="1"/>
              <w:maxLength w:val="2"/>
            </w:textInput>
          </w:ffData>
        </w:fldChar>
      </w:r>
      <w:r>
        <w:instrText xml:space="preserve"> FORMTEXT </w:instrText>
      </w:r>
      <w:r>
        <w:fldChar w:fldCharType="separate"/>
      </w:r>
      <w:r w:rsidR="00723A9C"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个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  <w:sectPr w:rsidR="004A5C41" w:rsidRPr="004C7AB2" w:rsidSect="0052657F">
          <w:headerReference w:type="default" r:id="rId15"/>
          <w:footerReference w:type="default" r:id="rId16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D41403" w:rsidRDefault="004A5C41" w:rsidP="004A5C41">
      <w:pPr>
        <w:pStyle w:val="23"/>
      </w:pPr>
      <w:r w:rsidRPr="00D41403">
        <w:rPr>
          <w:rFonts w:hint="eastAsia"/>
        </w:rPr>
        <w:t>南</w:t>
      </w:r>
      <w:r>
        <w:rPr>
          <w:rFonts w:hint="eastAsia"/>
        </w:rPr>
        <w:t xml:space="preserve"> </w:t>
      </w:r>
      <w:r w:rsidRPr="00D41403">
        <w:rPr>
          <w:rFonts w:hint="eastAsia"/>
        </w:rPr>
        <w:t>阳</w:t>
      </w:r>
      <w:r>
        <w:rPr>
          <w:rFonts w:hint="eastAsia"/>
        </w:rPr>
        <w:t xml:space="preserve"> </w:t>
      </w:r>
      <w:r w:rsidRPr="00D41403">
        <w:rPr>
          <w:rFonts w:hint="eastAsia"/>
        </w:rPr>
        <w:t>理</w:t>
      </w:r>
      <w:r>
        <w:rPr>
          <w:rFonts w:hint="eastAsia"/>
        </w:rPr>
        <w:t xml:space="preserve"> </w:t>
      </w:r>
      <w:r w:rsidRPr="00D41403">
        <w:rPr>
          <w:rFonts w:hint="eastAsia"/>
        </w:rPr>
        <w:t>工</w:t>
      </w:r>
      <w:r>
        <w:rPr>
          <w:rFonts w:hint="eastAsia"/>
        </w:rPr>
        <w:t xml:space="preserve"> </w:t>
      </w:r>
      <w:r w:rsidRPr="00D41403">
        <w:rPr>
          <w:rFonts w:hint="eastAsia"/>
        </w:rPr>
        <w:t>学</w:t>
      </w:r>
      <w:r>
        <w:rPr>
          <w:rFonts w:hint="eastAsia"/>
        </w:rPr>
        <w:t xml:space="preserve"> </w:t>
      </w:r>
      <w:r w:rsidRPr="00D41403">
        <w:rPr>
          <w:rFonts w:hint="eastAsia"/>
        </w:rPr>
        <w:t>院</w:t>
      </w:r>
      <w:r>
        <w:rPr>
          <w:rFonts w:hint="eastAsia"/>
        </w:rPr>
        <w:t xml:space="preserve"> </w:t>
      </w:r>
      <w:r w:rsidRPr="00D41403">
        <w:rPr>
          <w:rFonts w:hint="eastAsia"/>
        </w:rPr>
        <w:t>本</w:t>
      </w:r>
      <w:r>
        <w:rPr>
          <w:rFonts w:hint="eastAsia"/>
        </w:rPr>
        <w:t xml:space="preserve"> </w:t>
      </w:r>
      <w:r w:rsidRPr="00D41403">
        <w:rPr>
          <w:rFonts w:hint="eastAsia"/>
        </w:rPr>
        <w:t>科</w:t>
      </w:r>
      <w:r>
        <w:rPr>
          <w:rFonts w:hint="eastAsia"/>
        </w:rPr>
        <w:t xml:space="preserve"> </w:t>
      </w:r>
      <w:r w:rsidRPr="00D41403">
        <w:rPr>
          <w:rFonts w:hint="eastAsia"/>
        </w:rPr>
        <w:t>毕</w:t>
      </w:r>
      <w:r>
        <w:rPr>
          <w:rFonts w:hint="eastAsia"/>
        </w:rPr>
        <w:t xml:space="preserve"> </w:t>
      </w:r>
      <w:r w:rsidRPr="00D41403">
        <w:rPr>
          <w:rFonts w:hint="eastAsia"/>
        </w:rPr>
        <w:t>业</w:t>
      </w:r>
      <w:r>
        <w:rPr>
          <w:rFonts w:hint="eastAsia"/>
        </w:rPr>
        <w:t xml:space="preserve"> </w:t>
      </w:r>
      <w:r w:rsidRPr="00D41403">
        <w:rPr>
          <w:rFonts w:hint="eastAsia"/>
        </w:rPr>
        <w:t>设</w:t>
      </w:r>
      <w:r>
        <w:rPr>
          <w:rFonts w:hint="eastAsia"/>
        </w:rPr>
        <w:t xml:space="preserve"> </w:t>
      </w:r>
      <w:r w:rsidRPr="00D41403">
        <w:rPr>
          <w:rFonts w:hint="eastAsia"/>
        </w:rPr>
        <w:t>计</w:t>
      </w:r>
      <w:r>
        <w:rPr>
          <w:rFonts w:hint="eastAsia"/>
        </w:rPr>
        <w:t>(</w:t>
      </w:r>
      <w:r w:rsidRPr="00D41403">
        <w:rPr>
          <w:rFonts w:hint="eastAsia"/>
        </w:rPr>
        <w:t>论文</w:t>
      </w:r>
      <w:r>
        <w:rPr>
          <w:rFonts w:hint="eastAsia"/>
        </w:rPr>
        <w:t>)</w:t>
      </w: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Default="00700BDA" w:rsidP="00700BDA">
      <w:pPr>
        <w:pStyle w:val="26"/>
      </w:pPr>
      <w:r>
        <w:t>XXXX系统的设计与实现</w:t>
      </w:r>
    </w:p>
    <w:p w:rsidR="004A5C41" w:rsidRDefault="004A5C41" w:rsidP="00700BDA">
      <w:pPr>
        <w:pStyle w:val="28"/>
      </w:pPr>
    </w:p>
    <w:p w:rsidR="004A5C41" w:rsidRPr="004C7AB2" w:rsidRDefault="004A5C41" w:rsidP="004A5C41">
      <w:pPr>
        <w:pStyle w:val="a5"/>
      </w:pPr>
    </w:p>
    <w:p w:rsidR="004A5C41" w:rsidRDefault="00700BDA" w:rsidP="00700BDA">
      <w:pPr>
        <w:pStyle w:val="24"/>
      </w:pPr>
      <w:r>
        <w:t>Design and Implementation of the</w:t>
      </w:r>
      <w:r>
        <w:br/>
        <w:t>XXXX System</w:t>
      </w:r>
    </w:p>
    <w:p w:rsidR="004A5C41" w:rsidRPr="00501CCE" w:rsidRDefault="004A5C41" w:rsidP="00700BDA">
      <w:pPr>
        <w:pStyle w:val="25"/>
        <w:ind w:right="630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   </w:t>
      </w:r>
      <w:r w:rsidRPr="002B2EA0">
        <w:rPr>
          <w:rFonts w:hint="eastAsia"/>
        </w:rPr>
        <w:t>院</w:t>
      </w:r>
      <w:r w:rsidRPr="002B2EA0">
        <w:rPr>
          <w:rFonts w:hint="eastAsia"/>
        </w:rPr>
        <w:t>(</w:t>
      </w:r>
      <w:r w:rsidRPr="002B2EA0">
        <w:rPr>
          <w:rFonts w:hint="eastAsia"/>
        </w:rPr>
        <w:t>系</w:t>
      </w:r>
      <w:r w:rsidRPr="002B2EA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1"/>
          <w:rFonts w:hint="eastAsia"/>
        </w:rPr>
        <w:t xml:space="preserve">      软件学院      </w:t>
      </w: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专</w:t>
      </w:r>
      <w:r w:rsidRPr="002B2EA0">
        <w:rPr>
          <w:rFonts w:hint="eastAsia"/>
        </w:rPr>
        <w:t xml:space="preserve">       </w:t>
      </w:r>
      <w:r w:rsidRPr="002B2EA0">
        <w:rPr>
          <w:rFonts w:hint="eastAsia"/>
        </w:rPr>
        <w:t>业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1"/>
          <w:rFonts w:hint="eastAsia"/>
        </w:rPr>
        <w:t xml:space="preserve">      软件工程      </w:t>
      </w: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生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姓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名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1"/>
          <w:rFonts w:hint="eastAsia"/>
        </w:rPr>
        <w:t xml:space="preserve">        张三        </w:t>
      </w: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学</w:t>
      </w:r>
      <w:r w:rsidRPr="002B2EA0">
        <w:rPr>
          <w:rFonts w:hint="eastAsia"/>
        </w:rPr>
        <w:t xml:space="preserve">       </w:t>
      </w:r>
      <w:r w:rsidRPr="002B2EA0">
        <w:rPr>
          <w:rFonts w:hint="eastAsia"/>
        </w:rPr>
        <w:t>号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1"/>
        </w:rPr>
        <w:t xml:space="preserve">      12345678      </w:t>
      </w:r>
    </w:p>
    <w:p w:rsidR="004A5C41" w:rsidRDefault="004A5C41" w:rsidP="004A5C41">
      <w:pPr>
        <w:pStyle w:val="20"/>
        <w:ind w:left="2310"/>
        <w:rPr>
          <w:rStyle w:val="21"/>
        </w:rPr>
      </w:pPr>
      <w:r w:rsidRPr="002B2EA0">
        <w:rPr>
          <w:rFonts w:hint="eastAsia"/>
        </w:rPr>
        <w:t>指导教师</w:t>
      </w:r>
      <w:r w:rsidRPr="002B2EA0">
        <w:rPr>
          <w:rFonts w:hint="eastAsia"/>
        </w:rPr>
        <w:t>(</w:t>
      </w:r>
      <w:r w:rsidRPr="002B2EA0">
        <w:rPr>
          <w:rFonts w:hint="eastAsia"/>
        </w:rPr>
        <w:t>职称</w:t>
      </w:r>
      <w:r w:rsidRPr="002B2EA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1"/>
          <w:rFonts w:hint="eastAsia"/>
        </w:rPr>
        <w:t xml:space="preserve">    李四  副教授    </w:t>
      </w:r>
    </w:p>
    <w:p w:rsidR="00700BDA" w:rsidRDefault="00700BDA" w:rsidP="004A5C41">
      <w:pPr>
        <w:pStyle w:val="20"/>
        <w:ind w:left="2310"/>
      </w:pPr>
      <w:r>
        <w:rPr>
          <w:rFonts w:hint="eastAsia"/>
        </w:rPr>
        <w:t>评</w:t>
      </w:r>
      <w:r>
        <w:rPr>
          <w:rFonts w:hint="eastAsia"/>
        </w:rPr>
        <w:t xml:space="preserve"> </w:t>
      </w:r>
      <w:r>
        <w:rPr>
          <w:rFonts w:hint="eastAsia"/>
        </w:rPr>
        <w:t>阅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>
        <w:rPr>
          <w:rFonts w:hint="eastAsia"/>
        </w:rPr>
        <w:tab/>
      </w:r>
      <w:r w:rsidRPr="00700BDA">
        <w:rPr>
          <w:rStyle w:val="21"/>
          <w:rFonts w:hint="eastAsia"/>
        </w:rPr>
        <w:t xml:space="preserve">        王五        </w:t>
      </w:r>
    </w:p>
    <w:p w:rsidR="004A5C41" w:rsidRPr="002B2EA0" w:rsidRDefault="004A5C41" w:rsidP="004A5C41">
      <w:pPr>
        <w:pStyle w:val="20"/>
        <w:ind w:left="2310"/>
      </w:pPr>
      <w:r w:rsidRPr="002B2EA0">
        <w:rPr>
          <w:rFonts w:hint="eastAsia"/>
        </w:rPr>
        <w:t>完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成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日</w:t>
      </w:r>
      <w:r w:rsidRPr="002B2EA0">
        <w:rPr>
          <w:rFonts w:hint="eastAsia"/>
        </w:rPr>
        <w:t xml:space="preserve"> </w:t>
      </w:r>
      <w:r w:rsidRPr="002B2EA0">
        <w:rPr>
          <w:rFonts w:hint="eastAsia"/>
        </w:rPr>
        <w:t>期</w:t>
      </w:r>
      <w:r>
        <w:rPr>
          <w:rFonts w:hint="eastAsia"/>
        </w:rPr>
        <w:t>：</w:t>
      </w:r>
      <w:r>
        <w:rPr>
          <w:rFonts w:hint="eastAsia"/>
        </w:rPr>
        <w:tab/>
      </w:r>
      <w:r w:rsidR="00700BDA" w:rsidRPr="00700BDA">
        <w:rPr>
          <w:rStyle w:val="21"/>
          <w:rFonts w:hint="eastAsia"/>
        </w:rPr>
        <w:t xml:space="preserve">  2015年04月02日  </w:t>
      </w:r>
    </w:p>
    <w:p w:rsidR="004A5C41" w:rsidRDefault="004A5C41" w:rsidP="004A5C41">
      <w:pPr>
        <w:pStyle w:val="a5"/>
      </w:pPr>
    </w:p>
    <w:p w:rsidR="004A5C41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C7AB2" w:rsidRDefault="004A5C41" w:rsidP="004A5C41">
      <w:pPr>
        <w:pStyle w:val="a5"/>
      </w:pPr>
    </w:p>
    <w:p w:rsidR="004A5C41" w:rsidRPr="004A7C6E" w:rsidRDefault="004A5C41" w:rsidP="004A5C41">
      <w:pPr>
        <w:pStyle w:val="22"/>
      </w:pPr>
      <w:r w:rsidRPr="004A7C6E">
        <w:rPr>
          <w:rFonts w:hint="eastAsia"/>
        </w:rPr>
        <w:t>南阳理工学院</w:t>
      </w:r>
    </w:p>
    <w:p w:rsidR="004A5C41" w:rsidRDefault="004A5C41" w:rsidP="004A5C41">
      <w:pPr>
        <w:pStyle w:val="22"/>
      </w:pPr>
      <w:proofErr w:type="spellStart"/>
      <w:r w:rsidRPr="004A7C6E">
        <w:rPr>
          <w:rFonts w:hint="eastAsia"/>
        </w:rPr>
        <w:t>Nanyang</w:t>
      </w:r>
      <w:proofErr w:type="spellEnd"/>
      <w:r w:rsidRPr="004A7C6E">
        <w:rPr>
          <w:rFonts w:hint="eastAsia"/>
        </w:rPr>
        <w:t xml:space="preserve"> Institute of Technology</w:t>
      </w:r>
    </w:p>
    <w:p w:rsidR="004A5C41" w:rsidRPr="004C7AB2" w:rsidRDefault="004A5C41" w:rsidP="004A5C41">
      <w:pPr>
        <w:pStyle w:val="a5"/>
        <w:sectPr w:rsidR="004A5C41" w:rsidRPr="004C7AB2" w:rsidSect="0052657F">
          <w:headerReference w:type="default" r:id="rId17"/>
          <w:footerReference w:type="default" r:id="rId18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Pr="004C7AB2" w:rsidRDefault="004A5C41" w:rsidP="004A5C41">
      <w:pPr>
        <w:pStyle w:val="a5"/>
      </w:pPr>
    </w:p>
    <w:p w:rsidR="004A5C41" w:rsidRDefault="00700BDA" w:rsidP="00700BDA">
      <w:pPr>
        <w:pStyle w:val="aff1"/>
        <w:spacing w:before="240"/>
      </w:pPr>
      <w:r>
        <w:rPr>
          <w:rFonts w:hint="eastAsia"/>
        </w:rPr>
        <w:t>XXXX</w:t>
      </w:r>
      <w:r>
        <w:rPr>
          <w:rFonts w:hint="eastAsia"/>
        </w:rPr>
        <w:t>系统的设计与实现</w:t>
      </w:r>
    </w:p>
    <w:p w:rsidR="004A5C41" w:rsidRPr="00E97E9A" w:rsidRDefault="004A5C41" w:rsidP="00700BDA">
      <w:pPr>
        <w:pStyle w:val="aff4"/>
      </w:pPr>
    </w:p>
    <w:p w:rsidR="004A5C41" w:rsidRPr="006A0015" w:rsidRDefault="00700BDA" w:rsidP="00700BDA">
      <w:pPr>
        <w:pStyle w:val="aff0"/>
        <w:spacing w:before="120" w:after="120"/>
      </w:pP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</w:p>
    <w:p w:rsidR="004A5C41" w:rsidRPr="006A0015" w:rsidRDefault="004A5C41" w:rsidP="004A5C41">
      <w:pPr>
        <w:pStyle w:val="aff0"/>
        <w:spacing w:before="120" w:after="120"/>
        <w:sectPr w:rsidR="004A5C41" w:rsidRPr="006A0015" w:rsidSect="0052657F">
          <w:footerReference w:type="default" r:id="rId19"/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Default="004A5C41" w:rsidP="004A5C41">
      <w:pPr>
        <w:pStyle w:val="a3"/>
        <w:ind w:firstLine="480"/>
      </w:pPr>
    </w:p>
    <w:p w:rsidR="004A5C41" w:rsidRPr="00F20B1A" w:rsidRDefault="004A5C41" w:rsidP="004A5C41">
      <w:pPr>
        <w:pStyle w:val="a0"/>
        <w:ind w:firstLine="480"/>
      </w:pPr>
    </w:p>
    <w:p w:rsidR="004A5C41" w:rsidRPr="004C7AB2" w:rsidRDefault="004A5C41" w:rsidP="004A5C41">
      <w:pPr>
        <w:pStyle w:val="a5"/>
      </w:pPr>
      <w:r w:rsidRPr="004C7AB2">
        <w:br w:type="page"/>
      </w:r>
    </w:p>
    <w:p w:rsidR="004A5C41" w:rsidRPr="004C7AB2" w:rsidRDefault="004A5C41" w:rsidP="004A5C41">
      <w:pPr>
        <w:pStyle w:val="a5"/>
        <w:sectPr w:rsidR="004A5C41" w:rsidRPr="004C7AB2" w:rsidSect="0052657F"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418" w:right="1418" w:bottom="1418" w:left="1418" w:header="1418" w:footer="1134" w:gutter="0"/>
          <w:pgNumType w:start="34" w:chapStyle="1" w:chapSep="emDash"/>
          <w:cols w:space="425"/>
          <w:formProt w:val="0"/>
          <w:docGrid w:linePitch="312"/>
        </w:sectPr>
      </w:pPr>
    </w:p>
    <w:p w:rsidR="004A5C41" w:rsidRDefault="00700BDA" w:rsidP="00700BDA">
      <w:pPr>
        <w:pStyle w:val="afe"/>
      </w:pPr>
      <w:r>
        <w:t>Design and Implementation of the</w:t>
      </w:r>
      <w:r>
        <w:br/>
        <w:t>XXXX System</w:t>
      </w:r>
    </w:p>
    <w:p w:rsidR="004A5C41" w:rsidRPr="00294C95" w:rsidRDefault="004A5C41" w:rsidP="00700BDA">
      <w:pPr>
        <w:pStyle w:val="aff5"/>
      </w:pPr>
    </w:p>
    <w:p w:rsidR="004A5C41" w:rsidRDefault="00700BDA" w:rsidP="00700BDA">
      <w:pPr>
        <w:pStyle w:val="aff"/>
        <w:spacing w:after="120"/>
      </w:pPr>
      <w:r>
        <w:t>Software Engineering Major</w:t>
      </w:r>
      <w:r>
        <w:tab/>
        <w:t>Zhang San</w:t>
      </w:r>
    </w:p>
    <w:p w:rsidR="004A5C41" w:rsidRDefault="004A5C41" w:rsidP="004A5C41">
      <w:pPr>
        <w:pStyle w:val="aff"/>
        <w:spacing w:after="120"/>
        <w:sectPr w:rsidR="004A5C41" w:rsidSect="0052657F"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418" w:right="1418" w:bottom="1418" w:left="1418" w:header="1418" w:footer="1134" w:gutter="0"/>
          <w:pgNumType w:start="34" w:chapStyle="1" w:chapSep="emDash"/>
          <w:cols w:space="425"/>
          <w:docGrid w:linePitch="312"/>
        </w:sectPr>
      </w:pPr>
    </w:p>
    <w:p w:rsidR="004A5C41" w:rsidRDefault="004A5C41" w:rsidP="004A5C41">
      <w:pPr>
        <w:pStyle w:val="a2"/>
        <w:ind w:firstLine="480"/>
      </w:pPr>
    </w:p>
    <w:p w:rsidR="004A5C41" w:rsidRDefault="004A5C41" w:rsidP="004A5C41">
      <w:pPr>
        <w:pStyle w:val="a"/>
        <w:ind w:firstLine="480"/>
      </w:pPr>
    </w:p>
    <w:p w:rsidR="004A5C41" w:rsidRPr="004C7AB2" w:rsidRDefault="004A5C41" w:rsidP="004A5C41">
      <w:pPr>
        <w:pStyle w:val="a5"/>
      </w:pPr>
    </w:p>
    <w:p w:rsidR="004A5C41" w:rsidRDefault="004A5C41" w:rsidP="004A5C41">
      <w:pPr>
        <w:pStyle w:val="af0"/>
        <w:spacing w:before="240" w:after="360"/>
        <w:sectPr w:rsidR="004A5C41" w:rsidSect="0032530F">
          <w:footerReference w:type="default" r:id="rId20"/>
          <w:footnotePr>
            <w:numFmt w:val="decimalEnclosedCircleChinese"/>
            <w:numRestart w:val="eachPage"/>
          </w:footnotePr>
          <w:type w:val="continuous"/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formProt w:val="0"/>
          <w:docGrid w:linePitch="312"/>
        </w:sectPr>
      </w:pPr>
      <w:bookmarkStart w:id="3" w:name="_Toc309050164"/>
    </w:p>
    <w:p w:rsidR="004A5C41" w:rsidRDefault="004A5C41" w:rsidP="004A5C41">
      <w:pPr>
        <w:pStyle w:val="af0"/>
        <w:spacing w:before="240" w:after="360"/>
      </w:pPr>
      <w:r>
        <w:rPr>
          <w:rFonts w:hint="eastAsia"/>
        </w:rPr>
        <w:t>目    录</w:t>
      </w:r>
      <w:bookmarkEnd w:id="3"/>
    </w:p>
    <w:p w:rsidR="00B6414E" w:rsidRPr="00123CD4" w:rsidRDefault="004A5C41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6962059" w:history="1">
        <w:r w:rsidR="00B6414E" w:rsidRPr="001C0884">
          <w:rPr>
            <w:rStyle w:val="ab"/>
            <w:noProof/>
          </w:rPr>
          <w:t>1 XXXX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_Toc416962059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83301C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0" w:history="1">
        <w:r w:rsidR="00B6414E" w:rsidRPr="001C0884">
          <w:rPr>
            <w:rStyle w:val="ab"/>
            <w:noProof/>
          </w:rPr>
          <w:t>2 XXXX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_Toc416962060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83301C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1" w:history="1">
        <w:r w:rsidR="00B6414E" w:rsidRPr="001C0884">
          <w:rPr>
            <w:rStyle w:val="ab"/>
            <w:rFonts w:hint="eastAsia"/>
            <w:noProof/>
          </w:rPr>
          <w:t>结束语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_Toc416962061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83301C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2" w:history="1">
        <w:r w:rsidR="00B6414E" w:rsidRPr="001C0884">
          <w:rPr>
            <w:rStyle w:val="ab"/>
            <w:rFonts w:hint="eastAsia"/>
            <w:noProof/>
          </w:rPr>
          <w:t>参考文献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_Toc416962062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83301C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3" w:history="1">
        <w:r w:rsidR="00B6414E" w:rsidRPr="001C0884">
          <w:rPr>
            <w:rStyle w:val="ab"/>
            <w:rFonts w:hint="eastAsia"/>
            <w:noProof/>
          </w:rPr>
          <w:t>附录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_Toc416962063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B6414E" w:rsidRPr="00123CD4" w:rsidRDefault="0083301C">
      <w:pPr>
        <w:pStyle w:val="10"/>
        <w:tabs>
          <w:tab w:val="right" w:leader="dot" w:pos="9060"/>
        </w:tabs>
        <w:rPr>
          <w:rFonts w:ascii="Calibri" w:hAnsi="Calibri"/>
          <w:noProof/>
          <w:sz w:val="21"/>
          <w:szCs w:val="22"/>
        </w:rPr>
      </w:pPr>
      <w:hyperlink w:anchor="_Toc416962064" w:history="1">
        <w:r w:rsidR="00B6414E" w:rsidRPr="001C0884">
          <w:rPr>
            <w:rStyle w:val="ab"/>
            <w:rFonts w:hint="eastAsia"/>
            <w:noProof/>
          </w:rPr>
          <w:t>致谢</w:t>
        </w:r>
        <w:r w:rsidR="00B6414E">
          <w:rPr>
            <w:noProof/>
            <w:webHidden/>
          </w:rPr>
          <w:tab/>
        </w:r>
        <w:r w:rsidR="00B6414E">
          <w:rPr>
            <w:noProof/>
            <w:webHidden/>
          </w:rPr>
          <w:fldChar w:fldCharType="begin"/>
        </w:r>
        <w:r w:rsidR="00B6414E">
          <w:rPr>
            <w:noProof/>
            <w:webHidden/>
          </w:rPr>
          <w:instrText xml:space="preserve"> PAGEREF _Toc416962064 \h </w:instrText>
        </w:r>
        <w:r w:rsidR="00B6414E">
          <w:rPr>
            <w:noProof/>
            <w:webHidden/>
          </w:rPr>
        </w:r>
        <w:r w:rsidR="00B6414E">
          <w:rPr>
            <w:noProof/>
            <w:webHidden/>
          </w:rPr>
          <w:fldChar w:fldCharType="separate"/>
        </w:r>
        <w:r w:rsidR="00293ED7">
          <w:rPr>
            <w:noProof/>
            <w:webHidden/>
          </w:rPr>
          <w:t>1</w:t>
        </w:r>
        <w:r w:rsidR="00B6414E">
          <w:rPr>
            <w:noProof/>
            <w:webHidden/>
          </w:rPr>
          <w:fldChar w:fldCharType="end"/>
        </w:r>
      </w:hyperlink>
    </w:p>
    <w:p w:rsidR="004A5C41" w:rsidRDefault="004A5C41" w:rsidP="004A5C41">
      <w:pPr>
        <w:pStyle w:val="10"/>
        <w:tabs>
          <w:tab w:val="right" w:leader="dot" w:pos="9060"/>
        </w:tabs>
      </w:pPr>
      <w:r>
        <w:fldChar w:fldCharType="end"/>
      </w:r>
    </w:p>
    <w:p w:rsidR="004A5C41" w:rsidRDefault="004A5C41" w:rsidP="004A5C41">
      <w:pPr>
        <w:pStyle w:val="1"/>
        <w:sectPr w:rsidR="004A5C41" w:rsidSect="0052657F">
          <w:footnotePr>
            <w:numFmt w:val="decimalEnclosedCircleChinese"/>
            <w:numRestart w:val="eachPage"/>
          </w:footnotePr>
          <w:pgSz w:w="11906" w:h="16838" w:code="9"/>
          <w:pgMar w:top="1418" w:right="1418" w:bottom="1418" w:left="1418" w:header="1418" w:footer="1134" w:gutter="0"/>
          <w:pgNumType w:start="1" w:chapSep="emDash"/>
          <w:cols w:space="425"/>
          <w:docGrid w:linePitch="312"/>
        </w:sectPr>
      </w:pPr>
    </w:p>
    <w:p w:rsidR="004A5C41" w:rsidRDefault="004A5C41" w:rsidP="004A5C41">
      <w:pPr>
        <w:pStyle w:val="1"/>
      </w:pPr>
      <w:bookmarkStart w:id="4" w:name="_Toc416962059"/>
      <w:r>
        <w:rPr>
          <w:rFonts w:hint="eastAsia"/>
        </w:rPr>
        <w:t>XXXX</w:t>
      </w:r>
      <w:bookmarkEnd w:id="4"/>
    </w:p>
    <w:p w:rsidR="004A5C41" w:rsidRDefault="004A5C41" w:rsidP="004A5C41">
      <w:pPr>
        <w:pStyle w:val="a5"/>
      </w:pPr>
      <w:r>
        <w:rPr>
          <w:rFonts w:hint="eastAsia"/>
        </w:rPr>
        <w:t>把你的正文写在这里。</w:t>
      </w:r>
    </w:p>
    <w:p w:rsidR="004A5C41" w:rsidRDefault="004A5C41" w:rsidP="004A5C41">
      <w:pPr>
        <w:pStyle w:val="a5"/>
      </w:pPr>
    </w:p>
    <w:p w:rsidR="004A5C41" w:rsidRDefault="004A5C41" w:rsidP="004A5C41">
      <w:pPr>
        <w:pStyle w:val="1"/>
      </w:pPr>
      <w:bookmarkStart w:id="5" w:name="_Toc416962060"/>
      <w:r>
        <w:rPr>
          <w:rFonts w:hint="eastAsia"/>
        </w:rPr>
        <w:t>XXXX</w:t>
      </w:r>
      <w:bookmarkEnd w:id="5"/>
    </w:p>
    <w:p w:rsidR="00DB07E5" w:rsidRDefault="00DB07E5" w:rsidP="00305728">
      <w:pPr>
        <w:pStyle w:val="a5"/>
      </w:pPr>
    </w:p>
    <w:p w:rsidR="00BC39C5" w:rsidRDefault="00BC39C5" w:rsidP="00C2664A">
      <w:pPr>
        <w:pStyle w:val="a5"/>
      </w:pPr>
    </w:p>
    <w:p w:rsidR="004A5C41" w:rsidRDefault="004A5C41" w:rsidP="004A5C41">
      <w:pPr>
        <w:pStyle w:val="ae"/>
        <w:spacing w:before="240" w:after="120"/>
      </w:pPr>
      <w:bookmarkStart w:id="6" w:name="_Toc416962061"/>
      <w:r>
        <w:rPr>
          <w:rFonts w:hint="eastAsia"/>
        </w:rPr>
        <w:t>结束语</w:t>
      </w:r>
      <w:bookmarkEnd w:id="6"/>
    </w:p>
    <w:p w:rsidR="004A5C41" w:rsidRDefault="004A5C41" w:rsidP="004A5C41">
      <w:pPr>
        <w:pStyle w:val="af"/>
      </w:pPr>
    </w:p>
    <w:p w:rsidR="004A5C41" w:rsidRPr="00315CB7" w:rsidRDefault="004A5C41" w:rsidP="004A5C41">
      <w:pPr>
        <w:pStyle w:val="af"/>
      </w:pPr>
    </w:p>
    <w:p w:rsidR="004A5C41" w:rsidRDefault="004A5C41" w:rsidP="004A5C41">
      <w:pPr>
        <w:pStyle w:val="a9"/>
        <w:spacing w:before="240"/>
      </w:pPr>
      <w:bookmarkStart w:id="7" w:name="_Toc416962062"/>
      <w:r>
        <w:rPr>
          <w:rFonts w:hint="eastAsia"/>
        </w:rPr>
        <w:t>参考文献</w:t>
      </w:r>
      <w:bookmarkStart w:id="8" w:name="_Ref316152046"/>
      <w:bookmarkEnd w:id="7"/>
    </w:p>
    <w:p w:rsidR="004A5C41" w:rsidRPr="004C7AB2" w:rsidRDefault="004A5C41" w:rsidP="004A5C41">
      <w:pPr>
        <w:pStyle w:val="a1"/>
      </w:pPr>
    </w:p>
    <w:p w:rsidR="004A5C41" w:rsidRDefault="004A5C41" w:rsidP="004A5C41">
      <w:pPr>
        <w:pStyle w:val="ac"/>
        <w:spacing w:before="240"/>
      </w:pPr>
      <w:bookmarkStart w:id="9" w:name="_Toc416962063"/>
      <w:bookmarkEnd w:id="8"/>
      <w:r>
        <w:rPr>
          <w:rFonts w:hint="eastAsia"/>
        </w:rPr>
        <w:t>附录</w:t>
      </w:r>
      <w:bookmarkEnd w:id="9"/>
    </w:p>
    <w:p w:rsidR="004A5C41" w:rsidRPr="009769D2" w:rsidRDefault="004A5C41" w:rsidP="004A5C41">
      <w:pPr>
        <w:pStyle w:val="ad"/>
        <w:ind w:firstLine="420"/>
      </w:pPr>
    </w:p>
    <w:p w:rsidR="004A5C41" w:rsidRPr="009769D2" w:rsidRDefault="004A5C41" w:rsidP="004A5C41">
      <w:pPr>
        <w:pStyle w:val="ad"/>
        <w:ind w:firstLine="420"/>
      </w:pPr>
    </w:p>
    <w:p w:rsidR="004A5C41" w:rsidRDefault="004A5C41" w:rsidP="004A5C41">
      <w:pPr>
        <w:pStyle w:val="aff2"/>
        <w:spacing w:before="240"/>
      </w:pPr>
      <w:bookmarkStart w:id="10" w:name="_Toc416962064"/>
      <w:r w:rsidRPr="001527A0">
        <w:rPr>
          <w:rFonts w:hint="eastAsia"/>
        </w:rPr>
        <w:t>致谢</w:t>
      </w:r>
      <w:bookmarkEnd w:id="10"/>
    </w:p>
    <w:p w:rsidR="004A5C41" w:rsidRDefault="004A5C41" w:rsidP="004A5C41">
      <w:pPr>
        <w:pStyle w:val="aff3"/>
        <w:ind w:firstLine="420"/>
      </w:pPr>
    </w:p>
    <w:p w:rsidR="0011756B" w:rsidRDefault="0011756B" w:rsidP="004A5C41">
      <w:pPr>
        <w:pStyle w:val="aff3"/>
        <w:ind w:firstLine="420"/>
      </w:pP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第7页(第6行第1列)样式不对</w:t>
      </w:r>
    </w:p>
    <w:p w:rsidR="0011756B" w:rsidRDefault="0011756B" w:rsidP="0011756B">
      <w:pPr>
        <w:pStyle w:val="affa"/>
        <w:ind w:firstLine="482"/>
      </w:pPr>
      <w:r>
        <w:rPr>
          <w:rFonts w:hint="eastAsia"/>
        </w:rPr>
        <w:t>第7页(第7行第1列)样式不对</w:t>
      </w:r>
    </w:p>
    <w:p w:rsidR="005D3CB4" w:rsidRDefault="0011756B" w:rsidP="0011756B">
      <w:pPr>
        <w:pStyle w:val="affa"/>
        <w:ind w:firstLine="482"/>
      </w:pPr>
      <w:r>
        <w:rPr>
          <w:rFonts w:hint="eastAsia"/>
        </w:rPr>
        <w:t>第7页(第8行第1列)样式不对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第7页(第10行第1列)样式不对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第7页(第11行第1列)样式不对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第7页(第12行第1列)样式不对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第7页(第13行第1列)样式不对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第7页(第15行第1列)样式不对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第7页(第16行第1列)样式不对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第7页(第17行第1列)样式不对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第7页(第18行第1列)样式不对</w:t>
      </w:r>
    </w:p>
    <w:p w:rsidR="005D3CB4" w:rsidRDefault="005D3CB4" w:rsidP="005D3CB4">
      <w:pPr>
        <w:pStyle w:val="affa"/>
        <w:ind w:firstLine="482"/>
      </w:pPr>
      <w:r>
        <w:rPr>
          <w:rFonts w:hint="eastAsia"/>
        </w:rPr>
        <w:t>第7页(第19行第1列)样式不对</w:t>
      </w:r>
    </w:p>
    <w:p w:rsidR="0011756B" w:rsidRDefault="005D3CB4" w:rsidP="005D3CB4">
      <w:pPr>
        <w:pStyle w:val="affa"/>
        <w:ind w:firstLine="482"/>
      </w:pPr>
      <w:r>
        <w:rPr>
          <w:rFonts w:hint="eastAsia"/>
        </w:rPr>
        <w:t>第7页(第20行第1列)样式不对</w:t>
      </w:r>
    </w:p>
    <w:sectPr w:rsidR="0011756B" w:rsidSect="0052657F">
      <w:footerReference w:type="default" r:id="rId21"/>
      <w:footnotePr>
        <w:numFmt w:val="decimalEnclosedCircleChinese"/>
        <w:numRestart w:val="eachPage"/>
      </w:footnotePr>
      <w:pgSz w:w="11906" w:h="16838" w:code="9"/>
      <w:pgMar w:top="1418" w:right="1418" w:bottom="1418" w:left="1418" w:header="1418" w:footer="1134" w:gutter="0"/>
      <w:pgNumType w:start="1" w:chapSep="emDash"/>
      <w:cols w:space="425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01C" w:rsidRDefault="0083301C">
      <w:r>
        <w:separator/>
      </w:r>
    </w:p>
  </w:endnote>
  <w:endnote w:type="continuationSeparator" w:id="0">
    <w:p w:rsidR="0083301C" w:rsidRDefault="0083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Default="00B6414E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9F7878" w:rsidRDefault="00B6414E" w:rsidP="00173CF9">
    <w:pPr>
      <w:pStyle w:val="af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Default="00B6414E">
    <w:pPr>
      <w:pStyle w:val="af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9F7878" w:rsidRDefault="00B6414E" w:rsidP="00173CF9">
    <w:pPr>
      <w:pStyle w:val="afb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9F7878" w:rsidRDefault="00B6414E" w:rsidP="00173CF9">
    <w:pPr>
      <w:pStyle w:val="afb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9F7878" w:rsidRDefault="00B6414E" w:rsidP="00173CF9">
    <w:pPr>
      <w:pStyle w:val="afb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57059A" w:rsidRDefault="00B6414E" w:rsidP="00173CF9">
    <w:pPr>
      <w:pStyle w:val="afb"/>
      <w:jc w:val="cen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57059A" w:rsidRDefault="00B6414E" w:rsidP="00173CF9">
    <w:pPr>
      <w:pStyle w:val="afb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723A9C">
      <w:rPr>
        <w:rStyle w:val="afc"/>
        <w:noProof/>
      </w:rPr>
      <w:t>5</w:t>
    </w:r>
    <w:r>
      <w:rPr>
        <w:rStyle w:val="af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01C" w:rsidRDefault="0083301C">
      <w:r>
        <w:separator/>
      </w:r>
    </w:p>
  </w:footnote>
  <w:footnote w:type="continuationSeparator" w:id="0">
    <w:p w:rsidR="0083301C" w:rsidRDefault="00833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7C18C4" w:rsidRDefault="00B6414E" w:rsidP="00173CF9">
    <w:pPr>
      <w:pStyle w:val="afd"/>
    </w:pPr>
    <w:r>
      <w:rPr>
        <w:rFonts w:hint="eastAsia"/>
      </w:rPr>
      <w:t>人力资源管理的趋势与创新</w:t>
    </w:r>
  </w:p>
  <w:p w:rsidR="00B6414E" w:rsidRPr="00E54B5F" w:rsidRDefault="00B6414E" w:rsidP="00173CF9">
    <w:pPr>
      <w:pStyle w:val="afd"/>
      <w:pBdr>
        <w:bottom w:val="none" w:sz="0" w:space="0" w:color="auto"/>
      </w:pBdr>
      <w:tabs>
        <w:tab w:val="left" w:pos="3135"/>
        <w:tab w:val="center" w:pos="4535"/>
      </w:tabs>
      <w:jc w:val="left"/>
      <w:rPr>
        <w:sz w:val="21"/>
        <w:szCs w:val="21"/>
      </w:rPr>
    </w:pPr>
    <w:r w:rsidRPr="00E54B5F">
      <w:rPr>
        <w:sz w:val="21"/>
        <w:szCs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Default="00B6414E" w:rsidP="00700BD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Default="00B6414E">
    <w:pPr>
      <w:pStyle w:val="af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B6541E" w:rsidRDefault="00B6414E" w:rsidP="00173CF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14E" w:rsidRPr="007C1074" w:rsidRDefault="00700BDA" w:rsidP="00173CF9">
    <w:pPr>
      <w:pStyle w:val="afd"/>
    </w:pPr>
    <w:r>
      <w:rPr>
        <w:rFonts w:hint="eastAsia"/>
      </w:rPr>
      <w:t>XXXX</w:t>
    </w:r>
    <w:r>
      <w:rPr>
        <w:rFonts w:hint="eastAsia"/>
      </w:rPr>
      <w:t>系统的设计与实现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768EE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D6C2E3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5EC8E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DC4DDB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DDC74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9E4525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734587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422588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C005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BCE47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866BF0"/>
    <w:multiLevelType w:val="hybridMultilevel"/>
    <w:tmpl w:val="DF36C01C"/>
    <w:lvl w:ilvl="0" w:tplc="3EC2FC90">
      <w:start w:val="1"/>
      <w:numFmt w:val="none"/>
      <w:pStyle w:val="a"/>
      <w:lvlText w:val="%1Key words:"/>
      <w:lvlJc w:val="left"/>
      <w:pPr>
        <w:tabs>
          <w:tab w:val="num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1">
    <w:nsid w:val="235C3FD9"/>
    <w:multiLevelType w:val="hybridMultilevel"/>
    <w:tmpl w:val="35462648"/>
    <w:lvl w:ilvl="0" w:tplc="0FFCA812">
      <w:start w:val="1"/>
      <w:numFmt w:val="none"/>
      <w:pStyle w:val="a0"/>
      <w:lvlText w:val="[关键词]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330C163B"/>
    <w:multiLevelType w:val="hybridMultilevel"/>
    <w:tmpl w:val="FFEA6EF6"/>
    <w:lvl w:ilvl="0" w:tplc="2B60916A">
      <w:start w:val="1"/>
      <w:numFmt w:val="decimal"/>
      <w:pStyle w:val="a1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48918F1"/>
    <w:multiLevelType w:val="multilevel"/>
    <w:tmpl w:val="155CE106"/>
    <w:lvl w:ilvl="0">
      <w:start w:val="1"/>
      <w:numFmt w:val="decimal"/>
      <w:pStyle w:val="1"/>
      <w:suff w:val="space"/>
      <w:lvlText w:val="%1 "/>
      <w:lvlJc w:val="left"/>
      <w:pPr>
        <w:ind w:left="425" w:hanging="425"/>
      </w:pPr>
      <w:rPr>
        <w:rFonts w:ascii="黑体" w:eastAsia="黑体" w:hint="eastAsia"/>
        <w:b w:val="0"/>
        <w:i w:val="0"/>
        <w:sz w:val="30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1474" w:hanging="1474"/>
      </w:pPr>
      <w:rPr>
        <w:rFonts w:ascii="黑体" w:eastAsia="黑体" w:hint="eastAsia"/>
        <w:sz w:val="28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18" w:hanging="1418"/>
      </w:pPr>
      <w:rPr>
        <w:rFonts w:ascii="黑体" w:eastAsia="黑体" w:hint="eastAsia"/>
        <w:sz w:val="24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ascii="宋体" w:eastAsia="宋体" w:hint="eastAsia"/>
        <w:sz w:val="24"/>
      </w:rPr>
    </w:lvl>
    <w:lvl w:ilvl="4">
      <w:start w:val="1"/>
      <w:numFmt w:val="bullet"/>
      <w:pStyle w:val="5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4">
    <w:nsid w:val="3642396E"/>
    <w:multiLevelType w:val="hybridMultilevel"/>
    <w:tmpl w:val="EFA67680"/>
    <w:lvl w:ilvl="0" w:tplc="AC8E46BA">
      <w:start w:val="1"/>
      <w:numFmt w:val="none"/>
      <w:pStyle w:val="a2"/>
      <w:lvlText w:val="%1Abstract:"/>
      <w:lvlJc w:val="left"/>
      <w:pPr>
        <w:tabs>
          <w:tab w:val="num" w:pos="198"/>
        </w:tabs>
        <w:ind w:left="0" w:firstLine="200"/>
      </w:pPr>
      <w:rPr>
        <w:rFonts w:eastAsia="黑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5">
    <w:nsid w:val="560F5449"/>
    <w:multiLevelType w:val="hybridMultilevel"/>
    <w:tmpl w:val="C8E0CF86"/>
    <w:lvl w:ilvl="0" w:tplc="117E804E">
      <w:start w:val="1"/>
      <w:numFmt w:val="none"/>
      <w:pStyle w:val="a3"/>
      <w:lvlText w:val="%1[摘  要]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1"/>
  </w:num>
  <w:num w:numId="5">
    <w:abstractNumId w:val="15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0"/>
  </w:num>
  <w:num w:numId="24">
    <w:abstractNumId w:val="14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ocumentProtection w:edit="forms" w:formatting="1" w:enforcement="1" w:cryptProviderType="rsaFull" w:cryptAlgorithmClass="hash" w:cryptAlgorithmType="typeAny" w:cryptAlgorithmSid="4" w:cryptSpinCount="100000" w:hash="4PkfEcM7WhLJMedEMYYam6TVXFg=" w:salt="ZPCVIE3hZQ9Z5yjtsHuP4Q==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3ED7"/>
    <w:rsid w:val="00003A94"/>
    <w:rsid w:val="000104F8"/>
    <w:rsid w:val="00020E57"/>
    <w:rsid w:val="00031F58"/>
    <w:rsid w:val="0003694D"/>
    <w:rsid w:val="0005128D"/>
    <w:rsid w:val="00055EC0"/>
    <w:rsid w:val="00067E4B"/>
    <w:rsid w:val="000749BC"/>
    <w:rsid w:val="000C4D74"/>
    <w:rsid w:val="000F1467"/>
    <w:rsid w:val="0011212A"/>
    <w:rsid w:val="0011756B"/>
    <w:rsid w:val="00122119"/>
    <w:rsid w:val="00123CD4"/>
    <w:rsid w:val="00144F6F"/>
    <w:rsid w:val="00152225"/>
    <w:rsid w:val="00173CF9"/>
    <w:rsid w:val="001D5D11"/>
    <w:rsid w:val="001E707B"/>
    <w:rsid w:val="001F1EC2"/>
    <w:rsid w:val="001F3194"/>
    <w:rsid w:val="002324A8"/>
    <w:rsid w:val="002613BD"/>
    <w:rsid w:val="00266732"/>
    <w:rsid w:val="0028333D"/>
    <w:rsid w:val="00293ED7"/>
    <w:rsid w:val="002C07B9"/>
    <w:rsid w:val="002C7C48"/>
    <w:rsid w:val="00305728"/>
    <w:rsid w:val="0032530F"/>
    <w:rsid w:val="00327A9A"/>
    <w:rsid w:val="0033034D"/>
    <w:rsid w:val="00365D61"/>
    <w:rsid w:val="003774D2"/>
    <w:rsid w:val="0039659E"/>
    <w:rsid w:val="00397B46"/>
    <w:rsid w:val="003B05A6"/>
    <w:rsid w:val="003B74BD"/>
    <w:rsid w:val="003F268C"/>
    <w:rsid w:val="00405F41"/>
    <w:rsid w:val="004110EF"/>
    <w:rsid w:val="00415343"/>
    <w:rsid w:val="00423EB1"/>
    <w:rsid w:val="004346DB"/>
    <w:rsid w:val="0044201F"/>
    <w:rsid w:val="00460469"/>
    <w:rsid w:val="00471E51"/>
    <w:rsid w:val="004727E5"/>
    <w:rsid w:val="00483360"/>
    <w:rsid w:val="00491C8C"/>
    <w:rsid w:val="00497E18"/>
    <w:rsid w:val="004A5C41"/>
    <w:rsid w:val="004C0DFB"/>
    <w:rsid w:val="004C0EB1"/>
    <w:rsid w:val="004D4C83"/>
    <w:rsid w:val="004E7B65"/>
    <w:rsid w:val="00501EA4"/>
    <w:rsid w:val="005258F2"/>
    <w:rsid w:val="0052657F"/>
    <w:rsid w:val="00553B1B"/>
    <w:rsid w:val="00562687"/>
    <w:rsid w:val="005754B8"/>
    <w:rsid w:val="00577735"/>
    <w:rsid w:val="00593041"/>
    <w:rsid w:val="00595D48"/>
    <w:rsid w:val="00596E24"/>
    <w:rsid w:val="005A0C70"/>
    <w:rsid w:val="005A370D"/>
    <w:rsid w:val="005A58BB"/>
    <w:rsid w:val="005D3CB4"/>
    <w:rsid w:val="005D409B"/>
    <w:rsid w:val="005E219F"/>
    <w:rsid w:val="005E58BC"/>
    <w:rsid w:val="0060727F"/>
    <w:rsid w:val="006072EF"/>
    <w:rsid w:val="00633AB6"/>
    <w:rsid w:val="0063589B"/>
    <w:rsid w:val="00653D24"/>
    <w:rsid w:val="006546B0"/>
    <w:rsid w:val="00676776"/>
    <w:rsid w:val="006A01A7"/>
    <w:rsid w:val="006B1DAE"/>
    <w:rsid w:val="006B72D7"/>
    <w:rsid w:val="006C534C"/>
    <w:rsid w:val="006D2896"/>
    <w:rsid w:val="006E0EEF"/>
    <w:rsid w:val="00700BDA"/>
    <w:rsid w:val="00721223"/>
    <w:rsid w:val="00723A9C"/>
    <w:rsid w:val="007814C0"/>
    <w:rsid w:val="007931FB"/>
    <w:rsid w:val="007A1E9B"/>
    <w:rsid w:val="007A5E27"/>
    <w:rsid w:val="007C7DEA"/>
    <w:rsid w:val="007F63A4"/>
    <w:rsid w:val="007F64C0"/>
    <w:rsid w:val="00807AA3"/>
    <w:rsid w:val="008121A1"/>
    <w:rsid w:val="00815D84"/>
    <w:rsid w:val="00825453"/>
    <w:rsid w:val="00826DFF"/>
    <w:rsid w:val="0083301C"/>
    <w:rsid w:val="008479A2"/>
    <w:rsid w:val="00853FC2"/>
    <w:rsid w:val="00854B5E"/>
    <w:rsid w:val="008B6688"/>
    <w:rsid w:val="009030E7"/>
    <w:rsid w:val="00946358"/>
    <w:rsid w:val="00954274"/>
    <w:rsid w:val="009543CF"/>
    <w:rsid w:val="00961B5D"/>
    <w:rsid w:val="00965329"/>
    <w:rsid w:val="00981E17"/>
    <w:rsid w:val="0098662E"/>
    <w:rsid w:val="009A1049"/>
    <w:rsid w:val="009A3397"/>
    <w:rsid w:val="009A421F"/>
    <w:rsid w:val="009B5CFB"/>
    <w:rsid w:val="009C4FAC"/>
    <w:rsid w:val="009D5BC8"/>
    <w:rsid w:val="009E0298"/>
    <w:rsid w:val="009E654F"/>
    <w:rsid w:val="009F216B"/>
    <w:rsid w:val="00A20B42"/>
    <w:rsid w:val="00A513A2"/>
    <w:rsid w:val="00A72F8F"/>
    <w:rsid w:val="00A96078"/>
    <w:rsid w:val="00AC21C0"/>
    <w:rsid w:val="00AF74F1"/>
    <w:rsid w:val="00B2124C"/>
    <w:rsid w:val="00B334D5"/>
    <w:rsid w:val="00B46365"/>
    <w:rsid w:val="00B559E3"/>
    <w:rsid w:val="00B6414E"/>
    <w:rsid w:val="00B665C7"/>
    <w:rsid w:val="00B66954"/>
    <w:rsid w:val="00B76A95"/>
    <w:rsid w:val="00BB44BC"/>
    <w:rsid w:val="00BC39C5"/>
    <w:rsid w:val="00BD5EAE"/>
    <w:rsid w:val="00BE6CA6"/>
    <w:rsid w:val="00C06E32"/>
    <w:rsid w:val="00C1712D"/>
    <w:rsid w:val="00C20AF0"/>
    <w:rsid w:val="00C2664A"/>
    <w:rsid w:val="00C31709"/>
    <w:rsid w:val="00C735B8"/>
    <w:rsid w:val="00C833E2"/>
    <w:rsid w:val="00C85C86"/>
    <w:rsid w:val="00C87D44"/>
    <w:rsid w:val="00CC088F"/>
    <w:rsid w:val="00CF24A6"/>
    <w:rsid w:val="00D151AF"/>
    <w:rsid w:val="00D26EC5"/>
    <w:rsid w:val="00D30DD1"/>
    <w:rsid w:val="00D36271"/>
    <w:rsid w:val="00D44776"/>
    <w:rsid w:val="00D45066"/>
    <w:rsid w:val="00D5635E"/>
    <w:rsid w:val="00D64C7A"/>
    <w:rsid w:val="00D67C93"/>
    <w:rsid w:val="00D83F4A"/>
    <w:rsid w:val="00D9130A"/>
    <w:rsid w:val="00DB07E5"/>
    <w:rsid w:val="00DE39E3"/>
    <w:rsid w:val="00DF5330"/>
    <w:rsid w:val="00DF7334"/>
    <w:rsid w:val="00E06DBB"/>
    <w:rsid w:val="00E311B1"/>
    <w:rsid w:val="00E375A6"/>
    <w:rsid w:val="00E400D2"/>
    <w:rsid w:val="00E50623"/>
    <w:rsid w:val="00E92744"/>
    <w:rsid w:val="00ED2ED9"/>
    <w:rsid w:val="00EE5620"/>
    <w:rsid w:val="00EF26AD"/>
    <w:rsid w:val="00EF78D6"/>
    <w:rsid w:val="00F00C58"/>
    <w:rsid w:val="00F16CC1"/>
    <w:rsid w:val="00F20470"/>
    <w:rsid w:val="00F22E72"/>
    <w:rsid w:val="00F453DA"/>
    <w:rsid w:val="00F50D19"/>
    <w:rsid w:val="00F51CA5"/>
    <w:rsid w:val="00F530E9"/>
    <w:rsid w:val="00F555E0"/>
    <w:rsid w:val="00F67D47"/>
    <w:rsid w:val="00F74C55"/>
    <w:rsid w:val="00FB6690"/>
    <w:rsid w:val="00FC6C4E"/>
    <w:rsid w:val="00FF7516"/>
    <w:rsid w:val="00FF7862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9" w:unhideWhenUsed="0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uiPriority="0"/>
    <w:lsdException w:name="toc 2" w:uiPriority="0"/>
    <w:lsdException w:name="toc 3" w:uiPriority="0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uiPriority="0"/>
    <w:lsdException w:name="footer" w:uiPriority="0"/>
    <w:lsdException w:name="index heading" w:locked="0"/>
    <w:lsdException w:name="caption" w:locked="0" w:uiPriority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uiPriority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semiHidden="0" w:uiPriority="0" w:unhideWhenUsed="0" w:qFormat="1"/>
    <w:lsdException w:name="Closing" w:locked="0"/>
    <w:lsdException w:name="Signature" w:locked="0"/>
    <w:lsdException w:name="Default Paragraph Font" w:locked="0" w:uiPriority="0"/>
    <w:lsdException w:name="Body Text" w:locked="0" w:uiPriority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uiPriority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 w:uiPriority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 w:uiPriority="0"/>
    <w:lsdException w:name="Outline List 1" w:locked="0"/>
    <w:lsdException w:name="Outline List 2" w:locked="0"/>
    <w:lsdException w:name="Outline List 3" w:locked="0"/>
    <w:lsdException w:name="Table Simple 1" w:locked="0"/>
    <w:lsdException w:name="Table Simple 2" w:locked="0"/>
    <w:lsdException w:name="Table Simple 3" w:locked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locked="0"/>
    <w:lsdException w:name="Table Colorful 3" w:locked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locked="0"/>
    <w:lsdException w:name="Table Elegant" w:locked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locked="0"/>
    <w:lsdException w:name="Table Web 3" w:locked="0"/>
    <w:lsdException w:name="Balloon Text" w:locked="0" w:uiPriority="0"/>
    <w:lsdException w:name="Table Grid" w:semiHidden="0" w:uiPriority="0" w:unhideWhenUsed="0"/>
    <w:lsdException w:name="Table Theme" w:uiPriority="0"/>
    <w:lsdException w:name="Placeholder Text" w:locked="0" w:unhideWhenUsed="0"/>
    <w:lsdException w:name="No Spacing" w:locked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4">
    <w:name w:val="Normal"/>
    <w:qFormat/>
    <w:rsid w:val="0030572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4"/>
    <w:next w:val="a5"/>
    <w:link w:val="1Char"/>
    <w:qFormat/>
    <w:rsid w:val="00483360"/>
    <w:pPr>
      <w:keepNext/>
      <w:keepLines/>
      <w:widowControl/>
      <w:numPr>
        <w:numId w:val="21"/>
      </w:numPr>
      <w:spacing w:beforeLines="100" w:before="240" w:afterLines="50" w:after="120" w:line="300" w:lineRule="auto"/>
      <w:jc w:val="left"/>
      <w:outlineLvl w:val="0"/>
    </w:pPr>
    <w:rPr>
      <w:rFonts w:ascii="黑体" w:eastAsia="黑体"/>
      <w:bCs/>
      <w:sz w:val="30"/>
      <w:szCs w:val="44"/>
    </w:rPr>
  </w:style>
  <w:style w:type="paragraph" w:styleId="2">
    <w:name w:val="heading 2"/>
    <w:basedOn w:val="a4"/>
    <w:next w:val="a5"/>
    <w:link w:val="2Char"/>
    <w:qFormat/>
    <w:rsid w:val="00483360"/>
    <w:pPr>
      <w:keepNext/>
      <w:keepLines/>
      <w:widowControl/>
      <w:numPr>
        <w:ilvl w:val="1"/>
        <w:numId w:val="21"/>
      </w:numPr>
      <w:spacing w:beforeLines="50" w:before="120" w:line="300" w:lineRule="auto"/>
      <w:jc w:val="left"/>
      <w:outlineLvl w:val="1"/>
    </w:pPr>
    <w:rPr>
      <w:rFonts w:ascii="黑体" w:eastAsia="黑体" w:hAnsi="Arial"/>
      <w:bCs/>
      <w:sz w:val="28"/>
      <w:szCs w:val="32"/>
    </w:rPr>
  </w:style>
  <w:style w:type="paragraph" w:styleId="3">
    <w:name w:val="heading 3"/>
    <w:basedOn w:val="a4"/>
    <w:next w:val="a5"/>
    <w:link w:val="3Char"/>
    <w:qFormat/>
    <w:rsid w:val="00483360"/>
    <w:pPr>
      <w:keepNext/>
      <w:keepLines/>
      <w:widowControl/>
      <w:numPr>
        <w:ilvl w:val="2"/>
        <w:numId w:val="21"/>
      </w:numPr>
      <w:spacing w:beforeLines="50" w:before="120" w:line="300" w:lineRule="auto"/>
      <w:jc w:val="left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4"/>
    <w:next w:val="a5"/>
    <w:link w:val="4Char"/>
    <w:qFormat/>
    <w:rsid w:val="00483360"/>
    <w:pPr>
      <w:keepLines/>
      <w:numPr>
        <w:ilvl w:val="3"/>
        <w:numId w:val="21"/>
      </w:numPr>
      <w:spacing w:line="300" w:lineRule="auto"/>
      <w:jc w:val="left"/>
      <w:outlineLvl w:val="3"/>
    </w:pPr>
    <w:rPr>
      <w:rFonts w:ascii="宋体" w:hAnsi="Arial"/>
      <w:bCs/>
      <w:sz w:val="24"/>
      <w:szCs w:val="28"/>
    </w:rPr>
  </w:style>
  <w:style w:type="paragraph" w:styleId="5">
    <w:name w:val="heading 5"/>
    <w:basedOn w:val="a4"/>
    <w:link w:val="5Char"/>
    <w:qFormat/>
    <w:rsid w:val="00483360"/>
    <w:pPr>
      <w:keepNext/>
      <w:keepLines/>
      <w:numPr>
        <w:ilvl w:val="4"/>
        <w:numId w:val="21"/>
      </w:numPr>
      <w:spacing w:line="300" w:lineRule="auto"/>
      <w:jc w:val="left"/>
      <w:outlineLvl w:val="4"/>
    </w:pPr>
    <w:rPr>
      <w:rFonts w:ascii="宋体"/>
      <w:bCs/>
      <w:sz w:val="24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link w:val="1"/>
    <w:rsid w:val="004A5C41"/>
    <w:rPr>
      <w:rFonts w:ascii="黑体" w:eastAsia="黑体" w:hAnsi="Times New Roman"/>
      <w:bCs/>
      <w:kern w:val="2"/>
      <w:sz w:val="30"/>
      <w:szCs w:val="44"/>
    </w:rPr>
  </w:style>
  <w:style w:type="character" w:customStyle="1" w:styleId="2Char">
    <w:name w:val="标题 2 Char"/>
    <w:link w:val="2"/>
    <w:rsid w:val="004A5C41"/>
    <w:rPr>
      <w:rFonts w:ascii="黑体" w:eastAsia="黑体" w:hAnsi="Arial"/>
      <w:bCs/>
      <w:kern w:val="2"/>
      <w:sz w:val="28"/>
      <w:szCs w:val="32"/>
    </w:rPr>
  </w:style>
  <w:style w:type="character" w:customStyle="1" w:styleId="3Char">
    <w:name w:val="标题 3 Char"/>
    <w:link w:val="3"/>
    <w:rsid w:val="004A5C41"/>
    <w:rPr>
      <w:rFonts w:ascii="黑体" w:eastAsia="黑体" w:hAnsi="Times New Roman"/>
      <w:bCs/>
      <w:kern w:val="2"/>
      <w:sz w:val="24"/>
      <w:szCs w:val="32"/>
    </w:rPr>
  </w:style>
  <w:style w:type="character" w:customStyle="1" w:styleId="4Char">
    <w:name w:val="标题 4 Char"/>
    <w:link w:val="4"/>
    <w:rsid w:val="004A5C41"/>
    <w:rPr>
      <w:rFonts w:ascii="宋体" w:hAnsi="Arial"/>
      <w:bCs/>
      <w:kern w:val="2"/>
      <w:sz w:val="24"/>
      <w:szCs w:val="28"/>
    </w:rPr>
  </w:style>
  <w:style w:type="character" w:customStyle="1" w:styleId="5Char">
    <w:name w:val="标题 5 Char"/>
    <w:link w:val="5"/>
    <w:rsid w:val="004A5C41"/>
    <w:rPr>
      <w:rFonts w:ascii="宋体" w:hAnsi="Times New Roman"/>
      <w:bCs/>
      <w:kern w:val="2"/>
      <w:sz w:val="24"/>
      <w:szCs w:val="28"/>
    </w:rPr>
  </w:style>
  <w:style w:type="paragraph" w:customStyle="1" w:styleId="a9">
    <w:name w:val="参考文献标题"/>
    <w:basedOn w:val="aa"/>
    <w:next w:val="a1"/>
    <w:qFormat/>
    <w:locked/>
    <w:rsid w:val="00483360"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1">
    <w:name w:val="参考文献正文"/>
    <w:basedOn w:val="a4"/>
    <w:qFormat/>
    <w:rsid w:val="00483360"/>
    <w:pPr>
      <w:numPr>
        <w:numId w:val="22"/>
      </w:numPr>
      <w:spacing w:line="300" w:lineRule="auto"/>
      <w:jc w:val="left"/>
    </w:pPr>
    <w:rPr>
      <w:rFonts w:ascii="宋体"/>
      <w:kern w:val="0"/>
    </w:rPr>
  </w:style>
  <w:style w:type="character" w:styleId="ab">
    <w:name w:val="Hyperlink"/>
    <w:uiPriority w:val="99"/>
    <w:unhideWhenUsed/>
    <w:locked/>
    <w:rsid w:val="00483360"/>
    <w:rPr>
      <w:color w:val="0000FF"/>
      <w:u w:val="single"/>
    </w:rPr>
  </w:style>
  <w:style w:type="paragraph" w:customStyle="1" w:styleId="ac">
    <w:name w:val="附录标题"/>
    <w:basedOn w:val="aa"/>
    <w:next w:val="ad"/>
    <w:locked/>
    <w:rsid w:val="00483360"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ad">
    <w:name w:val="附录正文"/>
    <w:basedOn w:val="a4"/>
    <w:rsid w:val="00483360"/>
    <w:pPr>
      <w:widowControl/>
      <w:spacing w:line="300" w:lineRule="auto"/>
      <w:ind w:firstLineChars="200" w:firstLine="200"/>
    </w:pPr>
    <w:rPr>
      <w:rFonts w:ascii="宋体"/>
    </w:rPr>
  </w:style>
  <w:style w:type="paragraph" w:customStyle="1" w:styleId="ae">
    <w:name w:val="结束语标题"/>
    <w:basedOn w:val="aa"/>
    <w:next w:val="af"/>
    <w:qFormat/>
    <w:locked/>
    <w:rsid w:val="00483360"/>
    <w:pPr>
      <w:keepNext/>
      <w:pageBreakBefore/>
      <w:spacing w:beforeLines="100" w:before="100" w:afterLines="50" w:after="50" w:line="300" w:lineRule="auto"/>
      <w:jc w:val="left"/>
    </w:pPr>
    <w:rPr>
      <w:rFonts w:ascii="黑体" w:eastAsia="黑体"/>
      <w:b w:val="0"/>
      <w:kern w:val="0"/>
      <w:sz w:val="28"/>
    </w:rPr>
  </w:style>
  <w:style w:type="paragraph" w:customStyle="1" w:styleId="a5">
    <w:name w:val="论文正文"/>
    <w:basedOn w:val="a4"/>
    <w:rsid w:val="00483360"/>
    <w:pPr>
      <w:widowControl/>
      <w:snapToGrid w:val="0"/>
      <w:spacing w:line="300" w:lineRule="auto"/>
      <w:ind w:firstLineChars="200" w:firstLine="480"/>
    </w:pPr>
    <w:rPr>
      <w:rFonts w:ascii="宋体"/>
      <w:kern w:val="0"/>
      <w:sz w:val="24"/>
    </w:rPr>
  </w:style>
  <w:style w:type="paragraph" w:customStyle="1" w:styleId="af">
    <w:name w:val="结束语正文"/>
    <w:basedOn w:val="a5"/>
    <w:qFormat/>
    <w:rsid w:val="00483360"/>
  </w:style>
  <w:style w:type="paragraph" w:styleId="10">
    <w:name w:val="toc 1"/>
    <w:basedOn w:val="a4"/>
    <w:autoRedefine/>
    <w:uiPriority w:val="99"/>
    <w:locked/>
    <w:rsid w:val="00483360"/>
    <w:pPr>
      <w:spacing w:line="300" w:lineRule="auto"/>
      <w:jc w:val="left"/>
    </w:pPr>
    <w:rPr>
      <w:sz w:val="24"/>
    </w:rPr>
  </w:style>
  <w:style w:type="paragraph" w:customStyle="1" w:styleId="af0">
    <w:name w:val="目录标题"/>
    <w:basedOn w:val="aa"/>
    <w:qFormat/>
    <w:locked/>
    <w:rsid w:val="00483360"/>
    <w:pPr>
      <w:keepNext/>
      <w:spacing w:beforeLines="100" w:before="100" w:afterLines="150" w:after="150" w:line="300" w:lineRule="auto"/>
      <w:outlineLvl w:val="9"/>
    </w:pPr>
    <w:rPr>
      <w:rFonts w:ascii="黑体" w:eastAsia="黑体"/>
    </w:rPr>
  </w:style>
  <w:style w:type="paragraph" w:customStyle="1" w:styleId="20">
    <w:name w:val="内封2基本信息"/>
    <w:basedOn w:val="a4"/>
    <w:next w:val="a5"/>
    <w:locked/>
    <w:rsid w:val="00483360"/>
    <w:pPr>
      <w:snapToGrid w:val="0"/>
      <w:spacing w:line="360" w:lineRule="auto"/>
      <w:ind w:leftChars="1100" w:left="1100"/>
      <w:jc w:val="left"/>
    </w:pPr>
    <w:rPr>
      <w:sz w:val="24"/>
    </w:rPr>
  </w:style>
  <w:style w:type="character" w:customStyle="1" w:styleId="21">
    <w:name w:val="内封2基本信息文字"/>
    <w:rsid w:val="00483360"/>
    <w:rPr>
      <w:rFonts w:ascii="宋体" w:eastAsia="宋体"/>
      <w:sz w:val="24"/>
      <w:u w:val="single"/>
    </w:rPr>
  </w:style>
  <w:style w:type="paragraph" w:customStyle="1" w:styleId="22">
    <w:name w:val="内封2署尾"/>
    <w:basedOn w:val="a4"/>
    <w:next w:val="a5"/>
    <w:locked/>
    <w:rsid w:val="00483360"/>
    <w:pPr>
      <w:spacing w:line="360" w:lineRule="auto"/>
      <w:jc w:val="center"/>
    </w:pPr>
    <w:rPr>
      <w:rFonts w:ascii="宋体" w:hAnsi="宋体"/>
      <w:sz w:val="24"/>
    </w:rPr>
  </w:style>
  <w:style w:type="paragraph" w:customStyle="1" w:styleId="23">
    <w:name w:val="内封2抬头"/>
    <w:basedOn w:val="a5"/>
    <w:locked/>
    <w:rsid w:val="00483360"/>
    <w:pPr>
      <w:spacing w:line="240" w:lineRule="auto"/>
      <w:ind w:firstLineChars="0" w:firstLine="0"/>
      <w:jc w:val="center"/>
    </w:pPr>
    <w:rPr>
      <w:rFonts w:hAnsi="宋体"/>
      <w:b/>
      <w:sz w:val="36"/>
      <w:szCs w:val="36"/>
    </w:rPr>
  </w:style>
  <w:style w:type="paragraph" w:customStyle="1" w:styleId="24">
    <w:name w:val="内封2英文标题"/>
    <w:basedOn w:val="aa"/>
    <w:next w:val="a5"/>
    <w:locked/>
    <w:rsid w:val="00483360"/>
    <w:pPr>
      <w:spacing w:before="0" w:after="0" w:line="400" w:lineRule="exact"/>
      <w:outlineLvl w:val="9"/>
    </w:pPr>
    <w:rPr>
      <w:rFonts w:ascii="Times New Roman" w:hAnsi="Times New Roman"/>
    </w:rPr>
  </w:style>
  <w:style w:type="paragraph" w:customStyle="1" w:styleId="25">
    <w:name w:val="内封2英文副标题"/>
    <w:basedOn w:val="a4"/>
    <w:next w:val="a5"/>
    <w:locked/>
    <w:rsid w:val="00483360"/>
    <w:pPr>
      <w:ind w:rightChars="300" w:right="300"/>
      <w:jc w:val="right"/>
    </w:pPr>
    <w:rPr>
      <w:b/>
      <w:sz w:val="30"/>
    </w:rPr>
  </w:style>
  <w:style w:type="paragraph" w:customStyle="1" w:styleId="26">
    <w:name w:val="内封2中文标题"/>
    <w:basedOn w:val="aa"/>
    <w:next w:val="a5"/>
    <w:locked/>
    <w:rsid w:val="00483360"/>
    <w:pPr>
      <w:spacing w:before="0" w:after="0"/>
      <w:outlineLvl w:val="9"/>
    </w:pPr>
    <w:rPr>
      <w:rFonts w:ascii="黑体" w:eastAsia="黑体" w:hAnsi="宋体"/>
      <w:sz w:val="44"/>
      <w:szCs w:val="44"/>
    </w:rPr>
  </w:style>
  <w:style w:type="paragraph" w:customStyle="1" w:styleId="af1">
    <w:name w:val="内封抬头"/>
    <w:basedOn w:val="a4"/>
    <w:locked/>
    <w:rsid w:val="00483360"/>
    <w:pPr>
      <w:spacing w:line="400" w:lineRule="exact"/>
      <w:jc w:val="center"/>
    </w:pPr>
    <w:rPr>
      <w:sz w:val="28"/>
      <w:szCs w:val="28"/>
    </w:rPr>
  </w:style>
  <w:style w:type="paragraph" w:customStyle="1" w:styleId="af2">
    <w:name w:val="内封统计"/>
    <w:basedOn w:val="a4"/>
    <w:next w:val="a5"/>
    <w:locked/>
    <w:rsid w:val="00483360"/>
    <w:pPr>
      <w:spacing w:line="400" w:lineRule="exact"/>
      <w:ind w:leftChars="600" w:left="1260"/>
      <w:jc w:val="left"/>
    </w:pPr>
    <w:rPr>
      <w:szCs w:val="21"/>
    </w:rPr>
  </w:style>
  <w:style w:type="paragraph" w:customStyle="1" w:styleId="af3">
    <w:name w:val="内封英文标题"/>
    <w:basedOn w:val="af4"/>
    <w:locked/>
    <w:rsid w:val="00483360"/>
    <w:pPr>
      <w:spacing w:after="0" w:line="400" w:lineRule="exact"/>
      <w:jc w:val="center"/>
    </w:pPr>
    <w:rPr>
      <w:rFonts w:eastAsia="黑体"/>
      <w:bCs/>
      <w:sz w:val="32"/>
      <w:szCs w:val="32"/>
    </w:rPr>
  </w:style>
  <w:style w:type="paragraph" w:customStyle="1" w:styleId="af5">
    <w:name w:val="内封中文标题"/>
    <w:basedOn w:val="a4"/>
    <w:locked/>
    <w:rsid w:val="00483360"/>
    <w:pPr>
      <w:spacing w:line="400" w:lineRule="exact"/>
      <w:jc w:val="center"/>
    </w:pPr>
    <w:rPr>
      <w:rFonts w:ascii="黑体" w:eastAsia="黑体"/>
      <w:bCs/>
      <w:sz w:val="44"/>
      <w:szCs w:val="44"/>
    </w:rPr>
  </w:style>
  <w:style w:type="paragraph" w:customStyle="1" w:styleId="af6">
    <w:name w:val="外封基本信息"/>
    <w:basedOn w:val="a4"/>
    <w:next w:val="a5"/>
    <w:locked/>
    <w:rsid w:val="00483360"/>
    <w:pPr>
      <w:spacing w:line="360" w:lineRule="auto"/>
      <w:ind w:leftChars="1120" w:left="1120"/>
      <w:jc w:val="left"/>
    </w:pPr>
    <w:rPr>
      <w:rFonts w:ascii="黑体" w:eastAsia="黑体"/>
      <w:sz w:val="28"/>
      <w:szCs w:val="28"/>
    </w:rPr>
  </w:style>
  <w:style w:type="character" w:customStyle="1" w:styleId="af7">
    <w:name w:val="外封基本信息文字"/>
    <w:locked/>
    <w:rsid w:val="00483360"/>
    <w:rPr>
      <w:rFonts w:ascii="黑体" w:eastAsia="黑体"/>
      <w:sz w:val="28"/>
      <w:szCs w:val="28"/>
      <w:u w:val="thick"/>
    </w:rPr>
  </w:style>
  <w:style w:type="paragraph" w:customStyle="1" w:styleId="af8">
    <w:name w:val="外封日期"/>
    <w:basedOn w:val="a4"/>
    <w:locked/>
    <w:rsid w:val="00483360"/>
    <w:pPr>
      <w:spacing w:line="360" w:lineRule="auto"/>
      <w:jc w:val="center"/>
    </w:pPr>
    <w:rPr>
      <w:rFonts w:ascii="黑体" w:eastAsia="黑体" w:hAnsi="宋体"/>
      <w:sz w:val="28"/>
    </w:rPr>
  </w:style>
  <w:style w:type="character" w:customStyle="1" w:styleId="af9">
    <w:name w:val="外封日期文字"/>
    <w:locked/>
    <w:rsid w:val="00483360"/>
    <w:rPr>
      <w:rFonts w:ascii="黑体" w:eastAsia="黑体"/>
      <w:sz w:val="28"/>
      <w:u w:val="thick"/>
    </w:rPr>
  </w:style>
  <w:style w:type="paragraph" w:customStyle="1" w:styleId="afa">
    <w:name w:val="外封抬头"/>
    <w:basedOn w:val="a4"/>
    <w:next w:val="a5"/>
    <w:locked/>
    <w:rsid w:val="00483360"/>
    <w:pPr>
      <w:spacing w:beforeLines="100" w:before="240" w:afterLines="100" w:after="240"/>
      <w:jc w:val="center"/>
    </w:pPr>
    <w:rPr>
      <w:rFonts w:eastAsia="黑体"/>
      <w:sz w:val="44"/>
      <w:szCs w:val="44"/>
    </w:rPr>
  </w:style>
  <w:style w:type="paragraph" w:styleId="afb">
    <w:name w:val="footer"/>
    <w:basedOn w:val="a4"/>
    <w:link w:val="Char"/>
    <w:locked/>
    <w:rsid w:val="00483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fb"/>
    <w:rsid w:val="004A5C41"/>
    <w:rPr>
      <w:rFonts w:ascii="Times New Roman" w:hAnsi="Times New Roman"/>
      <w:kern w:val="2"/>
      <w:sz w:val="18"/>
      <w:szCs w:val="18"/>
    </w:rPr>
  </w:style>
  <w:style w:type="character" w:styleId="afc">
    <w:name w:val="page number"/>
    <w:locked/>
    <w:rsid w:val="00483360"/>
  </w:style>
  <w:style w:type="paragraph" w:styleId="afd">
    <w:name w:val="header"/>
    <w:basedOn w:val="a4"/>
    <w:link w:val="Char0"/>
    <w:locked/>
    <w:rsid w:val="00483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fd"/>
    <w:rsid w:val="004A5C41"/>
    <w:rPr>
      <w:rFonts w:ascii="Times New Roman" w:hAnsi="Times New Roman"/>
      <w:kern w:val="2"/>
      <w:sz w:val="18"/>
      <w:szCs w:val="18"/>
    </w:rPr>
  </w:style>
  <w:style w:type="paragraph" w:customStyle="1" w:styleId="afe">
    <w:name w:val="摘要英文标题"/>
    <w:basedOn w:val="aa"/>
    <w:next w:val="a4"/>
    <w:locked/>
    <w:rsid w:val="00483360"/>
    <w:pPr>
      <w:keepNext/>
      <w:spacing w:before="0" w:after="0" w:line="300" w:lineRule="auto"/>
      <w:outlineLvl w:val="9"/>
    </w:pPr>
    <w:rPr>
      <w:rFonts w:ascii="Times New Roman" w:eastAsia="Times New Roman" w:hAnsi="Times New Roman"/>
    </w:rPr>
  </w:style>
  <w:style w:type="paragraph" w:customStyle="1" w:styleId="a">
    <w:name w:val="摘要英文关键词"/>
    <w:basedOn w:val="a4"/>
    <w:next w:val="a5"/>
    <w:locked/>
    <w:rsid w:val="00483360"/>
    <w:pPr>
      <w:numPr>
        <w:numId w:val="23"/>
      </w:numPr>
      <w:spacing w:line="300" w:lineRule="auto"/>
      <w:jc w:val="left"/>
    </w:pPr>
    <w:rPr>
      <w:bCs/>
      <w:sz w:val="24"/>
    </w:rPr>
  </w:style>
  <w:style w:type="paragraph" w:customStyle="1" w:styleId="a2">
    <w:name w:val="摘要英文正文"/>
    <w:basedOn w:val="a4"/>
    <w:next w:val="27"/>
    <w:locked/>
    <w:rsid w:val="00483360"/>
    <w:pPr>
      <w:numPr>
        <w:numId w:val="24"/>
      </w:numPr>
      <w:spacing w:line="300" w:lineRule="auto"/>
    </w:pPr>
    <w:rPr>
      <w:sz w:val="24"/>
    </w:rPr>
  </w:style>
  <w:style w:type="paragraph" w:customStyle="1" w:styleId="aff">
    <w:name w:val="摘要英文作者"/>
    <w:basedOn w:val="aff0"/>
    <w:next w:val="a2"/>
    <w:locked/>
    <w:rsid w:val="00483360"/>
    <w:pPr>
      <w:spacing w:beforeLines="0" w:before="0" w:line="300" w:lineRule="auto"/>
    </w:pPr>
  </w:style>
  <w:style w:type="paragraph" w:customStyle="1" w:styleId="aff1">
    <w:name w:val="摘要中文标题"/>
    <w:basedOn w:val="aa"/>
    <w:next w:val="a4"/>
    <w:locked/>
    <w:rsid w:val="00483360"/>
    <w:pPr>
      <w:spacing w:beforeLines="100" w:before="100" w:after="0" w:line="300" w:lineRule="auto"/>
      <w:outlineLvl w:val="9"/>
    </w:pPr>
    <w:rPr>
      <w:rFonts w:eastAsia="黑体"/>
      <w:b w:val="0"/>
    </w:rPr>
  </w:style>
  <w:style w:type="paragraph" w:customStyle="1" w:styleId="a0">
    <w:name w:val="摘要中文关键词"/>
    <w:basedOn w:val="a4"/>
    <w:next w:val="afe"/>
    <w:qFormat/>
    <w:locked/>
    <w:rsid w:val="00483360"/>
    <w:pPr>
      <w:widowControl/>
      <w:numPr>
        <w:numId w:val="25"/>
      </w:numPr>
      <w:spacing w:line="300" w:lineRule="auto"/>
      <w:jc w:val="left"/>
    </w:pPr>
    <w:rPr>
      <w:sz w:val="24"/>
    </w:rPr>
  </w:style>
  <w:style w:type="paragraph" w:customStyle="1" w:styleId="a3">
    <w:name w:val="摘要中文正文"/>
    <w:basedOn w:val="a4"/>
    <w:next w:val="a5"/>
    <w:locked/>
    <w:rsid w:val="00483360"/>
    <w:pPr>
      <w:widowControl/>
      <w:numPr>
        <w:numId w:val="26"/>
      </w:numPr>
      <w:spacing w:line="300" w:lineRule="auto"/>
    </w:pPr>
    <w:rPr>
      <w:rFonts w:ascii="宋体"/>
      <w:sz w:val="24"/>
    </w:rPr>
  </w:style>
  <w:style w:type="paragraph" w:customStyle="1" w:styleId="aff0">
    <w:name w:val="摘要中文作者"/>
    <w:basedOn w:val="a4"/>
    <w:next w:val="a3"/>
    <w:locked/>
    <w:rsid w:val="00483360"/>
    <w:pPr>
      <w:keepNext/>
      <w:spacing w:beforeLines="50" w:before="50" w:afterLines="50" w:after="50" w:line="360" w:lineRule="auto"/>
      <w:jc w:val="center"/>
    </w:pPr>
    <w:rPr>
      <w:sz w:val="28"/>
    </w:rPr>
  </w:style>
  <w:style w:type="paragraph" w:customStyle="1" w:styleId="aff2">
    <w:name w:val="致谢标题"/>
    <w:basedOn w:val="ac"/>
    <w:next w:val="aff3"/>
    <w:locked/>
    <w:rsid w:val="00483360"/>
  </w:style>
  <w:style w:type="paragraph" w:customStyle="1" w:styleId="aff3">
    <w:name w:val="致谢正文"/>
    <w:basedOn w:val="ad"/>
    <w:rsid w:val="00483360"/>
  </w:style>
  <w:style w:type="paragraph" w:customStyle="1" w:styleId="28">
    <w:name w:val="内封2中文副标题"/>
    <w:basedOn w:val="29"/>
    <w:locked/>
    <w:rsid w:val="00483360"/>
    <w:pPr>
      <w:ind w:right="630"/>
    </w:pPr>
    <w:rPr>
      <w:rFonts w:cs="宋体"/>
      <w:bCs/>
      <w:szCs w:val="20"/>
    </w:rPr>
  </w:style>
  <w:style w:type="paragraph" w:customStyle="1" w:styleId="aff4">
    <w:name w:val="摘要中文副标题"/>
    <w:basedOn w:val="a4"/>
    <w:next w:val="aff0"/>
    <w:locked/>
    <w:rsid w:val="00483360"/>
    <w:pPr>
      <w:ind w:rightChars="300" w:right="630"/>
      <w:jc w:val="right"/>
    </w:pPr>
    <w:rPr>
      <w:rFonts w:eastAsia="黑体"/>
      <w:sz w:val="28"/>
      <w:szCs w:val="32"/>
    </w:rPr>
  </w:style>
  <w:style w:type="paragraph" w:customStyle="1" w:styleId="aff5">
    <w:name w:val="摘要英文副标题"/>
    <w:basedOn w:val="a4"/>
    <w:next w:val="aff"/>
    <w:locked/>
    <w:rsid w:val="00483360"/>
    <w:pPr>
      <w:spacing w:line="300" w:lineRule="auto"/>
      <w:ind w:rightChars="300" w:right="630"/>
      <w:jc w:val="right"/>
    </w:pPr>
    <w:rPr>
      <w:b/>
      <w:sz w:val="28"/>
      <w:szCs w:val="32"/>
    </w:rPr>
  </w:style>
  <w:style w:type="paragraph" w:styleId="aa">
    <w:name w:val="Title"/>
    <w:basedOn w:val="a4"/>
    <w:link w:val="Char1"/>
    <w:uiPriority w:val="99"/>
    <w:qFormat/>
    <w:locked/>
    <w:rsid w:val="0048336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link w:val="aa"/>
    <w:uiPriority w:val="99"/>
    <w:rsid w:val="0011212A"/>
    <w:rPr>
      <w:rFonts w:ascii="Arial" w:hAnsi="Arial" w:cs="Arial"/>
      <w:b/>
      <w:bCs/>
      <w:kern w:val="2"/>
      <w:sz w:val="32"/>
      <w:szCs w:val="32"/>
    </w:rPr>
  </w:style>
  <w:style w:type="paragraph" w:styleId="af4">
    <w:name w:val="Body Text"/>
    <w:basedOn w:val="a4"/>
    <w:link w:val="Char2"/>
    <w:rsid w:val="00483360"/>
    <w:pPr>
      <w:spacing w:after="120"/>
    </w:pPr>
  </w:style>
  <w:style w:type="character" w:customStyle="1" w:styleId="Char2">
    <w:name w:val="正文文本 Char"/>
    <w:link w:val="af4"/>
    <w:rsid w:val="004A5C41"/>
    <w:rPr>
      <w:rFonts w:ascii="Times New Roman" w:hAnsi="Times New Roman"/>
      <w:kern w:val="2"/>
      <w:sz w:val="21"/>
      <w:szCs w:val="24"/>
    </w:rPr>
  </w:style>
  <w:style w:type="table" w:styleId="aff6">
    <w:name w:val="Table Grid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表格标题"/>
    <w:basedOn w:val="a4"/>
    <w:rsid w:val="00483360"/>
    <w:pPr>
      <w:jc w:val="center"/>
    </w:pPr>
    <w:rPr>
      <w:rFonts w:ascii="宋体"/>
      <w:b/>
    </w:rPr>
  </w:style>
  <w:style w:type="paragraph" w:customStyle="1" w:styleId="aff8">
    <w:name w:val="表格正文"/>
    <w:basedOn w:val="a4"/>
    <w:rsid w:val="00483360"/>
    <w:pPr>
      <w:jc w:val="left"/>
    </w:pPr>
    <w:rPr>
      <w:rFonts w:ascii="宋体"/>
    </w:rPr>
  </w:style>
  <w:style w:type="paragraph" w:customStyle="1" w:styleId="aff9">
    <w:name w:val="程序"/>
    <w:basedOn w:val="a4"/>
    <w:rsid w:val="004833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  <w:jc w:val="left"/>
    </w:pPr>
    <w:rPr>
      <w:rFonts w:ascii="宋体"/>
      <w:sz w:val="18"/>
    </w:rPr>
  </w:style>
  <w:style w:type="paragraph" w:customStyle="1" w:styleId="affa">
    <w:name w:val="论文正文警告"/>
    <w:basedOn w:val="af"/>
    <w:next w:val="a5"/>
    <w:locked/>
    <w:rsid w:val="00483360"/>
    <w:rPr>
      <w:b/>
      <w:color w:val="FF0000"/>
    </w:rPr>
  </w:style>
  <w:style w:type="character" w:customStyle="1" w:styleId="affb">
    <w:name w:val="论文正文文字"/>
    <w:uiPriority w:val="99"/>
    <w:locked/>
    <w:rsid w:val="00483360"/>
    <w:rPr>
      <w:rFonts w:eastAsia="宋体"/>
      <w:noProof/>
      <w:sz w:val="24"/>
    </w:rPr>
  </w:style>
  <w:style w:type="paragraph" w:customStyle="1" w:styleId="29">
    <w:name w:val="内封2副标题"/>
    <w:basedOn w:val="a4"/>
    <w:next w:val="a5"/>
    <w:locked/>
    <w:rsid w:val="00483360"/>
    <w:pPr>
      <w:ind w:rightChars="300" w:right="300"/>
      <w:jc w:val="right"/>
    </w:pPr>
    <w:rPr>
      <w:rFonts w:eastAsia="楷体_GB2312"/>
      <w:b/>
      <w:sz w:val="30"/>
    </w:rPr>
  </w:style>
  <w:style w:type="character" w:customStyle="1" w:styleId="affc">
    <w:name w:val="上标"/>
    <w:rsid w:val="00483360"/>
    <w:rPr>
      <w:vertAlign w:val="superscript"/>
    </w:rPr>
  </w:style>
  <w:style w:type="paragraph" w:styleId="affd">
    <w:name w:val="caption"/>
    <w:basedOn w:val="a4"/>
    <w:next w:val="a5"/>
    <w:qFormat/>
    <w:rsid w:val="00483360"/>
    <w:pPr>
      <w:jc w:val="center"/>
    </w:pPr>
    <w:rPr>
      <w:rFonts w:ascii="黑体" w:eastAsia="黑体" w:hAnsi="Arial" w:cs="Arial"/>
      <w:sz w:val="20"/>
      <w:szCs w:val="20"/>
    </w:rPr>
  </w:style>
  <w:style w:type="paragraph" w:customStyle="1" w:styleId="affe">
    <w:name w:val="图片"/>
    <w:basedOn w:val="a4"/>
    <w:next w:val="a5"/>
    <w:qFormat/>
    <w:rsid w:val="00483360"/>
    <w:pPr>
      <w:keepNext/>
      <w:spacing w:line="300" w:lineRule="auto"/>
      <w:jc w:val="center"/>
    </w:pPr>
    <w:rPr>
      <w:rFonts w:ascii="宋体"/>
    </w:rPr>
  </w:style>
  <w:style w:type="character" w:customStyle="1" w:styleId="afff">
    <w:name w:val="下标"/>
    <w:rsid w:val="00483360"/>
    <w:rPr>
      <w:vertAlign w:val="subscript"/>
    </w:rPr>
  </w:style>
  <w:style w:type="paragraph" w:customStyle="1" w:styleId="27">
    <w:name w:val="摘要英文正文2"/>
    <w:basedOn w:val="a2"/>
    <w:rsid w:val="00483360"/>
    <w:pPr>
      <w:numPr>
        <w:numId w:val="0"/>
      </w:numPr>
      <w:ind w:firstLineChars="200" w:firstLine="200"/>
    </w:pPr>
  </w:style>
  <w:style w:type="table" w:styleId="afff0">
    <w:name w:val="Table Professional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Table Theme"/>
    <w:basedOn w:val="a7"/>
    <w:locked/>
    <w:rsid w:val="005D3CB4"/>
    <w:pPr>
      <w:widowControl w:val="0"/>
      <w:jc w:val="center"/>
    </w:pPr>
    <w:rPr>
      <w:rFonts w:ascii="Times New Roman" w:hAnsi="Times New Roman"/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  <w:tblStylePr w:type="firstRow">
      <w:pPr>
        <w:wordWrap/>
        <w:jc w:val="center"/>
      </w:pPr>
      <w:rPr>
        <w:rFonts w:eastAsia="宋体"/>
        <w:b w:val="0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jc w:val="center"/>
      </w:pPr>
      <w:rPr>
        <w:rFonts w:eastAsia="宋体"/>
        <w:b w:val="0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jc w:val="center"/>
      </w:tblPr>
      <w:trPr>
        <w:jc w:val="center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right w:val="nil"/>
        </w:tcBorders>
      </w:tcPr>
    </w:tblStylePr>
    <w:tblStylePr w:type="nwCell"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left w:val="nil"/>
        </w:tcBorders>
      </w:tcPr>
    </w:tblStylePr>
  </w:style>
  <w:style w:type="table" w:styleId="11">
    <w:name w:val="Table Colorful 1"/>
    <w:basedOn w:val="a7"/>
    <w:locked/>
    <w:rsid w:val="00483360"/>
    <w:pPr>
      <w:widowControl w:val="0"/>
      <w:jc w:val="both"/>
    </w:pPr>
    <w:rPr>
      <w:rFonts w:ascii="Times New Roman" w:hAnsi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Classic 3"/>
    <w:basedOn w:val="a7"/>
    <w:locked/>
    <w:rsid w:val="00483360"/>
    <w:pPr>
      <w:widowControl w:val="0"/>
      <w:jc w:val="both"/>
    </w:pPr>
    <w:rPr>
      <w:rFonts w:ascii="Times New Roman" w:hAnsi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lassic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3D effects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List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List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List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">
    <w:name w:val="Table List 6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List 7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">
    <w:name w:val="Table List 8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2e">
    <w:name w:val="toc 2"/>
    <w:basedOn w:val="a4"/>
    <w:autoRedefine/>
    <w:uiPriority w:val="99"/>
    <w:locked/>
    <w:rsid w:val="00483360"/>
    <w:pPr>
      <w:spacing w:line="300" w:lineRule="auto"/>
      <w:ind w:leftChars="200" w:left="200"/>
    </w:pPr>
    <w:rPr>
      <w:sz w:val="24"/>
    </w:rPr>
  </w:style>
  <w:style w:type="paragraph" w:styleId="33">
    <w:name w:val="toc 3"/>
    <w:basedOn w:val="a4"/>
    <w:autoRedefine/>
    <w:uiPriority w:val="99"/>
    <w:locked/>
    <w:rsid w:val="00483360"/>
    <w:pPr>
      <w:spacing w:line="300" w:lineRule="auto"/>
      <w:ind w:leftChars="400" w:left="400"/>
    </w:pPr>
    <w:rPr>
      <w:sz w:val="24"/>
    </w:rPr>
  </w:style>
  <w:style w:type="paragraph" w:styleId="afff2">
    <w:name w:val="Balloon Text"/>
    <w:basedOn w:val="a4"/>
    <w:link w:val="Char3"/>
    <w:semiHidden/>
    <w:rsid w:val="00483360"/>
    <w:rPr>
      <w:sz w:val="18"/>
      <w:szCs w:val="18"/>
    </w:rPr>
  </w:style>
  <w:style w:type="character" w:customStyle="1" w:styleId="Char3">
    <w:name w:val="批注框文本 Char"/>
    <w:link w:val="afff2"/>
    <w:semiHidden/>
    <w:rsid w:val="00483360"/>
    <w:rPr>
      <w:rFonts w:ascii="Times New Roman" w:hAnsi="Times New Roman"/>
      <w:kern w:val="2"/>
      <w:sz w:val="18"/>
      <w:szCs w:val="18"/>
    </w:rPr>
  </w:style>
  <w:style w:type="table" w:styleId="16">
    <w:name w:val="Table Columns 1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umns 3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olumns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1">
    <w:name w:val="Table Columns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7">
    <w:name w:val="Table Grid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0">
    <w:name w:val="Table Grid 2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Grid 3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7"/>
    <w:locked/>
    <w:rsid w:val="00483360"/>
    <w:pPr>
      <w:widowControl w:val="0"/>
      <w:jc w:val="both"/>
    </w:pPr>
    <w:rPr>
      <w:rFonts w:ascii="Times New Roman" w:hAnsi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Web 1"/>
    <w:basedOn w:val="a7"/>
    <w:locked/>
    <w:rsid w:val="0048336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Document Map"/>
    <w:basedOn w:val="a4"/>
    <w:link w:val="Char4"/>
    <w:semiHidden/>
    <w:rsid w:val="00483360"/>
    <w:pPr>
      <w:shd w:val="clear" w:color="auto" w:fill="000080"/>
    </w:pPr>
  </w:style>
  <w:style w:type="character" w:customStyle="1" w:styleId="Char4">
    <w:name w:val="文档结构图 Char"/>
    <w:link w:val="afff3"/>
    <w:semiHidden/>
    <w:rsid w:val="00483360"/>
    <w:rPr>
      <w:rFonts w:ascii="Times New Roman" w:hAnsi="Times New Roman"/>
      <w:kern w:val="2"/>
      <w:sz w:val="21"/>
      <w:szCs w:val="24"/>
      <w:shd w:val="clear" w:color="auto" w:fill="000080"/>
    </w:rPr>
  </w:style>
  <w:style w:type="table" w:styleId="-6">
    <w:name w:val="Colorful Grid Accent 6"/>
    <w:basedOn w:val="a7"/>
    <w:uiPriority w:val="73"/>
    <w:locked/>
    <w:rsid w:val="00D9130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论文表格"/>
    <w:basedOn w:val="a7"/>
    <w:uiPriority w:val="99"/>
    <w:rsid w:val="005D3CB4"/>
    <w:pPr>
      <w:widowControl w:val="0"/>
      <w:jc w:val="center"/>
    </w:pPr>
    <w:rPr>
      <w:sz w:val="21"/>
    </w:rPr>
    <w:tblPr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in7Users\Desktop\&#27605;&#19994;&#35774;&#35745;\&#27605;&#19994;&#35770;&#25991;&#27169;&#26495;\SetupFiles\NITSS-TEMP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54E01-C000-477E-B91B-72B363C5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NITSS-TEMP.dotm</Template>
  <TotalTime>6</TotalTime>
  <Pages>1</Pages>
  <Words>244</Words>
  <Characters>1395</Characters>
  <Application>Microsoft Office Word</Application>
  <DocSecurity>0</DocSecurity>
  <Lines>11</Lines>
  <Paragraphs>3</Paragraphs>
  <ScaleCrop>false</ScaleCrop>
  <Company>Microsoft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13</cp:revision>
  <dcterms:created xsi:type="dcterms:W3CDTF">2015-04-23T02:55:00Z</dcterms:created>
  <dcterms:modified xsi:type="dcterms:W3CDTF">2015-04-23T03:04:00Z</dcterms:modified>
</cp:coreProperties>
</file>