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4A5C41" w:rsidP="004A5C41">
      <w:pPr>
        <w:pStyle w:val="afa"/>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4A5C41" w:rsidRPr="00C756EA" w:rsidRDefault="004A5C41" w:rsidP="004A5C41">
      <w:pPr>
        <w:pStyle w:val="afa"/>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DC1B82" w:rsidRDefault="004A5C41" w:rsidP="004A5C41">
      <w:pPr>
        <w:pStyle w:val="af6"/>
        <w:ind w:left="2352"/>
        <w:rPr>
          <w:rStyle w:val="af7"/>
        </w:rPr>
      </w:pPr>
      <w:r w:rsidRPr="00DC1B82">
        <w:rPr>
          <w:rStyle w:val="af7"/>
          <w:rFonts w:hint="eastAsia"/>
        </w:rPr>
        <w:t>学院(系)：</w:t>
      </w:r>
      <w:r>
        <w:rPr>
          <w:rStyle w:val="af7"/>
          <w:rFonts w:hint="eastAsia"/>
        </w:rPr>
        <w:tab/>
      </w:r>
      <w:r w:rsidR="006213F9" w:rsidRPr="006213F9">
        <w:rPr>
          <w:rStyle w:val="af7"/>
          <w:rFonts w:hint="eastAsia"/>
        </w:rPr>
        <w:t xml:space="preserve">      软件学院      </w:t>
      </w:r>
    </w:p>
    <w:p w:rsidR="004A5C41" w:rsidRPr="006A0015" w:rsidRDefault="004A5C41" w:rsidP="004A5C41">
      <w:pPr>
        <w:pStyle w:val="af6"/>
        <w:ind w:left="2352"/>
        <w:rPr>
          <w:rStyle w:val="af7"/>
        </w:rPr>
      </w:pPr>
      <w:r w:rsidRPr="006A0015">
        <w:rPr>
          <w:rStyle w:val="af7"/>
          <w:rFonts w:hint="eastAsia"/>
        </w:rPr>
        <w:t>专    业：</w:t>
      </w:r>
      <w:r w:rsidRPr="004056C7">
        <w:rPr>
          <w:rStyle w:val="af7"/>
          <w:rFonts w:hint="eastAsia"/>
        </w:rPr>
        <w:tab/>
      </w:r>
      <w:r w:rsidR="006213F9" w:rsidRPr="006213F9">
        <w:rPr>
          <w:rStyle w:val="af7"/>
          <w:rFonts w:hint="eastAsia"/>
        </w:rPr>
        <w:t xml:space="preserve">      软件工程      </w:t>
      </w:r>
    </w:p>
    <w:p w:rsidR="004A5C41" w:rsidRPr="006A0015" w:rsidRDefault="004A5C41" w:rsidP="004A5C41">
      <w:pPr>
        <w:pStyle w:val="af6"/>
        <w:ind w:left="2352"/>
        <w:rPr>
          <w:rStyle w:val="af7"/>
        </w:rPr>
      </w:pPr>
      <w:r w:rsidRPr="006A0015">
        <w:rPr>
          <w:rStyle w:val="af7"/>
          <w:rFonts w:hint="eastAsia"/>
        </w:rPr>
        <w:t>学    生：</w:t>
      </w:r>
      <w:r>
        <w:rPr>
          <w:rStyle w:val="af7"/>
          <w:rFonts w:hint="eastAsia"/>
        </w:rPr>
        <w:tab/>
      </w:r>
      <w:r w:rsidR="006213F9" w:rsidRPr="006213F9">
        <w:rPr>
          <w:rStyle w:val="af7"/>
          <w:rFonts w:hint="eastAsia"/>
        </w:rPr>
        <w:t xml:space="preserve">        张三        </w:t>
      </w:r>
    </w:p>
    <w:p w:rsidR="004A5C41" w:rsidRPr="006A0015" w:rsidRDefault="004A5C41" w:rsidP="004A5C41">
      <w:pPr>
        <w:pStyle w:val="af6"/>
        <w:ind w:left="2352"/>
        <w:rPr>
          <w:rStyle w:val="af7"/>
        </w:rPr>
      </w:pPr>
      <w:r w:rsidRPr="006A0015">
        <w:rPr>
          <w:rStyle w:val="af7"/>
          <w:rFonts w:hint="eastAsia"/>
        </w:rPr>
        <w:t>指导教师：</w:t>
      </w:r>
      <w:r>
        <w:rPr>
          <w:rStyle w:val="af7"/>
          <w:rFonts w:hint="eastAsia"/>
        </w:rPr>
        <w:tab/>
      </w:r>
      <w:r w:rsidR="006213F9" w:rsidRPr="006213F9">
        <w:rPr>
          <w:rStyle w:val="af7"/>
          <w:rFonts w:hint="eastAsia"/>
        </w:rPr>
        <w:t xml:space="preserve">        李四        </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4A5C41" w:rsidP="004A5C41">
      <w:pPr>
        <w:pStyle w:val="af8"/>
      </w:pPr>
      <w:r>
        <w:rPr>
          <w:rFonts w:hint="eastAsia"/>
        </w:rPr>
        <w:t xml:space="preserve">完成日期  </w:t>
      </w:r>
      <w:r w:rsidR="006213F9" w:rsidRPr="006213F9">
        <w:rPr>
          <w:rStyle w:val="af9"/>
        </w:rPr>
        <w:t xml:space="preserve">  2015  </w:t>
      </w:r>
      <w:r w:rsidRPr="00B026BF">
        <w:rPr>
          <w:rFonts w:hint="eastAsia"/>
        </w:rPr>
        <w:t xml:space="preserve"> </w:t>
      </w:r>
      <w:r>
        <w:rPr>
          <w:rFonts w:hint="eastAsia"/>
        </w:rPr>
        <w:t xml:space="preserve">年 </w:t>
      </w:r>
      <w:r w:rsidR="006213F9" w:rsidRPr="006213F9">
        <w:rPr>
          <w:rStyle w:val="af9"/>
        </w:rPr>
        <w:t xml:space="preserve">  04  </w:t>
      </w:r>
      <w:r>
        <w:rPr>
          <w:rFonts w:hint="eastAsia"/>
        </w:rPr>
        <w:t>月</w:t>
      </w:r>
    </w:p>
    <w:p w:rsidR="004A5C41" w:rsidRPr="004C7AB2" w:rsidRDefault="004A5C41" w:rsidP="004A5C41">
      <w:pPr>
        <w:pStyle w:val="a5"/>
      </w:pPr>
    </w:p>
    <w:p w:rsidR="004A5C41" w:rsidRPr="004C7AB2" w:rsidRDefault="004A5C41" w:rsidP="004A5C41">
      <w:pPr>
        <w:pStyle w:val="a5"/>
        <w:sectPr w:rsidR="004A5C41" w:rsidRPr="004C7AB2" w:rsidSect="0052657F">
          <w:headerReference w:type="even" r:id="rId8"/>
          <w:footerReference w:type="default" r:id="rId9"/>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E1628C" w:rsidRDefault="004A5C41" w:rsidP="004A5C41">
      <w:pPr>
        <w:pStyle w:val="af1"/>
      </w:pPr>
      <w:r>
        <w:rPr>
          <w:rFonts w:hint="eastAsia"/>
        </w:rPr>
        <w:t>南阳理工学院本科生毕业设计（论文）</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6213F9" w:rsidP="006213F9">
      <w:pPr>
        <w:pStyle w:val="af5"/>
      </w:pPr>
      <w:r>
        <w:rPr>
          <w:rFonts w:hint="eastAsia"/>
        </w:rPr>
        <w:t>XXXX系统的设计与实现</w:t>
      </w:r>
    </w:p>
    <w:p w:rsidR="004A5C41" w:rsidRPr="004C7AB2" w:rsidRDefault="004A5C41" w:rsidP="004A5C41">
      <w:pPr>
        <w:pStyle w:val="a5"/>
      </w:pPr>
    </w:p>
    <w:p w:rsidR="004A5C41" w:rsidRPr="004C7AB2" w:rsidRDefault="004A5C41" w:rsidP="004A5C41">
      <w:pPr>
        <w:pStyle w:val="a5"/>
      </w:pPr>
    </w:p>
    <w:p w:rsidR="004A5C41" w:rsidRPr="000942A7" w:rsidRDefault="006213F9" w:rsidP="006213F9">
      <w:pPr>
        <w:pStyle w:val="af3"/>
      </w:pPr>
      <w:r>
        <w:t>Design and Implementation of the</w:t>
      </w:r>
      <w:r>
        <w:br/>
        <w:t>XXXX System</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C756EA" w:rsidRDefault="00700BDA" w:rsidP="00700BDA">
      <w:pPr>
        <w:pStyle w:val="af2"/>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5</w:t>
      </w:r>
      <w:r>
        <w:rPr>
          <w:rFonts w:hint="eastAsia"/>
        </w:rPr>
        <w:t>页</w:t>
      </w:r>
    </w:p>
    <w:p w:rsidR="004A5C41" w:rsidRPr="00C756EA" w:rsidRDefault="00700BDA" w:rsidP="00700BDA">
      <w:pPr>
        <w:pStyle w:val="af2"/>
      </w:pPr>
      <w:r>
        <w:rPr>
          <w:rFonts w:hint="eastAsia"/>
        </w:rPr>
        <w:t>表</w:t>
      </w:r>
      <w:r>
        <w:rPr>
          <w:rFonts w:hint="eastAsia"/>
        </w:rPr>
        <w:t xml:space="preserve">  </w:t>
      </w:r>
      <w:r>
        <w:rPr>
          <w:rFonts w:hint="eastAsia"/>
        </w:rPr>
        <w:t>格：</w:t>
      </w:r>
      <w:r>
        <w:rPr>
          <w:rFonts w:hint="eastAsia"/>
        </w:rPr>
        <w:t xml:space="preserve">        </w:t>
      </w:r>
      <w:bookmarkStart w:id="0" w:name="请输入表格个数"/>
      <w:r>
        <w:fldChar w:fldCharType="begin">
          <w:ffData>
            <w:name w:val="请输入表格个数"/>
            <w:enabled/>
            <w:calcOnExit w:val="0"/>
            <w:textInput>
              <w:default w:val="1"/>
              <w:maxLength w:val="2"/>
            </w:textInput>
          </w:ffData>
        </w:fldChar>
      </w:r>
      <w:r>
        <w:instrText xml:space="preserve"> FORMTEXT </w:instrText>
      </w:r>
      <w:r>
        <w:fldChar w:fldCharType="separate"/>
      </w:r>
      <w:r w:rsidR="00BD7F5D">
        <w:rPr>
          <w:noProof/>
        </w:rPr>
        <w:t>1</w:t>
      </w:r>
      <w:r>
        <w:fldChar w:fldCharType="end"/>
      </w:r>
      <w:bookmarkEnd w:id="0"/>
      <w:r>
        <w:rPr>
          <w:rFonts w:hint="eastAsia"/>
        </w:rPr>
        <w:t>个</w:t>
      </w:r>
    </w:p>
    <w:p w:rsidR="004A5C41" w:rsidRPr="00C756EA" w:rsidRDefault="00700BDA" w:rsidP="00700BDA">
      <w:pPr>
        <w:pStyle w:val="af2"/>
      </w:pPr>
      <w:r>
        <w:rPr>
          <w:rFonts w:hint="eastAsia"/>
        </w:rPr>
        <w:t>图</w:t>
      </w:r>
      <w:r>
        <w:rPr>
          <w:rFonts w:hint="eastAsia"/>
        </w:rPr>
        <w:t xml:space="preserve">  </w:t>
      </w:r>
      <w:r>
        <w:rPr>
          <w:rFonts w:hint="eastAsia"/>
        </w:rPr>
        <w:t>片：</w:t>
      </w:r>
      <w:r>
        <w:rPr>
          <w:rFonts w:hint="eastAsia"/>
        </w:rPr>
        <w:t xml:space="preserve">        </w:t>
      </w:r>
      <w:bookmarkStart w:id="1" w:name="请输入图片个数"/>
      <w:r>
        <w:fldChar w:fldCharType="begin">
          <w:ffData>
            <w:name w:val="请输入图片个数"/>
            <w:enabled/>
            <w:calcOnExit w:val="0"/>
            <w:textInput>
              <w:default w:val="1"/>
              <w:maxLength w:val="2"/>
            </w:textInput>
          </w:ffData>
        </w:fldChar>
      </w:r>
      <w:r>
        <w:instrText xml:space="preserve"> FORMTEXT </w:instrText>
      </w:r>
      <w:r>
        <w:fldChar w:fldCharType="separate"/>
      </w:r>
      <w:r w:rsidR="00BD7F5D">
        <w:rPr>
          <w:noProof/>
        </w:rPr>
        <w:t>1</w:t>
      </w:r>
      <w:r>
        <w:fldChar w:fldCharType="end"/>
      </w:r>
      <w:bookmarkEnd w:id="1"/>
      <w:r>
        <w:rPr>
          <w:rFonts w:hint="eastAsia"/>
        </w:rPr>
        <w:t>个</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sectPr w:rsidR="004A5C41" w:rsidRPr="004C7AB2" w:rsidSect="0052657F">
          <w:headerReference w:type="default" r:id="rId10"/>
          <w:footerReference w:type="default" r:id="rId11"/>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Pr="004C7AB2" w:rsidRDefault="004A5C41" w:rsidP="004A5C41">
      <w:pPr>
        <w:pStyle w:val="a5"/>
      </w:pPr>
    </w:p>
    <w:p w:rsidR="004A5C41" w:rsidRPr="00D41403" w:rsidRDefault="004A5C41" w:rsidP="004A5C41">
      <w:pPr>
        <w:pStyle w:val="24"/>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Default="00700BDA" w:rsidP="00700BDA">
      <w:pPr>
        <w:pStyle w:val="27"/>
      </w:pPr>
      <w:r>
        <w:t>XXXX系统的设计与实现</w:t>
      </w:r>
    </w:p>
    <w:p w:rsidR="004A5C41" w:rsidRDefault="004A5C41" w:rsidP="00700BDA">
      <w:pPr>
        <w:pStyle w:val="29"/>
      </w:pPr>
    </w:p>
    <w:p w:rsidR="004A5C41" w:rsidRPr="004C7AB2" w:rsidRDefault="004A5C41" w:rsidP="004A5C41">
      <w:pPr>
        <w:pStyle w:val="a5"/>
      </w:pPr>
    </w:p>
    <w:p w:rsidR="004A5C41" w:rsidRDefault="00700BDA" w:rsidP="00700BDA">
      <w:pPr>
        <w:pStyle w:val="25"/>
      </w:pPr>
      <w:r>
        <w:t>Design and Implementation of the</w:t>
      </w:r>
      <w:r>
        <w:br/>
        <w:t>XXXX System</w:t>
      </w:r>
    </w:p>
    <w:p w:rsidR="004A5C41" w:rsidRPr="00501CCE" w:rsidRDefault="004A5C41" w:rsidP="00700BDA">
      <w:pPr>
        <w:pStyle w:val="26"/>
        <w:ind w:right="630"/>
      </w:pPr>
    </w:p>
    <w:p w:rsidR="004A5C41" w:rsidRPr="004C7AB2"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00700BDA" w:rsidRPr="00700BDA">
        <w:rPr>
          <w:rStyle w:val="22"/>
          <w:rFonts w:hint="eastAsia"/>
        </w:rPr>
        <w:t xml:space="preserve">      软件学院      </w:t>
      </w:r>
    </w:p>
    <w:p w:rsidR="004A5C41" w:rsidRPr="002B2EA0" w:rsidRDefault="004A5C41" w:rsidP="004A5C41">
      <w:pPr>
        <w:pStyle w:val="21"/>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00700BDA" w:rsidRPr="00700BDA">
        <w:rPr>
          <w:rStyle w:val="22"/>
          <w:rFonts w:hint="eastAsia"/>
        </w:rPr>
        <w:t xml:space="preserve">      软件工程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00700BDA" w:rsidRPr="00700BDA">
        <w:rPr>
          <w:rStyle w:val="22"/>
          <w:rFonts w:hint="eastAsia"/>
        </w:rPr>
        <w:t xml:space="preserve">        张三        </w:t>
      </w:r>
    </w:p>
    <w:p w:rsidR="004A5C41" w:rsidRPr="002B2EA0" w:rsidRDefault="004A5C41" w:rsidP="004A5C41">
      <w:pPr>
        <w:pStyle w:val="21"/>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00700BDA" w:rsidRPr="00700BDA">
        <w:rPr>
          <w:rStyle w:val="22"/>
        </w:rPr>
        <w:t xml:space="preserve">      12345678      </w:t>
      </w:r>
    </w:p>
    <w:p w:rsidR="004A5C41" w:rsidRDefault="004A5C41" w:rsidP="004A5C41">
      <w:pPr>
        <w:pStyle w:val="21"/>
        <w:ind w:left="2310"/>
        <w:rPr>
          <w:rStyle w:val="22"/>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00700BDA" w:rsidRPr="00700BDA">
        <w:rPr>
          <w:rStyle w:val="22"/>
          <w:rFonts w:hint="eastAsia"/>
        </w:rPr>
        <w:t xml:space="preserve">    李四  副教授    </w:t>
      </w:r>
    </w:p>
    <w:p w:rsidR="00700BDA" w:rsidRDefault="00700BDA" w:rsidP="004A5C41">
      <w:pPr>
        <w:pStyle w:val="21"/>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700BDA">
        <w:rPr>
          <w:rStyle w:val="22"/>
          <w:rFonts w:hint="eastAsia"/>
        </w:rPr>
        <w:t xml:space="preserve">        王五        </w:t>
      </w:r>
    </w:p>
    <w:p w:rsidR="004A5C41" w:rsidRPr="002B2EA0" w:rsidRDefault="004A5C41" w:rsidP="004A5C41">
      <w:pPr>
        <w:pStyle w:val="21"/>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00700BDA" w:rsidRPr="00700BDA">
        <w:rPr>
          <w:rStyle w:val="22"/>
          <w:rFonts w:hint="eastAsia"/>
        </w:rPr>
        <w:t xml:space="preserve">  2015年04月02日  </w:t>
      </w:r>
    </w:p>
    <w:p w:rsidR="004A5C41" w:rsidRDefault="004A5C41" w:rsidP="004A5C41">
      <w:pPr>
        <w:pStyle w:val="a5"/>
      </w:pPr>
    </w:p>
    <w:p w:rsidR="004A5C41" w:rsidRDefault="004A5C41" w:rsidP="004A5C41">
      <w:pPr>
        <w:pStyle w:val="a5"/>
      </w:pPr>
    </w:p>
    <w:p w:rsidR="004A5C41" w:rsidRPr="004C7AB2" w:rsidRDefault="004A5C41" w:rsidP="004A5C41">
      <w:pPr>
        <w:pStyle w:val="a5"/>
      </w:pPr>
    </w:p>
    <w:p w:rsidR="004A5C41" w:rsidRPr="004C7AB2" w:rsidRDefault="004A5C41" w:rsidP="004A5C41">
      <w:pPr>
        <w:pStyle w:val="a5"/>
      </w:pPr>
    </w:p>
    <w:p w:rsidR="004A5C41" w:rsidRPr="004A7C6E" w:rsidRDefault="004A5C41" w:rsidP="004A5C41">
      <w:pPr>
        <w:pStyle w:val="23"/>
      </w:pPr>
      <w:r w:rsidRPr="004A7C6E">
        <w:rPr>
          <w:rFonts w:hint="eastAsia"/>
        </w:rPr>
        <w:t>南阳理工学院</w:t>
      </w:r>
    </w:p>
    <w:p w:rsidR="004A5C41" w:rsidRDefault="004A5C41" w:rsidP="004A5C41">
      <w:pPr>
        <w:pStyle w:val="23"/>
      </w:pPr>
      <w:r w:rsidRPr="004A7C6E">
        <w:rPr>
          <w:rFonts w:hint="eastAsia"/>
        </w:rPr>
        <w:t>Nanyang Institute of Technology</w:t>
      </w:r>
    </w:p>
    <w:p w:rsidR="004A5C41" w:rsidRPr="004C7AB2" w:rsidRDefault="004A5C41" w:rsidP="004A5C41">
      <w:pPr>
        <w:pStyle w:val="a5"/>
        <w:sectPr w:rsidR="004A5C41" w:rsidRPr="004C7AB2" w:rsidSect="0052657F">
          <w:headerReference w:type="default" r:id="rId12"/>
          <w:footerReference w:type="default" r:id="rId13"/>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Pr="004C7AB2" w:rsidRDefault="004A5C41" w:rsidP="004A5C41">
      <w:pPr>
        <w:pStyle w:val="a5"/>
      </w:pPr>
    </w:p>
    <w:p w:rsidR="004A5C41" w:rsidRDefault="00700BDA" w:rsidP="00700BDA">
      <w:pPr>
        <w:pStyle w:val="aff3"/>
        <w:spacing w:before="240"/>
      </w:pPr>
      <w:r>
        <w:rPr>
          <w:rFonts w:hint="eastAsia"/>
        </w:rPr>
        <w:t>XXXX</w:t>
      </w:r>
      <w:r>
        <w:rPr>
          <w:rFonts w:hint="eastAsia"/>
        </w:rPr>
        <w:t>系统的设计与实现</w:t>
      </w:r>
    </w:p>
    <w:p w:rsidR="004A5C41" w:rsidRPr="00E97E9A" w:rsidRDefault="004A5C41" w:rsidP="00700BDA">
      <w:pPr>
        <w:pStyle w:val="aff6"/>
      </w:pPr>
    </w:p>
    <w:p w:rsidR="004A5C41" w:rsidRPr="006A0015" w:rsidRDefault="00700BDA" w:rsidP="00700BDA">
      <w:pPr>
        <w:pStyle w:val="aff2"/>
        <w:spacing w:before="120" w:after="120"/>
      </w:pPr>
      <w:r>
        <w:rPr>
          <w:rFonts w:hint="eastAsia"/>
        </w:rPr>
        <w:t>软件工程</w:t>
      </w:r>
      <w:r>
        <w:rPr>
          <w:rFonts w:hint="eastAsia"/>
        </w:rPr>
        <w:t xml:space="preserve"> </w:t>
      </w:r>
      <w:r>
        <w:rPr>
          <w:rFonts w:hint="eastAsia"/>
        </w:rPr>
        <w:t>张三</w:t>
      </w:r>
    </w:p>
    <w:p w:rsidR="004A5C41" w:rsidRPr="006A0015" w:rsidRDefault="004A5C41" w:rsidP="004A5C41">
      <w:pPr>
        <w:pStyle w:val="aff2"/>
        <w:spacing w:before="120" w:after="120"/>
        <w:sectPr w:rsidR="004A5C41" w:rsidRPr="006A0015" w:rsidSect="0052657F">
          <w:footerReference w:type="default" r:id="rId14"/>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AD7958" w:rsidRPr="00AD7958" w:rsidRDefault="0084033A" w:rsidP="00AD7958">
      <w:pPr>
        <w:pStyle w:val="a3"/>
        <w:ind w:firstLine="480"/>
      </w:pPr>
      <w:r>
        <w:rPr>
          <w:rFonts w:hint="eastAsia"/>
        </w:rPr>
        <w:lastRenderedPageBreak/>
        <w:t>自动化测试指的是无需过多人工干预，从而实现测试的目的</w:t>
      </w:r>
      <w:r w:rsidR="00AD7958">
        <w:rPr>
          <w:rFonts w:hint="eastAsia"/>
        </w:rPr>
        <w:t>，</w:t>
      </w:r>
      <w:r>
        <w:rPr>
          <w:rFonts w:hint="eastAsia"/>
        </w:rPr>
        <w:t>减少人为误差</w:t>
      </w:r>
      <w:r w:rsidR="00AD7958">
        <w:rPr>
          <w:rFonts w:hint="eastAsia"/>
        </w:rPr>
        <w:t>。目前互联网行业的测试能力远远跟不上开发的进度和技术深度，往往是开发工程师完成开发后，测试工程师才开始挨个测试，效率低下。针对这样的问题，我们需要开发一种高效的便捷的测试方式。本系统后端使用Python的Flask</w:t>
      </w:r>
      <w:r w:rsidR="00AD7958">
        <w:t xml:space="preserve"> </w:t>
      </w:r>
      <w:r w:rsidR="00AD7958">
        <w:rPr>
          <w:rFonts w:hint="eastAsia"/>
        </w:rPr>
        <w:t>Web框架，Python有利于提高开发速度和提高代码可读性。前端使用Vue和element</w:t>
      </w:r>
      <w:r w:rsidR="00AD7958">
        <w:t>-UI</w:t>
      </w:r>
      <w:r w:rsidR="00AD7958">
        <w:rPr>
          <w:rFonts w:hint="eastAsia"/>
        </w:rPr>
        <w:t>实现，大大降低了前端开发的难度，降低开发时间成本。数据库使用MySQL数据库，开源免费的，降低开发成本，简单好用。本系统不但能实现自动化测试，还在可视化方面提高用户交互。通过简单的操作就能实现复杂的测试。本系统支持批量执行测试，大大方便了大型后端系统的测试流程，提高研发效率。本系统有着操作简单、方便快捷的优点，代码量小，容易进行第三方开发特点。</w:t>
      </w:r>
    </w:p>
    <w:p w:rsidR="004A5C41" w:rsidRPr="00F20B1A" w:rsidRDefault="0084033A" w:rsidP="004A5C41">
      <w:pPr>
        <w:pStyle w:val="a0"/>
        <w:ind w:firstLine="480"/>
      </w:pPr>
      <w:r>
        <w:rPr>
          <w:rFonts w:hint="eastAsia"/>
        </w:rPr>
        <w:t>M</w:t>
      </w:r>
      <w:r>
        <w:t>ySql</w:t>
      </w:r>
      <w:r>
        <w:rPr>
          <w:rFonts w:hint="eastAsia"/>
        </w:rPr>
        <w:t>;Python</w:t>
      </w:r>
      <w:r>
        <w:t>;</w:t>
      </w:r>
      <w:r>
        <w:rPr>
          <w:rFonts w:hint="eastAsia"/>
        </w:rPr>
        <w:t>自动化测试</w:t>
      </w:r>
    </w:p>
    <w:p w:rsidR="004A5C41" w:rsidRPr="004C7AB2" w:rsidRDefault="004A5C41" w:rsidP="004A5C41">
      <w:pPr>
        <w:pStyle w:val="a5"/>
      </w:pPr>
      <w:r w:rsidRPr="004C7AB2">
        <w:br w:type="page"/>
      </w:r>
    </w:p>
    <w:p w:rsidR="004A5C41" w:rsidRPr="004C7AB2" w:rsidRDefault="004A5C41" w:rsidP="004A5C41">
      <w:pPr>
        <w:pStyle w:val="a5"/>
        <w:sectPr w:rsidR="004A5C41" w:rsidRPr="004C7AB2"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formProt w:val="0"/>
          <w:docGrid w:linePitch="312"/>
        </w:sectPr>
      </w:pPr>
    </w:p>
    <w:p w:rsidR="004A5C41" w:rsidRDefault="00700BDA" w:rsidP="00700BDA">
      <w:pPr>
        <w:pStyle w:val="aff0"/>
      </w:pPr>
      <w:r>
        <w:lastRenderedPageBreak/>
        <w:t>Design and Implementation of the</w:t>
      </w:r>
      <w:r>
        <w:br/>
        <w:t>XXXX System</w:t>
      </w:r>
    </w:p>
    <w:p w:rsidR="004A5C41" w:rsidRPr="00294C95" w:rsidRDefault="004A5C41" w:rsidP="00700BDA">
      <w:pPr>
        <w:pStyle w:val="aff7"/>
      </w:pPr>
    </w:p>
    <w:p w:rsidR="004A5C41" w:rsidRDefault="00700BDA" w:rsidP="00700BDA">
      <w:pPr>
        <w:pStyle w:val="aff1"/>
        <w:spacing w:after="120"/>
      </w:pPr>
      <w:r>
        <w:t>Software Engineering Major</w:t>
      </w:r>
      <w:r>
        <w:tab/>
        <w:t>Zhang San</w:t>
      </w:r>
    </w:p>
    <w:p w:rsidR="004A5C41" w:rsidRDefault="004A5C41" w:rsidP="004A5C41">
      <w:pPr>
        <w:pStyle w:val="aff1"/>
        <w:spacing w:after="120"/>
        <w:sectPr w:rsidR="004A5C41" w:rsidSect="0052657F">
          <w:footnotePr>
            <w:numFmt w:val="decimalEnclosedCircleChinese"/>
            <w:numRestart w:val="eachPage"/>
          </w:footnotePr>
          <w:type w:val="continuous"/>
          <w:pgSz w:w="11906" w:h="16838" w:code="9"/>
          <w:pgMar w:top="1418" w:right="1418" w:bottom="1418" w:left="1418" w:header="1418" w:footer="1134" w:gutter="0"/>
          <w:pgNumType w:start="34" w:chapStyle="1" w:chapSep="emDash"/>
          <w:cols w:space="425"/>
          <w:docGrid w:linePitch="312"/>
        </w:sectPr>
      </w:pPr>
    </w:p>
    <w:p w:rsidR="0084033A" w:rsidRPr="0084033A" w:rsidRDefault="00AD7958" w:rsidP="00AD7958">
      <w:pPr>
        <w:pStyle w:val="a2"/>
      </w:pPr>
      <w:r w:rsidRPr="00AD7958">
        <w:lastRenderedPageBreak/>
        <w:t>Automated testing means that there is no need for too much manual intervention to achieve the purpose of testing and reduce human error. At present, the testing capability of the Internet industry can not keep up with the progress and technical depth of development. Often, after the development engineer completes the development, the test engineer starts testing one by one, which is inefficient. In response to such problems, we need to develop an efficient and convenient testing method. The back end of this system uses Python's Flask Web framework. Python is conducive to improving development speed and improving code readability. The front end is implemented using Vue and element-UI, which greatly reduces the difficulty of front-end development and reduces the cost of development time. The database uses MySQL database, which is open source and free, which reduces development costs and is easy to use. This system not only enables automated testing, but also improves user interaction in terms of visualization. Complex operations can be achieved with simple operations. This system supports batch execution testing, which greatly facilitates the testing process of large back-end systems and improves research and development efficiency. This system has the advantages of simple operation, convenience and quickness, small amount of code, and easy third-party development.</w:t>
      </w:r>
    </w:p>
    <w:p w:rsidR="004A5C41" w:rsidRDefault="0084033A" w:rsidP="004A5C41">
      <w:pPr>
        <w:pStyle w:val="a"/>
        <w:ind w:firstLine="480"/>
      </w:pPr>
      <w:r w:rsidRPr="0084033A">
        <w:rPr>
          <w:rFonts w:hint="eastAsia"/>
        </w:rPr>
        <w:t>M</w:t>
      </w:r>
      <w:r w:rsidRPr="0084033A">
        <w:t>ySql</w:t>
      </w:r>
      <w:r w:rsidRPr="0084033A">
        <w:rPr>
          <w:rFonts w:hint="eastAsia"/>
        </w:rPr>
        <w:t>;Python</w:t>
      </w:r>
      <w:r w:rsidRPr="0084033A">
        <w:t xml:space="preserve">; </w:t>
      </w:r>
      <w:hyperlink r:id="rId15" w:history="1">
        <w:r w:rsidRPr="0084033A">
          <w:t>automated</w:t>
        </w:r>
      </w:hyperlink>
      <w:r w:rsidRPr="0084033A">
        <w:t> </w:t>
      </w:r>
      <w:hyperlink r:id="rId16" w:history="1">
        <w:r w:rsidRPr="0084033A">
          <w:t>testing</w:t>
        </w:r>
      </w:hyperlink>
    </w:p>
    <w:p w:rsidR="004A5C41" w:rsidRPr="004C7AB2" w:rsidRDefault="004A5C41" w:rsidP="004A5C41">
      <w:pPr>
        <w:pStyle w:val="a5"/>
      </w:pPr>
    </w:p>
    <w:p w:rsidR="004A5C41" w:rsidRDefault="004A5C41" w:rsidP="004A5C41">
      <w:pPr>
        <w:pStyle w:val="af0"/>
        <w:spacing w:before="240" w:after="360"/>
        <w:sectPr w:rsidR="004A5C41" w:rsidSect="0032530F">
          <w:footerReference w:type="default" r:id="rId17"/>
          <w:footnotePr>
            <w:numFmt w:val="decimalEnclosedCircleChinese"/>
            <w:numRestart w:val="eachPage"/>
          </w:footnotePr>
          <w:type w:val="continuous"/>
          <w:pgSz w:w="11906" w:h="16838" w:code="9"/>
          <w:pgMar w:top="1418" w:right="1418" w:bottom="1418" w:left="1418" w:header="1418" w:footer="1134" w:gutter="0"/>
          <w:pgNumType w:start="1" w:chapSep="emDash"/>
          <w:cols w:space="425"/>
          <w:formProt w:val="0"/>
          <w:docGrid w:linePitch="312"/>
        </w:sectPr>
      </w:pPr>
      <w:bookmarkStart w:id="2" w:name="_Toc309050164"/>
    </w:p>
    <w:p w:rsidR="004A5C41" w:rsidRDefault="004A5C41" w:rsidP="004A5C41">
      <w:pPr>
        <w:pStyle w:val="af0"/>
        <w:spacing w:before="240" w:after="360"/>
      </w:pPr>
      <w:r>
        <w:rPr>
          <w:rFonts w:hint="eastAsia"/>
        </w:rPr>
        <w:lastRenderedPageBreak/>
        <w:t>目    录</w:t>
      </w:r>
      <w:bookmarkEnd w:id="2"/>
    </w:p>
    <w:p w:rsidR="00BD7F5D" w:rsidRPr="004B4CB5" w:rsidRDefault="004A5C41">
      <w:pPr>
        <w:pStyle w:val="11"/>
        <w:tabs>
          <w:tab w:val="right" w:leader="dot" w:pos="9060"/>
        </w:tabs>
        <w:rPr>
          <w:rFonts w:ascii="Calibri" w:hAnsi="Calibr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6826036" w:history="1">
        <w:r w:rsidR="00BD7F5D" w:rsidRPr="00E17586">
          <w:rPr>
            <w:rStyle w:val="ab"/>
            <w:noProof/>
          </w:rPr>
          <w:t xml:space="preserve">1 </w:t>
        </w:r>
        <w:r w:rsidR="00BD7F5D" w:rsidRPr="00E17586">
          <w:rPr>
            <w:rStyle w:val="ab"/>
            <w:noProof/>
          </w:rPr>
          <w:t>绪论</w:t>
        </w:r>
        <w:r w:rsidR="00BD7F5D">
          <w:rPr>
            <w:noProof/>
            <w:webHidden/>
          </w:rPr>
          <w:tab/>
        </w:r>
        <w:r w:rsidR="00BD7F5D">
          <w:rPr>
            <w:noProof/>
            <w:webHidden/>
          </w:rPr>
          <w:fldChar w:fldCharType="begin"/>
        </w:r>
        <w:r w:rsidR="00BD7F5D">
          <w:rPr>
            <w:noProof/>
            <w:webHidden/>
          </w:rPr>
          <w:instrText xml:space="preserve"> PAGEREF _Toc36826036 \h </w:instrText>
        </w:r>
        <w:r w:rsidR="00BD7F5D">
          <w:rPr>
            <w:noProof/>
            <w:webHidden/>
          </w:rPr>
        </w:r>
        <w:r w:rsidR="00BD7F5D">
          <w:rPr>
            <w:noProof/>
            <w:webHidden/>
          </w:rPr>
          <w:fldChar w:fldCharType="separate"/>
        </w:r>
        <w:r w:rsidR="00BD7F5D">
          <w:rPr>
            <w:noProof/>
            <w:webHidden/>
          </w:rPr>
          <w:t>1</w:t>
        </w:r>
        <w:r w:rsidR="00BD7F5D">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37" w:history="1">
        <w:r w:rsidRPr="00E17586">
          <w:rPr>
            <w:rStyle w:val="ab"/>
            <w:noProof/>
          </w:rPr>
          <w:t xml:space="preserve">1.1 </w:t>
        </w:r>
        <w:r w:rsidRPr="00E17586">
          <w:rPr>
            <w:rStyle w:val="ab"/>
            <w:noProof/>
          </w:rPr>
          <w:t>背景</w:t>
        </w:r>
        <w:r>
          <w:rPr>
            <w:noProof/>
            <w:webHidden/>
          </w:rPr>
          <w:tab/>
        </w:r>
        <w:r>
          <w:rPr>
            <w:noProof/>
            <w:webHidden/>
          </w:rPr>
          <w:fldChar w:fldCharType="begin"/>
        </w:r>
        <w:r>
          <w:rPr>
            <w:noProof/>
            <w:webHidden/>
          </w:rPr>
          <w:instrText xml:space="preserve"> PAGEREF _Toc36826037 \h </w:instrText>
        </w:r>
        <w:r>
          <w:rPr>
            <w:noProof/>
            <w:webHidden/>
          </w:rPr>
        </w:r>
        <w:r>
          <w:rPr>
            <w:noProof/>
            <w:webHidden/>
          </w:rPr>
          <w:fldChar w:fldCharType="separate"/>
        </w:r>
        <w:r>
          <w:rPr>
            <w:noProof/>
            <w:webHidden/>
          </w:rPr>
          <w:t>1</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38" w:history="1">
        <w:r w:rsidRPr="00E17586">
          <w:rPr>
            <w:rStyle w:val="ab"/>
            <w:noProof/>
          </w:rPr>
          <w:t xml:space="preserve">1.2 </w:t>
        </w:r>
        <w:r w:rsidRPr="00E17586">
          <w:rPr>
            <w:rStyle w:val="ab"/>
            <w:noProof/>
          </w:rPr>
          <w:t>国内外研究现状分析</w:t>
        </w:r>
        <w:r>
          <w:rPr>
            <w:noProof/>
            <w:webHidden/>
          </w:rPr>
          <w:tab/>
        </w:r>
        <w:r>
          <w:rPr>
            <w:noProof/>
            <w:webHidden/>
          </w:rPr>
          <w:fldChar w:fldCharType="begin"/>
        </w:r>
        <w:r>
          <w:rPr>
            <w:noProof/>
            <w:webHidden/>
          </w:rPr>
          <w:instrText xml:space="preserve"> PAGEREF _Toc36826038 \h </w:instrText>
        </w:r>
        <w:r>
          <w:rPr>
            <w:noProof/>
            <w:webHidden/>
          </w:rPr>
        </w:r>
        <w:r>
          <w:rPr>
            <w:noProof/>
            <w:webHidden/>
          </w:rPr>
          <w:fldChar w:fldCharType="separate"/>
        </w:r>
        <w:r>
          <w:rPr>
            <w:noProof/>
            <w:webHidden/>
          </w:rPr>
          <w:t>2</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39" w:history="1">
        <w:r w:rsidRPr="00E17586">
          <w:rPr>
            <w:rStyle w:val="ab"/>
            <w:noProof/>
          </w:rPr>
          <w:t xml:space="preserve">1.3 </w:t>
        </w:r>
        <w:r w:rsidRPr="00E17586">
          <w:rPr>
            <w:rStyle w:val="ab"/>
            <w:noProof/>
          </w:rPr>
          <w:t>可行性分析</w:t>
        </w:r>
        <w:r>
          <w:rPr>
            <w:noProof/>
            <w:webHidden/>
          </w:rPr>
          <w:tab/>
        </w:r>
        <w:r>
          <w:rPr>
            <w:noProof/>
            <w:webHidden/>
          </w:rPr>
          <w:fldChar w:fldCharType="begin"/>
        </w:r>
        <w:r>
          <w:rPr>
            <w:noProof/>
            <w:webHidden/>
          </w:rPr>
          <w:instrText xml:space="preserve"> PAGEREF _Toc36826039 \h </w:instrText>
        </w:r>
        <w:r>
          <w:rPr>
            <w:noProof/>
            <w:webHidden/>
          </w:rPr>
        </w:r>
        <w:r>
          <w:rPr>
            <w:noProof/>
            <w:webHidden/>
          </w:rPr>
          <w:fldChar w:fldCharType="separate"/>
        </w:r>
        <w:r>
          <w:rPr>
            <w:noProof/>
            <w:webHidden/>
          </w:rPr>
          <w:t>2</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40" w:history="1">
        <w:r w:rsidRPr="00E17586">
          <w:rPr>
            <w:rStyle w:val="ab"/>
            <w:noProof/>
          </w:rPr>
          <w:t xml:space="preserve">1.3.1 </w:t>
        </w:r>
        <w:r w:rsidRPr="00E17586">
          <w:rPr>
            <w:rStyle w:val="ab"/>
            <w:noProof/>
          </w:rPr>
          <w:t>经济可行性</w:t>
        </w:r>
        <w:r>
          <w:rPr>
            <w:noProof/>
            <w:webHidden/>
          </w:rPr>
          <w:tab/>
        </w:r>
        <w:r>
          <w:rPr>
            <w:noProof/>
            <w:webHidden/>
          </w:rPr>
          <w:fldChar w:fldCharType="begin"/>
        </w:r>
        <w:r>
          <w:rPr>
            <w:noProof/>
            <w:webHidden/>
          </w:rPr>
          <w:instrText xml:space="preserve"> PAGEREF _Toc36826040 \h </w:instrText>
        </w:r>
        <w:r>
          <w:rPr>
            <w:noProof/>
            <w:webHidden/>
          </w:rPr>
        </w:r>
        <w:r>
          <w:rPr>
            <w:noProof/>
            <w:webHidden/>
          </w:rPr>
          <w:fldChar w:fldCharType="separate"/>
        </w:r>
        <w:r>
          <w:rPr>
            <w:noProof/>
            <w:webHidden/>
          </w:rPr>
          <w:t>2</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41" w:history="1">
        <w:r w:rsidRPr="00E17586">
          <w:rPr>
            <w:rStyle w:val="ab"/>
            <w:noProof/>
          </w:rPr>
          <w:t xml:space="preserve">1.3.2 </w:t>
        </w:r>
        <w:r w:rsidRPr="00E17586">
          <w:rPr>
            <w:rStyle w:val="ab"/>
            <w:noProof/>
          </w:rPr>
          <w:t>技术可行性</w:t>
        </w:r>
        <w:r>
          <w:rPr>
            <w:noProof/>
            <w:webHidden/>
          </w:rPr>
          <w:tab/>
        </w:r>
        <w:r>
          <w:rPr>
            <w:noProof/>
            <w:webHidden/>
          </w:rPr>
          <w:fldChar w:fldCharType="begin"/>
        </w:r>
        <w:r>
          <w:rPr>
            <w:noProof/>
            <w:webHidden/>
          </w:rPr>
          <w:instrText xml:space="preserve"> PAGEREF _Toc36826041 \h </w:instrText>
        </w:r>
        <w:r>
          <w:rPr>
            <w:noProof/>
            <w:webHidden/>
          </w:rPr>
        </w:r>
        <w:r>
          <w:rPr>
            <w:noProof/>
            <w:webHidden/>
          </w:rPr>
          <w:fldChar w:fldCharType="separate"/>
        </w:r>
        <w:r>
          <w:rPr>
            <w:noProof/>
            <w:webHidden/>
          </w:rPr>
          <w:t>3</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42" w:history="1">
        <w:r w:rsidRPr="00E17586">
          <w:rPr>
            <w:rStyle w:val="ab"/>
            <w:noProof/>
          </w:rPr>
          <w:t xml:space="preserve">1.3.3 </w:t>
        </w:r>
        <w:r w:rsidRPr="00E17586">
          <w:rPr>
            <w:rStyle w:val="ab"/>
            <w:noProof/>
          </w:rPr>
          <w:t>运行可行性</w:t>
        </w:r>
        <w:r>
          <w:rPr>
            <w:noProof/>
            <w:webHidden/>
          </w:rPr>
          <w:tab/>
        </w:r>
        <w:r>
          <w:rPr>
            <w:noProof/>
            <w:webHidden/>
          </w:rPr>
          <w:fldChar w:fldCharType="begin"/>
        </w:r>
        <w:r>
          <w:rPr>
            <w:noProof/>
            <w:webHidden/>
          </w:rPr>
          <w:instrText xml:space="preserve"> PAGEREF _Toc36826042 \h </w:instrText>
        </w:r>
        <w:r>
          <w:rPr>
            <w:noProof/>
            <w:webHidden/>
          </w:rPr>
        </w:r>
        <w:r>
          <w:rPr>
            <w:noProof/>
            <w:webHidden/>
          </w:rPr>
          <w:fldChar w:fldCharType="separate"/>
        </w:r>
        <w:r>
          <w:rPr>
            <w:noProof/>
            <w:webHidden/>
          </w:rPr>
          <w:t>3</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43" w:history="1">
        <w:r w:rsidRPr="00E17586">
          <w:rPr>
            <w:rStyle w:val="ab"/>
            <w:noProof/>
          </w:rPr>
          <w:t xml:space="preserve">1.4 </w:t>
        </w:r>
        <w:r w:rsidRPr="00E17586">
          <w:rPr>
            <w:rStyle w:val="ab"/>
            <w:noProof/>
          </w:rPr>
          <w:t>实验内容</w:t>
        </w:r>
        <w:r>
          <w:rPr>
            <w:noProof/>
            <w:webHidden/>
          </w:rPr>
          <w:tab/>
        </w:r>
        <w:r>
          <w:rPr>
            <w:noProof/>
            <w:webHidden/>
          </w:rPr>
          <w:fldChar w:fldCharType="begin"/>
        </w:r>
        <w:r>
          <w:rPr>
            <w:noProof/>
            <w:webHidden/>
          </w:rPr>
          <w:instrText xml:space="preserve"> PAGEREF _Toc36826043 \h </w:instrText>
        </w:r>
        <w:r>
          <w:rPr>
            <w:noProof/>
            <w:webHidden/>
          </w:rPr>
        </w:r>
        <w:r>
          <w:rPr>
            <w:noProof/>
            <w:webHidden/>
          </w:rPr>
          <w:fldChar w:fldCharType="separate"/>
        </w:r>
        <w:r>
          <w:rPr>
            <w:noProof/>
            <w:webHidden/>
          </w:rPr>
          <w:t>3</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44" w:history="1">
        <w:r w:rsidRPr="00E17586">
          <w:rPr>
            <w:rStyle w:val="ab"/>
            <w:noProof/>
          </w:rPr>
          <w:t xml:space="preserve">1.5 </w:t>
        </w:r>
        <w:r w:rsidRPr="00E17586">
          <w:rPr>
            <w:rStyle w:val="ab"/>
            <w:noProof/>
          </w:rPr>
          <w:t>实验目标</w:t>
        </w:r>
        <w:r>
          <w:rPr>
            <w:noProof/>
            <w:webHidden/>
          </w:rPr>
          <w:tab/>
        </w:r>
        <w:r>
          <w:rPr>
            <w:noProof/>
            <w:webHidden/>
          </w:rPr>
          <w:fldChar w:fldCharType="begin"/>
        </w:r>
        <w:r>
          <w:rPr>
            <w:noProof/>
            <w:webHidden/>
          </w:rPr>
          <w:instrText xml:space="preserve"> PAGEREF _Toc36826044 \h </w:instrText>
        </w:r>
        <w:r>
          <w:rPr>
            <w:noProof/>
            <w:webHidden/>
          </w:rPr>
        </w:r>
        <w:r>
          <w:rPr>
            <w:noProof/>
            <w:webHidden/>
          </w:rPr>
          <w:fldChar w:fldCharType="separate"/>
        </w:r>
        <w:r>
          <w:rPr>
            <w:noProof/>
            <w:webHidden/>
          </w:rPr>
          <w:t>3</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45" w:history="1">
        <w:r w:rsidRPr="00E17586">
          <w:rPr>
            <w:rStyle w:val="ab"/>
            <w:noProof/>
          </w:rPr>
          <w:t xml:space="preserve">1.6 </w:t>
        </w:r>
        <w:r w:rsidRPr="00E17586">
          <w:rPr>
            <w:rStyle w:val="ab"/>
            <w:noProof/>
          </w:rPr>
          <w:t>论文整体结构</w:t>
        </w:r>
        <w:r>
          <w:rPr>
            <w:noProof/>
            <w:webHidden/>
          </w:rPr>
          <w:tab/>
        </w:r>
        <w:r>
          <w:rPr>
            <w:noProof/>
            <w:webHidden/>
          </w:rPr>
          <w:fldChar w:fldCharType="begin"/>
        </w:r>
        <w:r>
          <w:rPr>
            <w:noProof/>
            <w:webHidden/>
          </w:rPr>
          <w:instrText xml:space="preserve"> PAGEREF _Toc36826045 \h </w:instrText>
        </w:r>
        <w:r>
          <w:rPr>
            <w:noProof/>
            <w:webHidden/>
          </w:rPr>
        </w:r>
        <w:r>
          <w:rPr>
            <w:noProof/>
            <w:webHidden/>
          </w:rPr>
          <w:fldChar w:fldCharType="separate"/>
        </w:r>
        <w:r>
          <w:rPr>
            <w:noProof/>
            <w:webHidden/>
          </w:rPr>
          <w:t>3</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46" w:history="1">
        <w:r w:rsidRPr="00E17586">
          <w:rPr>
            <w:rStyle w:val="ab"/>
            <w:noProof/>
          </w:rPr>
          <w:t xml:space="preserve">2 </w:t>
        </w:r>
        <w:r w:rsidRPr="00E17586">
          <w:rPr>
            <w:rStyle w:val="ab"/>
            <w:noProof/>
          </w:rPr>
          <w:t>相关工具及技术介绍</w:t>
        </w:r>
        <w:r>
          <w:rPr>
            <w:noProof/>
            <w:webHidden/>
          </w:rPr>
          <w:tab/>
        </w:r>
        <w:r>
          <w:rPr>
            <w:noProof/>
            <w:webHidden/>
          </w:rPr>
          <w:fldChar w:fldCharType="begin"/>
        </w:r>
        <w:r>
          <w:rPr>
            <w:noProof/>
            <w:webHidden/>
          </w:rPr>
          <w:instrText xml:space="preserve"> PAGEREF _Toc36826046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47" w:history="1">
        <w:r w:rsidRPr="00E17586">
          <w:rPr>
            <w:rStyle w:val="ab"/>
            <w:noProof/>
          </w:rPr>
          <w:t xml:space="preserve">2.1 </w:t>
        </w:r>
        <w:r w:rsidRPr="00E17586">
          <w:rPr>
            <w:rStyle w:val="ab"/>
            <w:noProof/>
          </w:rPr>
          <w:t>开发环境</w:t>
        </w:r>
        <w:r>
          <w:rPr>
            <w:noProof/>
            <w:webHidden/>
          </w:rPr>
          <w:tab/>
        </w:r>
        <w:r>
          <w:rPr>
            <w:noProof/>
            <w:webHidden/>
          </w:rPr>
          <w:fldChar w:fldCharType="begin"/>
        </w:r>
        <w:r>
          <w:rPr>
            <w:noProof/>
            <w:webHidden/>
          </w:rPr>
          <w:instrText xml:space="preserve"> PAGEREF _Toc36826047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48" w:history="1">
        <w:r w:rsidRPr="00E17586">
          <w:rPr>
            <w:rStyle w:val="ab"/>
            <w:noProof/>
          </w:rPr>
          <w:t xml:space="preserve">2.2 </w:t>
        </w:r>
        <w:r w:rsidRPr="00E17586">
          <w:rPr>
            <w:rStyle w:val="ab"/>
            <w:noProof/>
          </w:rPr>
          <w:t>编程语言</w:t>
        </w:r>
        <w:r>
          <w:rPr>
            <w:noProof/>
            <w:webHidden/>
          </w:rPr>
          <w:tab/>
        </w:r>
        <w:r>
          <w:rPr>
            <w:noProof/>
            <w:webHidden/>
          </w:rPr>
          <w:fldChar w:fldCharType="begin"/>
        </w:r>
        <w:r>
          <w:rPr>
            <w:noProof/>
            <w:webHidden/>
          </w:rPr>
          <w:instrText xml:space="preserve"> PAGEREF _Toc36826048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49" w:history="1">
        <w:r w:rsidRPr="00E17586">
          <w:rPr>
            <w:rStyle w:val="ab"/>
            <w:noProof/>
          </w:rPr>
          <w:t>2.2.1 Python</w:t>
        </w:r>
        <w:r>
          <w:rPr>
            <w:noProof/>
            <w:webHidden/>
          </w:rPr>
          <w:tab/>
        </w:r>
        <w:r>
          <w:rPr>
            <w:noProof/>
            <w:webHidden/>
          </w:rPr>
          <w:fldChar w:fldCharType="begin"/>
        </w:r>
        <w:r>
          <w:rPr>
            <w:noProof/>
            <w:webHidden/>
          </w:rPr>
          <w:instrText xml:space="preserve"> PAGEREF _Toc36826049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50" w:history="1">
        <w:r w:rsidRPr="00E17586">
          <w:rPr>
            <w:rStyle w:val="ab"/>
            <w:noProof/>
          </w:rPr>
          <w:t>2.2.2 JavaScript</w:t>
        </w:r>
        <w:r>
          <w:rPr>
            <w:noProof/>
            <w:webHidden/>
          </w:rPr>
          <w:tab/>
        </w:r>
        <w:r>
          <w:rPr>
            <w:noProof/>
            <w:webHidden/>
          </w:rPr>
          <w:fldChar w:fldCharType="begin"/>
        </w:r>
        <w:r>
          <w:rPr>
            <w:noProof/>
            <w:webHidden/>
          </w:rPr>
          <w:instrText xml:space="preserve"> PAGEREF _Toc36826050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51" w:history="1">
        <w:r w:rsidRPr="00E17586">
          <w:rPr>
            <w:rStyle w:val="ab"/>
            <w:noProof/>
          </w:rPr>
          <w:t xml:space="preserve">2.3 </w:t>
        </w:r>
        <w:r w:rsidRPr="00E17586">
          <w:rPr>
            <w:rStyle w:val="ab"/>
            <w:noProof/>
          </w:rPr>
          <w:t>数据库存储</w:t>
        </w:r>
        <w:r>
          <w:rPr>
            <w:noProof/>
            <w:webHidden/>
          </w:rPr>
          <w:tab/>
        </w:r>
        <w:r>
          <w:rPr>
            <w:noProof/>
            <w:webHidden/>
          </w:rPr>
          <w:fldChar w:fldCharType="begin"/>
        </w:r>
        <w:r>
          <w:rPr>
            <w:noProof/>
            <w:webHidden/>
          </w:rPr>
          <w:instrText xml:space="preserve"> PAGEREF _Toc36826051 \h </w:instrText>
        </w:r>
        <w:r>
          <w:rPr>
            <w:noProof/>
            <w:webHidden/>
          </w:rPr>
        </w:r>
        <w:r>
          <w:rPr>
            <w:noProof/>
            <w:webHidden/>
          </w:rPr>
          <w:fldChar w:fldCharType="separate"/>
        </w:r>
        <w:r>
          <w:rPr>
            <w:noProof/>
            <w:webHidden/>
          </w:rPr>
          <w:t>4</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52" w:history="1">
        <w:r w:rsidRPr="00E17586">
          <w:rPr>
            <w:rStyle w:val="ab"/>
            <w:noProof/>
          </w:rPr>
          <w:t xml:space="preserve">2.4 </w:t>
        </w:r>
        <w:r w:rsidRPr="00E17586">
          <w:rPr>
            <w:rStyle w:val="ab"/>
            <w:noProof/>
          </w:rPr>
          <w:t>前端展示技术</w:t>
        </w:r>
        <w:r>
          <w:rPr>
            <w:noProof/>
            <w:webHidden/>
          </w:rPr>
          <w:tab/>
        </w:r>
        <w:r>
          <w:rPr>
            <w:noProof/>
            <w:webHidden/>
          </w:rPr>
          <w:fldChar w:fldCharType="begin"/>
        </w:r>
        <w:r>
          <w:rPr>
            <w:noProof/>
            <w:webHidden/>
          </w:rPr>
          <w:instrText xml:space="preserve"> PAGEREF _Toc36826052 \h </w:instrText>
        </w:r>
        <w:r>
          <w:rPr>
            <w:noProof/>
            <w:webHidden/>
          </w:rPr>
        </w:r>
        <w:r>
          <w:rPr>
            <w:noProof/>
            <w:webHidden/>
          </w:rPr>
          <w:fldChar w:fldCharType="separate"/>
        </w:r>
        <w:r>
          <w:rPr>
            <w:noProof/>
            <w:webHidden/>
          </w:rPr>
          <w:t>5</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53" w:history="1">
        <w:r w:rsidRPr="00E17586">
          <w:rPr>
            <w:rStyle w:val="ab"/>
            <w:noProof/>
          </w:rPr>
          <w:t>2.5 Web</w:t>
        </w:r>
        <w:r w:rsidRPr="00E17586">
          <w:rPr>
            <w:rStyle w:val="ab"/>
            <w:noProof/>
          </w:rPr>
          <w:t>技术</w:t>
        </w:r>
        <w:r>
          <w:rPr>
            <w:noProof/>
            <w:webHidden/>
          </w:rPr>
          <w:tab/>
        </w:r>
        <w:r>
          <w:rPr>
            <w:noProof/>
            <w:webHidden/>
          </w:rPr>
          <w:fldChar w:fldCharType="begin"/>
        </w:r>
        <w:r>
          <w:rPr>
            <w:noProof/>
            <w:webHidden/>
          </w:rPr>
          <w:instrText xml:space="preserve"> PAGEREF _Toc36826053 \h </w:instrText>
        </w:r>
        <w:r>
          <w:rPr>
            <w:noProof/>
            <w:webHidden/>
          </w:rPr>
        </w:r>
        <w:r>
          <w:rPr>
            <w:noProof/>
            <w:webHidden/>
          </w:rPr>
          <w:fldChar w:fldCharType="separate"/>
        </w:r>
        <w:r>
          <w:rPr>
            <w:noProof/>
            <w:webHidden/>
          </w:rPr>
          <w:t>5</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54" w:history="1">
        <w:r w:rsidRPr="00E17586">
          <w:rPr>
            <w:rStyle w:val="ab"/>
            <w:noProof/>
          </w:rPr>
          <w:t xml:space="preserve">3 </w:t>
        </w:r>
        <w:r w:rsidRPr="00E17586">
          <w:rPr>
            <w:rStyle w:val="ab"/>
            <w:noProof/>
          </w:rPr>
          <w:t>测试方案及测试用例设计</w:t>
        </w:r>
        <w:r>
          <w:rPr>
            <w:noProof/>
            <w:webHidden/>
          </w:rPr>
          <w:tab/>
        </w:r>
        <w:r>
          <w:rPr>
            <w:noProof/>
            <w:webHidden/>
          </w:rPr>
          <w:fldChar w:fldCharType="begin"/>
        </w:r>
        <w:r>
          <w:rPr>
            <w:noProof/>
            <w:webHidden/>
          </w:rPr>
          <w:instrText xml:space="preserve"> PAGEREF _Toc36826054 \h </w:instrText>
        </w:r>
        <w:r>
          <w:rPr>
            <w:noProof/>
            <w:webHidden/>
          </w:rPr>
        </w:r>
        <w:r>
          <w:rPr>
            <w:noProof/>
            <w:webHidden/>
          </w:rPr>
          <w:fldChar w:fldCharType="separate"/>
        </w:r>
        <w:r>
          <w:rPr>
            <w:noProof/>
            <w:webHidden/>
          </w:rPr>
          <w:t>6</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55" w:history="1">
        <w:r w:rsidRPr="00E17586">
          <w:rPr>
            <w:rStyle w:val="ab"/>
            <w:noProof/>
          </w:rPr>
          <w:t xml:space="preserve">3.1 </w:t>
        </w:r>
        <w:r w:rsidRPr="00E17586">
          <w:rPr>
            <w:rStyle w:val="ab"/>
            <w:noProof/>
          </w:rPr>
          <w:t>测试方案设计</w:t>
        </w:r>
        <w:r>
          <w:rPr>
            <w:noProof/>
            <w:webHidden/>
          </w:rPr>
          <w:tab/>
        </w:r>
        <w:r>
          <w:rPr>
            <w:noProof/>
            <w:webHidden/>
          </w:rPr>
          <w:fldChar w:fldCharType="begin"/>
        </w:r>
        <w:r>
          <w:rPr>
            <w:noProof/>
            <w:webHidden/>
          </w:rPr>
          <w:instrText xml:space="preserve"> PAGEREF _Toc36826055 \h </w:instrText>
        </w:r>
        <w:r>
          <w:rPr>
            <w:noProof/>
            <w:webHidden/>
          </w:rPr>
        </w:r>
        <w:r>
          <w:rPr>
            <w:noProof/>
            <w:webHidden/>
          </w:rPr>
          <w:fldChar w:fldCharType="separate"/>
        </w:r>
        <w:r>
          <w:rPr>
            <w:noProof/>
            <w:webHidden/>
          </w:rPr>
          <w:t>6</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56" w:history="1">
        <w:r w:rsidRPr="00E17586">
          <w:rPr>
            <w:rStyle w:val="ab"/>
            <w:noProof/>
          </w:rPr>
          <w:t xml:space="preserve">3.1.1 </w:t>
        </w:r>
        <w:r w:rsidRPr="00E17586">
          <w:rPr>
            <w:rStyle w:val="ab"/>
            <w:noProof/>
          </w:rPr>
          <w:t>用户登录方案</w:t>
        </w:r>
        <w:r>
          <w:rPr>
            <w:noProof/>
            <w:webHidden/>
          </w:rPr>
          <w:tab/>
        </w:r>
        <w:r>
          <w:rPr>
            <w:noProof/>
            <w:webHidden/>
          </w:rPr>
          <w:fldChar w:fldCharType="begin"/>
        </w:r>
        <w:r>
          <w:rPr>
            <w:noProof/>
            <w:webHidden/>
          </w:rPr>
          <w:instrText xml:space="preserve"> PAGEREF _Toc36826056 \h </w:instrText>
        </w:r>
        <w:r>
          <w:rPr>
            <w:noProof/>
            <w:webHidden/>
          </w:rPr>
        </w:r>
        <w:r>
          <w:rPr>
            <w:noProof/>
            <w:webHidden/>
          </w:rPr>
          <w:fldChar w:fldCharType="separate"/>
        </w:r>
        <w:r>
          <w:rPr>
            <w:noProof/>
            <w:webHidden/>
          </w:rPr>
          <w:t>6</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57" w:history="1">
        <w:r w:rsidRPr="00E17586">
          <w:rPr>
            <w:rStyle w:val="ab"/>
            <w:noProof/>
          </w:rPr>
          <w:t xml:space="preserve">3.1.2 </w:t>
        </w:r>
        <w:r w:rsidRPr="00E17586">
          <w:rPr>
            <w:rStyle w:val="ab"/>
            <w:noProof/>
          </w:rPr>
          <w:t>测试服务方案</w:t>
        </w:r>
        <w:r>
          <w:rPr>
            <w:noProof/>
            <w:webHidden/>
          </w:rPr>
          <w:tab/>
        </w:r>
        <w:r>
          <w:rPr>
            <w:noProof/>
            <w:webHidden/>
          </w:rPr>
          <w:fldChar w:fldCharType="begin"/>
        </w:r>
        <w:r>
          <w:rPr>
            <w:noProof/>
            <w:webHidden/>
          </w:rPr>
          <w:instrText xml:space="preserve"> PAGEREF _Toc36826057 \h </w:instrText>
        </w:r>
        <w:r>
          <w:rPr>
            <w:noProof/>
            <w:webHidden/>
          </w:rPr>
        </w:r>
        <w:r>
          <w:rPr>
            <w:noProof/>
            <w:webHidden/>
          </w:rPr>
          <w:fldChar w:fldCharType="separate"/>
        </w:r>
        <w:r>
          <w:rPr>
            <w:noProof/>
            <w:webHidden/>
          </w:rPr>
          <w:t>7</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58" w:history="1">
        <w:r w:rsidRPr="00E17586">
          <w:rPr>
            <w:rStyle w:val="ab"/>
            <w:noProof/>
          </w:rPr>
          <w:t xml:space="preserve">3.1.3 </w:t>
        </w:r>
        <w:r w:rsidRPr="00E17586">
          <w:rPr>
            <w:rStyle w:val="ab"/>
            <w:noProof/>
          </w:rPr>
          <w:t>测试用例方案</w:t>
        </w:r>
        <w:r>
          <w:rPr>
            <w:noProof/>
            <w:webHidden/>
          </w:rPr>
          <w:tab/>
        </w:r>
        <w:r>
          <w:rPr>
            <w:noProof/>
            <w:webHidden/>
          </w:rPr>
          <w:fldChar w:fldCharType="begin"/>
        </w:r>
        <w:r>
          <w:rPr>
            <w:noProof/>
            <w:webHidden/>
          </w:rPr>
          <w:instrText xml:space="preserve"> PAGEREF _Toc36826058 \h </w:instrText>
        </w:r>
        <w:r>
          <w:rPr>
            <w:noProof/>
            <w:webHidden/>
          </w:rPr>
        </w:r>
        <w:r>
          <w:rPr>
            <w:noProof/>
            <w:webHidden/>
          </w:rPr>
          <w:fldChar w:fldCharType="separate"/>
        </w:r>
        <w:r>
          <w:rPr>
            <w:noProof/>
            <w:webHidden/>
          </w:rPr>
          <w:t>8</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59" w:history="1">
        <w:r w:rsidRPr="00E17586">
          <w:rPr>
            <w:rStyle w:val="ab"/>
            <w:noProof/>
          </w:rPr>
          <w:t xml:space="preserve">3.1.4 </w:t>
        </w:r>
        <w:r w:rsidRPr="00E17586">
          <w:rPr>
            <w:rStyle w:val="ab"/>
            <w:noProof/>
          </w:rPr>
          <w:t>测试用例执行方案</w:t>
        </w:r>
        <w:r>
          <w:rPr>
            <w:noProof/>
            <w:webHidden/>
          </w:rPr>
          <w:tab/>
        </w:r>
        <w:r>
          <w:rPr>
            <w:noProof/>
            <w:webHidden/>
          </w:rPr>
          <w:fldChar w:fldCharType="begin"/>
        </w:r>
        <w:r>
          <w:rPr>
            <w:noProof/>
            <w:webHidden/>
          </w:rPr>
          <w:instrText xml:space="preserve"> PAGEREF _Toc36826059 \h </w:instrText>
        </w:r>
        <w:r>
          <w:rPr>
            <w:noProof/>
            <w:webHidden/>
          </w:rPr>
        </w:r>
        <w:r>
          <w:rPr>
            <w:noProof/>
            <w:webHidden/>
          </w:rPr>
          <w:fldChar w:fldCharType="separate"/>
        </w:r>
        <w:r>
          <w:rPr>
            <w:noProof/>
            <w:webHidden/>
          </w:rPr>
          <w:t>9</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0" w:history="1">
        <w:r w:rsidRPr="00E17586">
          <w:rPr>
            <w:rStyle w:val="ab"/>
            <w:noProof/>
          </w:rPr>
          <w:t xml:space="preserve">3.2 </w:t>
        </w:r>
        <w:r w:rsidRPr="00E17586">
          <w:rPr>
            <w:rStyle w:val="ab"/>
            <w:noProof/>
          </w:rPr>
          <w:t>测试用例设计</w:t>
        </w:r>
        <w:r>
          <w:rPr>
            <w:noProof/>
            <w:webHidden/>
          </w:rPr>
          <w:tab/>
        </w:r>
        <w:r>
          <w:rPr>
            <w:noProof/>
            <w:webHidden/>
          </w:rPr>
          <w:fldChar w:fldCharType="begin"/>
        </w:r>
        <w:r>
          <w:rPr>
            <w:noProof/>
            <w:webHidden/>
          </w:rPr>
          <w:instrText xml:space="preserve"> PAGEREF _Toc36826060 \h </w:instrText>
        </w:r>
        <w:r>
          <w:rPr>
            <w:noProof/>
            <w:webHidden/>
          </w:rPr>
        </w:r>
        <w:r>
          <w:rPr>
            <w:noProof/>
            <w:webHidden/>
          </w:rPr>
          <w:fldChar w:fldCharType="separate"/>
        </w:r>
        <w:r>
          <w:rPr>
            <w:noProof/>
            <w:webHidden/>
          </w:rPr>
          <w:t>10</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61" w:history="1">
        <w:r w:rsidRPr="00E17586">
          <w:rPr>
            <w:rStyle w:val="ab"/>
            <w:noProof/>
          </w:rPr>
          <w:t xml:space="preserve">3.2.1 </w:t>
        </w:r>
        <w:r w:rsidRPr="00E17586">
          <w:rPr>
            <w:rStyle w:val="ab"/>
            <w:noProof/>
          </w:rPr>
          <w:t>系统整体设计</w:t>
        </w:r>
        <w:r>
          <w:rPr>
            <w:noProof/>
            <w:webHidden/>
          </w:rPr>
          <w:tab/>
        </w:r>
        <w:r>
          <w:rPr>
            <w:noProof/>
            <w:webHidden/>
          </w:rPr>
          <w:fldChar w:fldCharType="begin"/>
        </w:r>
        <w:r>
          <w:rPr>
            <w:noProof/>
            <w:webHidden/>
          </w:rPr>
          <w:instrText xml:space="preserve"> PAGEREF _Toc36826061 \h </w:instrText>
        </w:r>
        <w:r>
          <w:rPr>
            <w:noProof/>
            <w:webHidden/>
          </w:rPr>
        </w:r>
        <w:r>
          <w:rPr>
            <w:noProof/>
            <w:webHidden/>
          </w:rPr>
          <w:fldChar w:fldCharType="separate"/>
        </w:r>
        <w:r>
          <w:rPr>
            <w:noProof/>
            <w:webHidden/>
          </w:rPr>
          <w:t>10</w:t>
        </w:r>
        <w:r>
          <w:rPr>
            <w:noProof/>
            <w:webHidden/>
          </w:rPr>
          <w:fldChar w:fldCharType="end"/>
        </w:r>
      </w:hyperlink>
    </w:p>
    <w:p w:rsidR="00BD7F5D" w:rsidRPr="004B4CB5" w:rsidRDefault="00BD7F5D">
      <w:pPr>
        <w:pStyle w:val="34"/>
        <w:tabs>
          <w:tab w:val="right" w:leader="dot" w:pos="9060"/>
        </w:tabs>
        <w:ind w:left="840"/>
        <w:rPr>
          <w:rFonts w:ascii="Calibri" w:hAnsi="Calibri"/>
          <w:noProof/>
          <w:sz w:val="21"/>
          <w:szCs w:val="22"/>
        </w:rPr>
      </w:pPr>
      <w:hyperlink w:anchor="_Toc36826062" w:history="1">
        <w:r w:rsidRPr="00E17586">
          <w:rPr>
            <w:rStyle w:val="ab"/>
            <w:noProof/>
          </w:rPr>
          <w:t xml:space="preserve">3.2.2 </w:t>
        </w:r>
        <w:r w:rsidRPr="00E17586">
          <w:rPr>
            <w:rStyle w:val="ab"/>
            <w:noProof/>
          </w:rPr>
          <w:t>数据库结构设计</w:t>
        </w:r>
        <w:r>
          <w:rPr>
            <w:noProof/>
            <w:webHidden/>
          </w:rPr>
          <w:tab/>
        </w:r>
        <w:r>
          <w:rPr>
            <w:noProof/>
            <w:webHidden/>
          </w:rPr>
          <w:fldChar w:fldCharType="begin"/>
        </w:r>
        <w:r>
          <w:rPr>
            <w:noProof/>
            <w:webHidden/>
          </w:rPr>
          <w:instrText xml:space="preserve"> PAGEREF _Toc36826062 \h </w:instrText>
        </w:r>
        <w:r>
          <w:rPr>
            <w:noProof/>
            <w:webHidden/>
          </w:rPr>
        </w:r>
        <w:r>
          <w:rPr>
            <w:noProof/>
            <w:webHidden/>
          </w:rPr>
          <w:fldChar w:fldCharType="separate"/>
        </w:r>
        <w:r>
          <w:rPr>
            <w:noProof/>
            <w:webHidden/>
          </w:rPr>
          <w:t>11</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63" w:history="1">
        <w:r w:rsidRPr="00E17586">
          <w:rPr>
            <w:rStyle w:val="ab"/>
            <w:noProof/>
          </w:rPr>
          <w:t xml:space="preserve">4 </w:t>
        </w:r>
        <w:r w:rsidRPr="00E17586">
          <w:rPr>
            <w:rStyle w:val="ab"/>
            <w:noProof/>
          </w:rPr>
          <w:t>测试实现</w:t>
        </w:r>
        <w:r>
          <w:rPr>
            <w:noProof/>
            <w:webHidden/>
          </w:rPr>
          <w:tab/>
        </w:r>
        <w:r>
          <w:rPr>
            <w:noProof/>
            <w:webHidden/>
          </w:rPr>
          <w:fldChar w:fldCharType="begin"/>
        </w:r>
        <w:r>
          <w:rPr>
            <w:noProof/>
            <w:webHidden/>
          </w:rPr>
          <w:instrText xml:space="preserve"> PAGEREF _Toc36826063 \h </w:instrText>
        </w:r>
        <w:r>
          <w:rPr>
            <w:noProof/>
            <w:webHidden/>
          </w:rPr>
        </w:r>
        <w:r>
          <w:rPr>
            <w:noProof/>
            <w:webHidden/>
          </w:rPr>
          <w:fldChar w:fldCharType="separate"/>
        </w:r>
        <w:r>
          <w:rPr>
            <w:noProof/>
            <w:webHidden/>
          </w:rPr>
          <w:t>15</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4" w:history="1">
        <w:r w:rsidRPr="00E17586">
          <w:rPr>
            <w:rStyle w:val="ab"/>
            <w:noProof/>
          </w:rPr>
          <w:t xml:space="preserve">4.1 </w:t>
        </w:r>
        <w:r w:rsidRPr="00E17586">
          <w:rPr>
            <w:rStyle w:val="ab"/>
            <w:noProof/>
          </w:rPr>
          <w:t>登录模块</w:t>
        </w:r>
        <w:r>
          <w:rPr>
            <w:noProof/>
            <w:webHidden/>
          </w:rPr>
          <w:tab/>
        </w:r>
        <w:r>
          <w:rPr>
            <w:noProof/>
            <w:webHidden/>
          </w:rPr>
          <w:fldChar w:fldCharType="begin"/>
        </w:r>
        <w:r>
          <w:rPr>
            <w:noProof/>
            <w:webHidden/>
          </w:rPr>
          <w:instrText xml:space="preserve"> PAGEREF _Toc36826064 \h </w:instrText>
        </w:r>
        <w:r>
          <w:rPr>
            <w:noProof/>
            <w:webHidden/>
          </w:rPr>
        </w:r>
        <w:r>
          <w:rPr>
            <w:noProof/>
            <w:webHidden/>
          </w:rPr>
          <w:fldChar w:fldCharType="separate"/>
        </w:r>
        <w:r>
          <w:rPr>
            <w:noProof/>
            <w:webHidden/>
          </w:rPr>
          <w:t>15</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5" w:history="1">
        <w:r w:rsidRPr="00E17586">
          <w:rPr>
            <w:rStyle w:val="ab"/>
            <w:noProof/>
          </w:rPr>
          <w:t xml:space="preserve">4.2 </w:t>
        </w:r>
        <w:r w:rsidRPr="00E17586">
          <w:rPr>
            <w:rStyle w:val="ab"/>
            <w:noProof/>
          </w:rPr>
          <w:t>测试服务模块</w:t>
        </w:r>
        <w:r>
          <w:rPr>
            <w:noProof/>
            <w:webHidden/>
          </w:rPr>
          <w:tab/>
        </w:r>
        <w:r>
          <w:rPr>
            <w:noProof/>
            <w:webHidden/>
          </w:rPr>
          <w:fldChar w:fldCharType="begin"/>
        </w:r>
        <w:r>
          <w:rPr>
            <w:noProof/>
            <w:webHidden/>
          </w:rPr>
          <w:instrText xml:space="preserve"> PAGEREF _Toc36826065 \h </w:instrText>
        </w:r>
        <w:r>
          <w:rPr>
            <w:noProof/>
            <w:webHidden/>
          </w:rPr>
        </w:r>
        <w:r>
          <w:rPr>
            <w:noProof/>
            <w:webHidden/>
          </w:rPr>
          <w:fldChar w:fldCharType="separate"/>
        </w:r>
        <w:r>
          <w:rPr>
            <w:noProof/>
            <w:webHidden/>
          </w:rPr>
          <w:t>17</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6" w:history="1">
        <w:r w:rsidRPr="00E17586">
          <w:rPr>
            <w:rStyle w:val="ab"/>
            <w:noProof/>
          </w:rPr>
          <w:t xml:space="preserve">4.3 </w:t>
        </w:r>
        <w:r w:rsidRPr="00E17586">
          <w:rPr>
            <w:rStyle w:val="ab"/>
            <w:noProof/>
          </w:rPr>
          <w:t>测试用例模块</w:t>
        </w:r>
        <w:r>
          <w:rPr>
            <w:noProof/>
            <w:webHidden/>
          </w:rPr>
          <w:tab/>
        </w:r>
        <w:r>
          <w:rPr>
            <w:noProof/>
            <w:webHidden/>
          </w:rPr>
          <w:fldChar w:fldCharType="begin"/>
        </w:r>
        <w:r>
          <w:rPr>
            <w:noProof/>
            <w:webHidden/>
          </w:rPr>
          <w:instrText xml:space="preserve"> PAGEREF _Toc36826066 \h </w:instrText>
        </w:r>
        <w:r>
          <w:rPr>
            <w:noProof/>
            <w:webHidden/>
          </w:rPr>
        </w:r>
        <w:r>
          <w:rPr>
            <w:noProof/>
            <w:webHidden/>
          </w:rPr>
          <w:fldChar w:fldCharType="separate"/>
        </w:r>
        <w:r>
          <w:rPr>
            <w:noProof/>
            <w:webHidden/>
          </w:rPr>
          <w:t>19</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7" w:history="1">
        <w:r w:rsidRPr="00E17586">
          <w:rPr>
            <w:rStyle w:val="ab"/>
            <w:noProof/>
          </w:rPr>
          <w:t xml:space="preserve">4.4 </w:t>
        </w:r>
        <w:r w:rsidRPr="00E17586">
          <w:rPr>
            <w:rStyle w:val="ab"/>
            <w:noProof/>
          </w:rPr>
          <w:t>测试结果模块</w:t>
        </w:r>
        <w:r>
          <w:rPr>
            <w:noProof/>
            <w:webHidden/>
          </w:rPr>
          <w:tab/>
        </w:r>
        <w:r>
          <w:rPr>
            <w:noProof/>
            <w:webHidden/>
          </w:rPr>
          <w:fldChar w:fldCharType="begin"/>
        </w:r>
        <w:r>
          <w:rPr>
            <w:noProof/>
            <w:webHidden/>
          </w:rPr>
          <w:instrText xml:space="preserve"> PAGEREF _Toc36826067 \h </w:instrText>
        </w:r>
        <w:r>
          <w:rPr>
            <w:noProof/>
            <w:webHidden/>
          </w:rPr>
        </w:r>
        <w:r>
          <w:rPr>
            <w:noProof/>
            <w:webHidden/>
          </w:rPr>
          <w:fldChar w:fldCharType="separate"/>
        </w:r>
        <w:r>
          <w:rPr>
            <w:noProof/>
            <w:webHidden/>
          </w:rPr>
          <w:t>22</w:t>
        </w:r>
        <w:r>
          <w:rPr>
            <w:noProof/>
            <w:webHidden/>
          </w:rPr>
          <w:fldChar w:fldCharType="end"/>
        </w:r>
      </w:hyperlink>
    </w:p>
    <w:p w:rsidR="00BD7F5D" w:rsidRPr="004B4CB5" w:rsidRDefault="00BD7F5D">
      <w:pPr>
        <w:pStyle w:val="2f"/>
        <w:tabs>
          <w:tab w:val="right" w:leader="dot" w:pos="9060"/>
        </w:tabs>
        <w:ind w:left="420"/>
        <w:rPr>
          <w:rFonts w:ascii="Calibri" w:hAnsi="Calibri"/>
          <w:noProof/>
          <w:sz w:val="21"/>
          <w:szCs w:val="22"/>
        </w:rPr>
      </w:pPr>
      <w:hyperlink w:anchor="_Toc36826068" w:history="1">
        <w:r w:rsidRPr="00E17586">
          <w:rPr>
            <w:rStyle w:val="ab"/>
            <w:noProof/>
          </w:rPr>
          <w:t xml:space="preserve">4.5 </w:t>
        </w:r>
        <w:r w:rsidRPr="00E17586">
          <w:rPr>
            <w:rStyle w:val="ab"/>
            <w:noProof/>
          </w:rPr>
          <w:t>测试执行模块</w:t>
        </w:r>
        <w:r>
          <w:rPr>
            <w:noProof/>
            <w:webHidden/>
          </w:rPr>
          <w:tab/>
        </w:r>
        <w:r>
          <w:rPr>
            <w:noProof/>
            <w:webHidden/>
          </w:rPr>
          <w:fldChar w:fldCharType="begin"/>
        </w:r>
        <w:r>
          <w:rPr>
            <w:noProof/>
            <w:webHidden/>
          </w:rPr>
          <w:instrText xml:space="preserve"> PAGEREF _Toc36826068 \h </w:instrText>
        </w:r>
        <w:r>
          <w:rPr>
            <w:noProof/>
            <w:webHidden/>
          </w:rPr>
        </w:r>
        <w:r>
          <w:rPr>
            <w:noProof/>
            <w:webHidden/>
          </w:rPr>
          <w:fldChar w:fldCharType="separate"/>
        </w:r>
        <w:r>
          <w:rPr>
            <w:noProof/>
            <w:webHidden/>
          </w:rPr>
          <w:t>23</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69" w:history="1">
        <w:r w:rsidRPr="00E17586">
          <w:rPr>
            <w:rStyle w:val="ab"/>
            <w:noProof/>
          </w:rPr>
          <w:t xml:space="preserve">5 </w:t>
        </w:r>
        <w:r w:rsidRPr="00E17586">
          <w:rPr>
            <w:rStyle w:val="ab"/>
            <w:noProof/>
          </w:rPr>
          <w:t>测试结论</w:t>
        </w:r>
        <w:r>
          <w:rPr>
            <w:noProof/>
            <w:webHidden/>
          </w:rPr>
          <w:tab/>
        </w:r>
        <w:r>
          <w:rPr>
            <w:noProof/>
            <w:webHidden/>
          </w:rPr>
          <w:fldChar w:fldCharType="begin"/>
        </w:r>
        <w:r>
          <w:rPr>
            <w:noProof/>
            <w:webHidden/>
          </w:rPr>
          <w:instrText xml:space="preserve"> PAGEREF _Toc36826069 \h </w:instrText>
        </w:r>
        <w:r>
          <w:rPr>
            <w:noProof/>
            <w:webHidden/>
          </w:rPr>
        </w:r>
        <w:r>
          <w:rPr>
            <w:noProof/>
            <w:webHidden/>
          </w:rPr>
          <w:fldChar w:fldCharType="separate"/>
        </w:r>
        <w:r>
          <w:rPr>
            <w:noProof/>
            <w:webHidden/>
          </w:rPr>
          <w:t>25</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70" w:history="1">
        <w:r w:rsidRPr="00E17586">
          <w:rPr>
            <w:rStyle w:val="ab"/>
            <w:noProof/>
          </w:rPr>
          <w:t>结束语</w:t>
        </w:r>
        <w:r>
          <w:rPr>
            <w:noProof/>
            <w:webHidden/>
          </w:rPr>
          <w:tab/>
        </w:r>
        <w:r>
          <w:rPr>
            <w:noProof/>
            <w:webHidden/>
          </w:rPr>
          <w:fldChar w:fldCharType="begin"/>
        </w:r>
        <w:r>
          <w:rPr>
            <w:noProof/>
            <w:webHidden/>
          </w:rPr>
          <w:instrText xml:space="preserve"> PAGEREF _Toc36826070 \h </w:instrText>
        </w:r>
        <w:r>
          <w:rPr>
            <w:noProof/>
            <w:webHidden/>
          </w:rPr>
        </w:r>
        <w:r>
          <w:rPr>
            <w:noProof/>
            <w:webHidden/>
          </w:rPr>
          <w:fldChar w:fldCharType="separate"/>
        </w:r>
        <w:r>
          <w:rPr>
            <w:noProof/>
            <w:webHidden/>
          </w:rPr>
          <w:t>26</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71" w:history="1">
        <w:r w:rsidRPr="00E17586">
          <w:rPr>
            <w:rStyle w:val="ab"/>
            <w:noProof/>
          </w:rPr>
          <w:t>参考文献</w:t>
        </w:r>
        <w:r>
          <w:rPr>
            <w:noProof/>
            <w:webHidden/>
          </w:rPr>
          <w:tab/>
        </w:r>
        <w:r>
          <w:rPr>
            <w:noProof/>
            <w:webHidden/>
          </w:rPr>
          <w:fldChar w:fldCharType="begin"/>
        </w:r>
        <w:r>
          <w:rPr>
            <w:noProof/>
            <w:webHidden/>
          </w:rPr>
          <w:instrText xml:space="preserve"> PAGEREF _Toc36826071 \h </w:instrText>
        </w:r>
        <w:r>
          <w:rPr>
            <w:noProof/>
            <w:webHidden/>
          </w:rPr>
        </w:r>
        <w:r>
          <w:rPr>
            <w:noProof/>
            <w:webHidden/>
          </w:rPr>
          <w:fldChar w:fldCharType="separate"/>
        </w:r>
        <w:r>
          <w:rPr>
            <w:noProof/>
            <w:webHidden/>
          </w:rPr>
          <w:t>27</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72" w:history="1">
        <w:r w:rsidRPr="00E17586">
          <w:rPr>
            <w:rStyle w:val="ab"/>
            <w:noProof/>
          </w:rPr>
          <w:t>附录</w:t>
        </w:r>
        <w:r>
          <w:rPr>
            <w:noProof/>
            <w:webHidden/>
          </w:rPr>
          <w:tab/>
        </w:r>
        <w:r>
          <w:rPr>
            <w:noProof/>
            <w:webHidden/>
          </w:rPr>
          <w:fldChar w:fldCharType="begin"/>
        </w:r>
        <w:r>
          <w:rPr>
            <w:noProof/>
            <w:webHidden/>
          </w:rPr>
          <w:instrText xml:space="preserve"> PAGEREF _Toc36826072 \h </w:instrText>
        </w:r>
        <w:r>
          <w:rPr>
            <w:noProof/>
            <w:webHidden/>
          </w:rPr>
        </w:r>
        <w:r>
          <w:rPr>
            <w:noProof/>
            <w:webHidden/>
          </w:rPr>
          <w:fldChar w:fldCharType="separate"/>
        </w:r>
        <w:r>
          <w:rPr>
            <w:noProof/>
            <w:webHidden/>
          </w:rPr>
          <w:t>29</w:t>
        </w:r>
        <w:r>
          <w:rPr>
            <w:noProof/>
            <w:webHidden/>
          </w:rPr>
          <w:fldChar w:fldCharType="end"/>
        </w:r>
      </w:hyperlink>
    </w:p>
    <w:p w:rsidR="00BD7F5D" w:rsidRPr="004B4CB5" w:rsidRDefault="00BD7F5D">
      <w:pPr>
        <w:pStyle w:val="11"/>
        <w:tabs>
          <w:tab w:val="right" w:leader="dot" w:pos="9060"/>
        </w:tabs>
        <w:rPr>
          <w:rFonts w:ascii="Calibri" w:hAnsi="Calibri"/>
          <w:noProof/>
          <w:sz w:val="21"/>
          <w:szCs w:val="22"/>
        </w:rPr>
      </w:pPr>
      <w:hyperlink w:anchor="_Toc36826073" w:history="1">
        <w:r w:rsidRPr="00E17586">
          <w:rPr>
            <w:rStyle w:val="ab"/>
            <w:noProof/>
          </w:rPr>
          <w:t>致谢</w:t>
        </w:r>
        <w:r>
          <w:rPr>
            <w:noProof/>
            <w:webHidden/>
          </w:rPr>
          <w:tab/>
        </w:r>
        <w:r>
          <w:rPr>
            <w:noProof/>
            <w:webHidden/>
          </w:rPr>
          <w:fldChar w:fldCharType="begin"/>
        </w:r>
        <w:r>
          <w:rPr>
            <w:noProof/>
            <w:webHidden/>
          </w:rPr>
          <w:instrText xml:space="preserve"> PAGEREF _Toc36826073 \h </w:instrText>
        </w:r>
        <w:r>
          <w:rPr>
            <w:noProof/>
            <w:webHidden/>
          </w:rPr>
        </w:r>
        <w:r>
          <w:rPr>
            <w:noProof/>
            <w:webHidden/>
          </w:rPr>
          <w:fldChar w:fldCharType="separate"/>
        </w:r>
        <w:r>
          <w:rPr>
            <w:noProof/>
            <w:webHidden/>
          </w:rPr>
          <w:t>30</w:t>
        </w:r>
        <w:r>
          <w:rPr>
            <w:noProof/>
            <w:webHidden/>
          </w:rPr>
          <w:fldChar w:fldCharType="end"/>
        </w:r>
      </w:hyperlink>
    </w:p>
    <w:p w:rsidR="004A5C41" w:rsidRDefault="004A5C41" w:rsidP="004A5C41">
      <w:pPr>
        <w:pStyle w:val="11"/>
        <w:tabs>
          <w:tab w:val="right" w:leader="dot" w:pos="9060"/>
        </w:tabs>
      </w:pPr>
      <w:r>
        <w:fldChar w:fldCharType="end"/>
      </w:r>
    </w:p>
    <w:p w:rsidR="004A5C41" w:rsidRDefault="004A5C41" w:rsidP="004A5C41">
      <w:pPr>
        <w:pStyle w:val="1"/>
        <w:sectPr w:rsidR="004A5C41" w:rsidSect="0052657F">
          <w:footnotePr>
            <w:numFmt w:val="decimalEnclosedCircleChinese"/>
            <w:numRestart w:val="eachPage"/>
          </w:footnotePr>
          <w:pgSz w:w="11906" w:h="16838" w:code="9"/>
          <w:pgMar w:top="1418" w:right="1418" w:bottom="1418" w:left="1418" w:header="1418" w:footer="1134" w:gutter="0"/>
          <w:pgNumType w:start="1" w:chapSep="emDash"/>
          <w:cols w:space="425"/>
          <w:docGrid w:linePitch="312"/>
        </w:sectPr>
      </w:pPr>
    </w:p>
    <w:p w:rsidR="004A5C41" w:rsidRDefault="00743AAA" w:rsidP="004A5C41">
      <w:pPr>
        <w:pStyle w:val="1"/>
      </w:pPr>
      <w:bookmarkStart w:id="3" w:name="_Toc36826036"/>
      <w:r>
        <w:rPr>
          <w:rFonts w:hint="eastAsia"/>
        </w:rPr>
        <w:lastRenderedPageBreak/>
        <w:t>绪论</w:t>
      </w:r>
      <w:bookmarkEnd w:id="3"/>
    </w:p>
    <w:p w:rsidR="00B7026E" w:rsidRDefault="00B7026E" w:rsidP="00B7026E">
      <w:pPr>
        <w:pStyle w:val="a5"/>
      </w:pPr>
      <w:r>
        <w:rPr>
          <w:rFonts w:hint="eastAsia"/>
        </w:rPr>
        <w:t>随着互联网行业发展，</w:t>
      </w:r>
      <w:r w:rsidR="007A776C">
        <w:rPr>
          <w:rFonts w:hint="eastAsia"/>
        </w:rPr>
        <w:t>公司系统Web</w:t>
      </w:r>
      <w:r w:rsidR="007A776C">
        <w:t xml:space="preserve"> </w:t>
      </w:r>
      <w:r w:rsidR="007A776C">
        <w:rPr>
          <w:rFonts w:hint="eastAsia"/>
        </w:rPr>
        <w:t>API越来越多。一个小的销售系统都有近1</w:t>
      </w:r>
      <w:r w:rsidR="007A776C">
        <w:t>00</w:t>
      </w:r>
      <w:r w:rsidR="007A776C">
        <w:rPr>
          <w:rFonts w:hint="eastAsia"/>
        </w:rPr>
        <w:t>个API，每次版本迭代测试都是严峻的挑战，需要专门的测试团队进行测试。人力测试的时间成本和人力成本很高，而且人为存在失误，导致用户体验差的情况，投诉率居高不下。</w:t>
      </w:r>
    </w:p>
    <w:p w:rsidR="007A776C" w:rsidRPr="00B7026E" w:rsidRDefault="007A776C" w:rsidP="00414BA9">
      <w:pPr>
        <w:pStyle w:val="a5"/>
      </w:pPr>
      <w:r>
        <w:rPr>
          <w:rFonts w:hint="eastAsia"/>
        </w:rPr>
        <w:t>本系统很好的解决了这个问题，系统只需要在每次系统API开发完成后，录入测试用例，即可一键批量测试API。完美解决时间成本和人力成本的问题，避免人为操作失误的问题。</w:t>
      </w:r>
    </w:p>
    <w:p w:rsidR="004A5C41" w:rsidRDefault="00743AAA" w:rsidP="00743AAA">
      <w:pPr>
        <w:pStyle w:val="2"/>
      </w:pPr>
      <w:bookmarkStart w:id="4" w:name="_Toc36826037"/>
      <w:r>
        <w:rPr>
          <w:rFonts w:hint="eastAsia"/>
        </w:rPr>
        <w:t>背景</w:t>
      </w:r>
      <w:bookmarkEnd w:id="4"/>
    </w:p>
    <w:p w:rsidR="00F57047" w:rsidRPr="00F57047" w:rsidRDefault="00F57047" w:rsidP="00F57047">
      <w:pPr>
        <w:pStyle w:val="a5"/>
      </w:pPr>
      <w:r w:rsidRPr="00F57047">
        <w:rPr>
          <w:rFonts w:hint="eastAsia"/>
        </w:rPr>
        <w:t>API测试用于确定API是否针对各种可行请求返回正确的响应（以预期的格式），对诸如失败和意外</w:t>
      </w:r>
      <w:r w:rsidR="009234CA">
        <w:rPr>
          <w:rFonts w:hint="eastAsia"/>
        </w:rPr>
        <w:t>等</w:t>
      </w:r>
      <w:r w:rsidRPr="00F57047">
        <w:rPr>
          <w:rFonts w:hint="eastAsia"/>
        </w:rPr>
        <w:t>极端输入之类的极端情况做出正确反应，在可接受的时间内交付响应，以及安全地应对潜在的安全攻击</w:t>
      </w:r>
      <w:r w:rsidRPr="00F57047">
        <w:rPr>
          <w:rStyle w:val="afff0"/>
          <w:rFonts w:hint="eastAsia"/>
        </w:rPr>
        <w:t>[</w:t>
      </w:r>
      <w:r w:rsidRPr="00F57047">
        <w:rPr>
          <w:rStyle w:val="afff0"/>
        </w:rPr>
        <w:t>1]</w:t>
      </w:r>
      <w:r w:rsidRPr="00F57047">
        <w:rPr>
          <w:rStyle w:val="afff0"/>
          <w:rFonts w:hint="eastAsia"/>
        </w:rPr>
        <w:t>[</w:t>
      </w:r>
      <w:r w:rsidRPr="00F57047">
        <w:rPr>
          <w:rStyle w:val="afff0"/>
        </w:rPr>
        <w:t>4]</w:t>
      </w:r>
      <w:r w:rsidRPr="00F57047">
        <w:rPr>
          <w:rFonts w:hint="eastAsia"/>
        </w:rPr>
        <w:t>。服务虚拟化与API测试结合使用，以隔离被测服务，并通过模拟无法进行测试的API /服务来扩展测试环境访问</w:t>
      </w:r>
      <w:r w:rsidRPr="00F57047">
        <w:rPr>
          <w:rStyle w:val="afff0"/>
          <w:rFonts w:hint="eastAsia"/>
        </w:rPr>
        <w:t>[</w:t>
      </w:r>
      <w:r>
        <w:rPr>
          <w:rStyle w:val="afff0"/>
        </w:rPr>
        <w:t>6</w:t>
      </w:r>
      <w:r w:rsidRPr="00F57047">
        <w:rPr>
          <w:rStyle w:val="afff0"/>
        </w:rPr>
        <w:t>]</w:t>
      </w:r>
      <w:r w:rsidRPr="00F57047">
        <w:rPr>
          <w:rFonts w:hint="eastAsia"/>
        </w:rPr>
        <w:t>。</w:t>
      </w:r>
    </w:p>
    <w:p w:rsidR="005D5B9B" w:rsidRDefault="00F57047" w:rsidP="005D5B9B">
      <w:pPr>
        <w:pStyle w:val="a5"/>
      </w:pPr>
      <w:r w:rsidRPr="00F57047">
        <w:rPr>
          <w:rFonts w:hint="eastAsia"/>
        </w:rPr>
        <w:t>API测试通常包括测试REST API或SOAP Web服务以及通过HTTP，HTTPS，JMS和MQ发送的JSON或XML 消息有效负载</w:t>
      </w:r>
      <w:r w:rsidRPr="00F57047">
        <w:rPr>
          <w:rStyle w:val="afff0"/>
          <w:rFonts w:hint="eastAsia"/>
        </w:rPr>
        <w:t>[</w:t>
      </w:r>
      <w:r w:rsidRPr="00F57047">
        <w:rPr>
          <w:rStyle w:val="afff0"/>
        </w:rPr>
        <w:t>2]</w:t>
      </w:r>
      <w:r w:rsidRPr="00F57047">
        <w:rPr>
          <w:rStyle w:val="afff0"/>
          <w:rFonts w:hint="eastAsia"/>
        </w:rPr>
        <w:t>[</w:t>
      </w:r>
      <w:r w:rsidRPr="00F57047">
        <w:rPr>
          <w:rStyle w:val="afff0"/>
        </w:rPr>
        <w:t>7]</w:t>
      </w:r>
      <w:r w:rsidRPr="00F57047">
        <w:rPr>
          <w:rFonts w:hint="eastAsia"/>
        </w:rPr>
        <w:t>。它还可以包括消息格式，例如SWIFT，FIX，EDI和类似的固定长度格式，CSV，ISO 8583和通过传输协议（例如TCP / IP，ISO 8583）发送的 协议缓冲区，MQTT，FIX，RMI，SMTP，TIBCO集合点和FIX</w:t>
      </w:r>
      <w:r w:rsidRPr="00F57047">
        <w:rPr>
          <w:rStyle w:val="afff0"/>
          <w:rFonts w:hint="eastAsia"/>
        </w:rPr>
        <w:t>[</w:t>
      </w:r>
      <w:r>
        <w:rPr>
          <w:rStyle w:val="afff0"/>
        </w:rPr>
        <w:t>8</w:t>
      </w:r>
      <w:r w:rsidRPr="00F57047">
        <w:rPr>
          <w:rStyle w:val="afff0"/>
        </w:rPr>
        <w:t>]</w:t>
      </w:r>
      <w:r w:rsidRPr="00F57047">
        <w:rPr>
          <w:rStyle w:val="afff0"/>
          <w:rFonts w:hint="eastAsia"/>
        </w:rPr>
        <w:t>[</w:t>
      </w:r>
      <w:r>
        <w:rPr>
          <w:rStyle w:val="afff0"/>
        </w:rPr>
        <w:t>9</w:t>
      </w:r>
      <w:r w:rsidRPr="00F57047">
        <w:rPr>
          <w:rStyle w:val="afff0"/>
        </w:rPr>
        <w:t>]</w:t>
      </w:r>
      <w:r w:rsidRPr="00F57047">
        <w:rPr>
          <w:rFonts w:hint="eastAsia"/>
        </w:rPr>
        <w:t>。</w:t>
      </w:r>
    </w:p>
    <w:p w:rsidR="005D5B9B" w:rsidRPr="005D5B9B" w:rsidRDefault="005D5B9B" w:rsidP="005D5B9B">
      <w:pPr>
        <w:pStyle w:val="a5"/>
      </w:pPr>
      <w:r w:rsidRPr="005D5B9B">
        <w:rPr>
          <w:rFonts w:hint="eastAsia"/>
        </w:rPr>
        <w:t>API测试通常涉及以下实践：</w:t>
      </w:r>
    </w:p>
    <w:p w:rsidR="005D5B9B" w:rsidRPr="005D5B9B" w:rsidRDefault="005D5B9B" w:rsidP="005D5B9B">
      <w:pPr>
        <w:pStyle w:val="a5"/>
      </w:pPr>
      <w:r>
        <w:rPr>
          <w:rFonts w:hint="eastAsia"/>
        </w:rPr>
        <w:t>1、</w:t>
      </w:r>
      <w:r w:rsidRPr="005D5B9B">
        <w:rPr>
          <w:rFonts w:hint="eastAsia"/>
        </w:rPr>
        <w:t>单元测试</w:t>
      </w:r>
      <w:r>
        <w:rPr>
          <w:rFonts w:hint="eastAsia"/>
        </w:rPr>
        <w:t>：</w:t>
      </w:r>
      <w:r w:rsidRPr="005D5B9B">
        <w:rPr>
          <w:rFonts w:hint="eastAsia"/>
        </w:rPr>
        <w:t>测试单个操作的功能。</w:t>
      </w:r>
    </w:p>
    <w:p w:rsidR="005D5B9B" w:rsidRPr="005D5B9B" w:rsidRDefault="005D5B9B" w:rsidP="005D5B9B">
      <w:pPr>
        <w:pStyle w:val="a5"/>
      </w:pPr>
      <w:r>
        <w:rPr>
          <w:rFonts w:hint="eastAsia"/>
        </w:rPr>
        <w:t>2、</w:t>
      </w:r>
      <w:r w:rsidRPr="005D5B9B">
        <w:rPr>
          <w:rFonts w:hint="eastAsia"/>
        </w:rPr>
        <w:t>功能测试</w:t>
      </w:r>
      <w:r>
        <w:rPr>
          <w:rFonts w:hint="eastAsia"/>
        </w:rPr>
        <w:t>：</w:t>
      </w:r>
      <w:r w:rsidRPr="005D5B9B">
        <w:rPr>
          <w:rFonts w:hint="eastAsia"/>
        </w:rPr>
        <w:t>测试更广泛场景的功能，通常使用单元测试作为端到端测试的构建块。包括测试用例定义，执行，验证和回归测试。</w:t>
      </w:r>
    </w:p>
    <w:p w:rsidR="005D5B9B" w:rsidRPr="005D5B9B" w:rsidRDefault="005D5B9B" w:rsidP="005D5B9B">
      <w:pPr>
        <w:pStyle w:val="a5"/>
      </w:pPr>
      <w:r>
        <w:rPr>
          <w:rFonts w:hint="eastAsia"/>
        </w:rPr>
        <w:t>3、</w:t>
      </w:r>
      <w:r w:rsidRPr="005D5B9B">
        <w:rPr>
          <w:rFonts w:hint="eastAsia"/>
        </w:rPr>
        <w:t>负载测试</w:t>
      </w:r>
      <w:r>
        <w:rPr>
          <w:rFonts w:hint="eastAsia"/>
        </w:rPr>
        <w:t>：</w:t>
      </w:r>
      <w:r w:rsidRPr="005D5B9B">
        <w:rPr>
          <w:rFonts w:hint="eastAsia"/>
        </w:rPr>
        <w:t>常通过重用功能测试用例来验证负载下的功能和性能。</w:t>
      </w:r>
    </w:p>
    <w:p w:rsidR="005D5B9B" w:rsidRPr="005D5B9B" w:rsidRDefault="005D5B9B" w:rsidP="005D5B9B">
      <w:pPr>
        <w:pStyle w:val="a5"/>
      </w:pPr>
      <w:r>
        <w:rPr>
          <w:rFonts w:hint="eastAsia"/>
        </w:rPr>
        <w:t>4、</w:t>
      </w:r>
      <w:r w:rsidRPr="005D5B9B">
        <w:rPr>
          <w:rFonts w:hint="eastAsia"/>
        </w:rPr>
        <w:t>运行时错误检测</w:t>
      </w:r>
      <w:r>
        <w:rPr>
          <w:rFonts w:hint="eastAsia"/>
        </w:rPr>
        <w:t>：</w:t>
      </w:r>
      <w:r w:rsidRPr="005D5B9B">
        <w:rPr>
          <w:rFonts w:hint="eastAsia"/>
        </w:rPr>
        <w:t>监视应用程序的自动或手动测试的执行，以暴露诸如争用条件，异常和资源泄漏之类的问题。</w:t>
      </w:r>
    </w:p>
    <w:p w:rsidR="005D5B9B" w:rsidRPr="005D5B9B" w:rsidRDefault="005D5B9B" w:rsidP="005D5B9B">
      <w:pPr>
        <w:pStyle w:val="a5"/>
      </w:pPr>
      <w:r>
        <w:rPr>
          <w:rFonts w:hint="eastAsia"/>
        </w:rPr>
        <w:t>5、</w:t>
      </w:r>
      <w:r w:rsidRPr="005D5B9B">
        <w:rPr>
          <w:rFonts w:hint="eastAsia"/>
        </w:rPr>
        <w:t>安全测试</w:t>
      </w:r>
      <w:r>
        <w:rPr>
          <w:rFonts w:hint="eastAsia"/>
        </w:rPr>
        <w:t>：</w:t>
      </w:r>
      <w:r w:rsidRPr="005D5B9B">
        <w:rPr>
          <w:rFonts w:hint="eastAsia"/>
        </w:rPr>
        <w:t>包括渗透测试和模糊测试以及验证身份验证，加密和访问控制。</w:t>
      </w:r>
    </w:p>
    <w:p w:rsidR="005D5B9B" w:rsidRPr="005D5B9B" w:rsidRDefault="005D5B9B" w:rsidP="005D5B9B">
      <w:pPr>
        <w:pStyle w:val="a5"/>
      </w:pPr>
      <w:r>
        <w:t>6</w:t>
      </w:r>
      <w:r>
        <w:rPr>
          <w:rFonts w:hint="eastAsia"/>
        </w:rPr>
        <w:t>、</w:t>
      </w:r>
      <w:r w:rsidRPr="005D5B9B">
        <w:rPr>
          <w:rFonts w:hint="eastAsia"/>
        </w:rPr>
        <w:t>Web UI测试</w:t>
      </w:r>
      <w:r>
        <w:rPr>
          <w:rFonts w:hint="eastAsia"/>
        </w:rPr>
        <w:t>：</w:t>
      </w:r>
      <w:r w:rsidRPr="005D5B9B">
        <w:rPr>
          <w:rFonts w:hint="eastAsia"/>
        </w:rPr>
        <w:t>作为端到端集成测试的一部分执行，该测试还涵盖API，使团队可以在较大事务的上下文中验证GUI项目。</w:t>
      </w:r>
    </w:p>
    <w:p w:rsidR="005D5B9B" w:rsidRPr="005D5B9B" w:rsidRDefault="005D5B9B" w:rsidP="005D5B9B">
      <w:pPr>
        <w:pStyle w:val="a5"/>
      </w:pPr>
      <w:r>
        <w:rPr>
          <w:rFonts w:hint="eastAsia"/>
        </w:rPr>
        <w:t>7、</w:t>
      </w:r>
      <w:r w:rsidRPr="005D5B9B">
        <w:rPr>
          <w:rFonts w:hint="eastAsia"/>
        </w:rPr>
        <w:t>互操作性测试</w:t>
      </w:r>
      <w:r>
        <w:rPr>
          <w:rFonts w:hint="eastAsia"/>
        </w:rPr>
        <w:t>：</w:t>
      </w:r>
      <w:r w:rsidRPr="005D5B9B">
        <w:rPr>
          <w:rFonts w:hint="eastAsia"/>
        </w:rPr>
        <w:t>（</w:t>
      </w:r>
      <w:r w:rsidRPr="005D5B9B">
        <w:t>SOAP only</w:t>
      </w:r>
      <w:r w:rsidRPr="005D5B9B">
        <w:rPr>
          <w:rFonts w:hint="eastAsia"/>
        </w:rPr>
        <w:t>）检查是否符合Web服务互操作性概要文件。</w:t>
      </w:r>
    </w:p>
    <w:p w:rsidR="005D5B9B" w:rsidRPr="005D5B9B" w:rsidRDefault="005D5B9B" w:rsidP="005D5B9B">
      <w:pPr>
        <w:pStyle w:val="a5"/>
      </w:pPr>
      <w:r>
        <w:t>8</w:t>
      </w:r>
      <w:r>
        <w:rPr>
          <w:rFonts w:hint="eastAsia"/>
        </w:rPr>
        <w:t>、</w:t>
      </w:r>
      <w:r w:rsidRPr="005D5B9B">
        <w:rPr>
          <w:rFonts w:hint="eastAsia"/>
        </w:rPr>
        <w:t>WS-*符合性测试</w:t>
      </w:r>
      <w:r>
        <w:rPr>
          <w:rFonts w:hint="eastAsia"/>
        </w:rPr>
        <w:t>：</w:t>
      </w:r>
      <w:r w:rsidRPr="005D5B9B">
        <w:rPr>
          <w:rFonts w:hint="eastAsia"/>
        </w:rPr>
        <w:t>（</w:t>
      </w:r>
      <w:r w:rsidRPr="005D5B9B">
        <w:t>SOAP only</w:t>
      </w:r>
      <w:r w:rsidRPr="005D5B9B">
        <w:rPr>
          <w:rFonts w:hint="eastAsia"/>
        </w:rPr>
        <w:t>）检查是否符合WS- *标准，例如WS-Addressing，WS-Discovery，WS-Federation，WS-Policy，WS-Security和WS-Trust。</w:t>
      </w:r>
    </w:p>
    <w:p w:rsidR="005D5B9B" w:rsidRPr="005D5B9B" w:rsidRDefault="005D5B9B" w:rsidP="005D5B9B">
      <w:pPr>
        <w:pStyle w:val="a5"/>
      </w:pPr>
      <w:r>
        <w:rPr>
          <w:rFonts w:hint="eastAsia"/>
        </w:rPr>
        <w:t>9、</w:t>
      </w:r>
      <w:r w:rsidRPr="005D5B9B">
        <w:rPr>
          <w:rFonts w:hint="eastAsia"/>
        </w:rPr>
        <w:t>渗透测试</w:t>
      </w:r>
      <w:r>
        <w:rPr>
          <w:rFonts w:hint="eastAsia"/>
        </w:rPr>
        <w:t>：</w:t>
      </w:r>
      <w:r w:rsidRPr="005D5B9B">
        <w:rPr>
          <w:rFonts w:hint="eastAsia"/>
        </w:rPr>
        <w:t>测试计算机系统，网络或Web应用程序，以发现攻击者可以利用的漏洞。</w:t>
      </w:r>
    </w:p>
    <w:p w:rsidR="00B8002A" w:rsidRPr="00D01EC2" w:rsidRDefault="005D5B9B" w:rsidP="00414BA9">
      <w:pPr>
        <w:pStyle w:val="a5"/>
      </w:pPr>
      <w:r>
        <w:rPr>
          <w:rFonts w:hint="eastAsia"/>
        </w:rPr>
        <w:lastRenderedPageBreak/>
        <w:t>1</w:t>
      </w:r>
      <w:r>
        <w:t>0</w:t>
      </w:r>
      <w:r>
        <w:rPr>
          <w:rFonts w:hint="eastAsia"/>
        </w:rPr>
        <w:t>、</w:t>
      </w:r>
      <w:r w:rsidRPr="005D5B9B">
        <w:rPr>
          <w:rFonts w:hint="eastAsia"/>
        </w:rPr>
        <w:t>模糊测试</w:t>
      </w:r>
      <w:r>
        <w:rPr>
          <w:rFonts w:hint="eastAsia"/>
        </w:rPr>
        <w:t>：</w:t>
      </w:r>
      <w:r w:rsidRPr="005D5B9B">
        <w:rPr>
          <w:rFonts w:hint="eastAsia"/>
        </w:rPr>
        <w:t>强制将大量纯随机数据（有时称为</w:t>
      </w:r>
      <w:r>
        <w:rPr>
          <w:rFonts w:hint="eastAsia"/>
        </w:rPr>
        <w:t>"</w:t>
      </w:r>
      <w:r w:rsidRPr="005D5B9B">
        <w:t>noise</w:t>
      </w:r>
      <w:r>
        <w:rPr>
          <w:rFonts w:hint="eastAsia"/>
        </w:rPr>
        <w:t>"</w:t>
      </w:r>
      <w:r w:rsidRPr="005D5B9B">
        <w:rPr>
          <w:rFonts w:hint="eastAsia"/>
        </w:rPr>
        <w:t>或</w:t>
      </w:r>
      <w:r>
        <w:rPr>
          <w:rFonts w:hint="eastAsia"/>
        </w:rPr>
        <w:t>"</w:t>
      </w:r>
      <w:r w:rsidRPr="005D5B9B">
        <w:t>fuzz</w:t>
      </w:r>
      <w:r>
        <w:rPr>
          <w:rFonts w:hint="eastAsia"/>
        </w:rPr>
        <w:t>"</w:t>
      </w:r>
      <w:r w:rsidRPr="005D5B9B">
        <w:rPr>
          <w:rFonts w:hint="eastAsia"/>
        </w:rPr>
        <w:t>）输入系统，以尝试强制崩溃，溢出或其他负面行为。这样做是为了在绝对极限下测试API，并且在某种程度上充当</w:t>
      </w:r>
      <w:r>
        <w:rPr>
          <w:rFonts w:hint="eastAsia"/>
        </w:rPr>
        <w:t>"</w:t>
      </w:r>
      <w:r w:rsidRPr="005D5B9B">
        <w:t>worst case scenario</w:t>
      </w:r>
      <w:r>
        <w:rPr>
          <w:rFonts w:hint="eastAsia"/>
        </w:rPr>
        <w:t>"</w:t>
      </w:r>
      <w:r w:rsidRPr="005D5B9B">
        <w:rPr>
          <w:rFonts w:hint="eastAsia"/>
        </w:rPr>
        <w:t>。</w:t>
      </w:r>
    </w:p>
    <w:p w:rsidR="00B8002A" w:rsidRDefault="008305B3" w:rsidP="00B8002A">
      <w:pPr>
        <w:pStyle w:val="2"/>
      </w:pPr>
      <w:bookmarkStart w:id="5" w:name="_Toc36826038"/>
      <w:r>
        <w:rPr>
          <w:rFonts w:hint="eastAsia"/>
        </w:rPr>
        <w:t>国内外</w:t>
      </w:r>
      <w:r w:rsidR="00743AAA">
        <w:rPr>
          <w:rFonts w:hint="eastAsia"/>
        </w:rPr>
        <w:t>研究现状分析</w:t>
      </w:r>
      <w:bookmarkEnd w:id="5"/>
    </w:p>
    <w:p w:rsidR="00B8002A" w:rsidRPr="00B8002A" w:rsidRDefault="00B8002A" w:rsidP="00B8002A">
      <w:pPr>
        <w:pStyle w:val="a5"/>
      </w:pPr>
      <w:r w:rsidRPr="00B8002A">
        <w:rPr>
          <w:rFonts w:hint="eastAsia"/>
        </w:rPr>
        <w:t>近年来Web服务领域发生着翻天覆地的变化，继传统的XML-RPC风格的Web Service之后，一种新的风格REST被应用于Web Service。</w:t>
      </w:r>
    </w:p>
    <w:p w:rsidR="00B8002A" w:rsidRPr="00B8002A" w:rsidRDefault="00B8002A" w:rsidP="00B8002A">
      <w:pPr>
        <w:pStyle w:val="a5"/>
      </w:pPr>
      <w:r w:rsidRPr="00B8002A">
        <w:rPr>
          <w:rFonts w:hint="eastAsia"/>
        </w:rPr>
        <w:t>REST是Representational State Transfer(表述性状态转移)的缩写，它最初是Roy Thomas Fielding 于2000 年在他的博士论文中提出的，是针对分布式系统的软件架构风格。</w:t>
      </w:r>
    </w:p>
    <w:p w:rsidR="00B8002A" w:rsidRDefault="00B8002A" w:rsidP="00B8002A">
      <w:pPr>
        <w:pStyle w:val="a5"/>
      </w:pPr>
      <w:r w:rsidRPr="00B8002A">
        <w:rPr>
          <w:rFonts w:hint="eastAsia"/>
        </w:rPr>
        <w:t>目前很多公司采用传统的网络应用软件测试技术对REST架构软件进行测试，这种测试技术主要针对网络软件的User Interface层，由测试人员根据经验编写测试用例，测试方式以手动测试为主。通常情况下这种测试方式并不能够保证完全覆盖到底层的所有接口，不易发现软件深层次的逻辑问题，在发现问题时不易进行准确定位，繁琐和重复的手动测试也会降低网络应用软件的开发效率，导致网络应用软件的测试完备性和测试充分性不高，软件的性能得不到很好的保证。</w:t>
      </w:r>
    </w:p>
    <w:p w:rsidR="00F57047" w:rsidRPr="00F57047" w:rsidRDefault="00F57047" w:rsidP="00F57047">
      <w:pPr>
        <w:pStyle w:val="a5"/>
      </w:pPr>
      <w:r w:rsidRPr="00F57047">
        <w:rPr>
          <w:rFonts w:hint="eastAsia"/>
        </w:rPr>
        <w:t>API测试被认为比GUI测试更适合于测试自动化和连续测试（尤其是与敏捷软件开发和DevOps结合使用的自动化）</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Pr="00F57047">
        <w:rPr>
          <w:rFonts w:hint="eastAsia"/>
        </w:rPr>
        <w:t>。引用的原因包括：</w:t>
      </w:r>
    </w:p>
    <w:p w:rsidR="00F57047" w:rsidRPr="00F57047" w:rsidRDefault="00F57047" w:rsidP="00F57047">
      <w:pPr>
        <w:pStyle w:val="a5"/>
      </w:pPr>
      <w:r w:rsidRPr="00F57047">
        <w:rPr>
          <w:rFonts w:hint="eastAsia"/>
        </w:rPr>
        <w:t>系统复杂度： GUI测试无法充分验证与多层体系结构关联的功能路径和后端API /服务。API被认为是与被测系统最稳定的接口。</w:t>
      </w:r>
    </w:p>
    <w:p w:rsidR="00F57047" w:rsidRPr="00F57047" w:rsidRDefault="00F57047" w:rsidP="00F57047">
      <w:pPr>
        <w:pStyle w:val="a5"/>
      </w:pPr>
      <w:r w:rsidRPr="00F57047">
        <w:rPr>
          <w:rFonts w:hint="eastAsia"/>
        </w:rPr>
        <w:t>具有快速反馈循环的短发布周期：敏捷和DevOps团队在进行短迭代和快速反馈循环后发现GUI测试需要大量的返工才能跟上频繁变化的步伐。API层的测试不那么脆弱，更易于维护。</w:t>
      </w:r>
    </w:p>
    <w:p w:rsidR="00F57047" w:rsidRPr="00B8002A" w:rsidRDefault="00F57047" w:rsidP="00F57047">
      <w:pPr>
        <w:pStyle w:val="a5"/>
      </w:pPr>
      <w:r w:rsidRPr="00F57047">
        <w:rPr>
          <w:rFonts w:hint="eastAsia"/>
        </w:rPr>
        <w:t>由于这些原因，建议团队在降低对GUI测试的依赖的同时提高其API测试的级别。建议将API测试用于绝大多数的测试自动化工作和尽可能多的边缘测试。然后保留GUI测试，以在系统级别，移动测试和可用性测试中验证典型用例</w:t>
      </w:r>
      <w:r w:rsidR="00393FDD" w:rsidRPr="00393FDD">
        <w:rPr>
          <w:rStyle w:val="afff0"/>
          <w:rFonts w:hint="eastAsia"/>
        </w:rPr>
        <w:t>[</w:t>
      </w:r>
      <w:r w:rsidR="00393FDD">
        <w:rPr>
          <w:rStyle w:val="afff0"/>
        </w:rPr>
        <w:t>3</w:t>
      </w:r>
      <w:r w:rsidR="00393FDD" w:rsidRPr="00393FDD">
        <w:rPr>
          <w:rStyle w:val="afff0"/>
        </w:rPr>
        <w:t>]</w:t>
      </w:r>
      <w:r w:rsidR="00393FDD" w:rsidRPr="00393FDD">
        <w:rPr>
          <w:rStyle w:val="afff0"/>
          <w:rFonts w:hint="eastAsia"/>
        </w:rPr>
        <w:t>[</w:t>
      </w:r>
      <w:r w:rsidR="00393FDD">
        <w:rPr>
          <w:rStyle w:val="afff0"/>
        </w:rPr>
        <w:t>4</w:t>
      </w:r>
      <w:r w:rsidR="00393FDD" w:rsidRPr="00393FDD">
        <w:rPr>
          <w:rStyle w:val="afff0"/>
        </w:rPr>
        <w:t>]</w:t>
      </w:r>
      <w:r w:rsidR="00393FDD" w:rsidRPr="00393FDD">
        <w:rPr>
          <w:rStyle w:val="afff0"/>
          <w:rFonts w:hint="eastAsia"/>
        </w:rPr>
        <w:t>[</w:t>
      </w:r>
      <w:r w:rsidR="00393FDD">
        <w:rPr>
          <w:rStyle w:val="afff0"/>
        </w:rPr>
        <w:t>10</w:t>
      </w:r>
      <w:r w:rsidR="00393FDD" w:rsidRPr="00393FDD">
        <w:rPr>
          <w:rStyle w:val="afff0"/>
        </w:rPr>
        <w:t>]</w:t>
      </w:r>
      <w:r w:rsidRPr="00F57047">
        <w:rPr>
          <w:rFonts w:hint="eastAsia"/>
        </w:rPr>
        <w:t>。</w:t>
      </w:r>
    </w:p>
    <w:p w:rsidR="00B8002A" w:rsidRPr="00B8002A" w:rsidRDefault="00B8002A" w:rsidP="00414BA9">
      <w:pPr>
        <w:pStyle w:val="a5"/>
      </w:pPr>
      <w:r w:rsidRPr="00B8002A">
        <w:rPr>
          <w:rFonts w:hint="eastAsia"/>
        </w:rPr>
        <w:tab/>
        <w:t>总体来说，需要一套高效的软件测试框架对REST架构软件进行自动化测试，提高软件生命周期中的测试环节的效率，避免低级BUG的产生，提高API可靠性和稳定性。减少软件后期的经济支出，节约软件后期维护成本。</w:t>
      </w:r>
    </w:p>
    <w:p w:rsidR="00CD5B7E" w:rsidRDefault="00CD5B7E" w:rsidP="00CD5B7E">
      <w:pPr>
        <w:pStyle w:val="2"/>
      </w:pPr>
      <w:bookmarkStart w:id="6" w:name="_Toc36826039"/>
      <w:r>
        <w:rPr>
          <w:rFonts w:hint="eastAsia"/>
        </w:rPr>
        <w:t>可行性分析</w:t>
      </w:r>
      <w:bookmarkEnd w:id="6"/>
    </w:p>
    <w:p w:rsidR="00CD5B7E" w:rsidRDefault="00CD5B7E" w:rsidP="00CD5B7E">
      <w:pPr>
        <w:pStyle w:val="3"/>
      </w:pPr>
      <w:bookmarkStart w:id="7" w:name="_Toc36826040"/>
      <w:r>
        <w:t>经济可行性</w:t>
      </w:r>
      <w:bookmarkEnd w:id="7"/>
    </w:p>
    <w:p w:rsidR="00B8002A" w:rsidRPr="00B8002A" w:rsidRDefault="00B8002A" w:rsidP="00414BA9">
      <w:pPr>
        <w:pStyle w:val="a5"/>
      </w:pPr>
      <w:r w:rsidRPr="00B8002A">
        <w:rPr>
          <w:rFonts w:hint="eastAsia"/>
        </w:rPr>
        <w:t>开发本系统需要购买云服务器作为载体，对服务器资源没有要求，</w:t>
      </w:r>
      <w:r w:rsidR="00AB3A1F">
        <w:rPr>
          <w:rFonts w:hint="eastAsia"/>
        </w:rPr>
        <w:t>购买</w:t>
      </w:r>
      <w:r w:rsidRPr="00B8002A">
        <w:rPr>
          <w:rFonts w:hint="eastAsia"/>
        </w:rPr>
        <w:t>最低配即可。本系统实现为纯软件实现，无需购买硬件，对服务器资源没有强依赖，只需要极小的资源即可运行。使用过程中也无多余费用的产生，开发所有使用的技术和工具都是免费的，没有版权，都是开源软件。而且本系统实现简单，开发周期短，人员经济支出基本没有，</w:t>
      </w:r>
      <w:r w:rsidRPr="00B8002A">
        <w:rPr>
          <w:rFonts w:hint="eastAsia"/>
        </w:rPr>
        <w:lastRenderedPageBreak/>
        <w:t>产生的效益远远大于专人软件测试所需的经济支出。所以从经济方面</w:t>
      </w:r>
      <w:r w:rsidR="00AB3A1F">
        <w:rPr>
          <w:rFonts w:hint="eastAsia"/>
        </w:rPr>
        <w:t>谈</w:t>
      </w:r>
      <w:r w:rsidRPr="00B8002A">
        <w:rPr>
          <w:rFonts w:hint="eastAsia"/>
        </w:rPr>
        <w:t>开发此系统是可行的。</w:t>
      </w:r>
    </w:p>
    <w:p w:rsidR="00CD5B7E" w:rsidRDefault="00CD5B7E" w:rsidP="00CD5B7E">
      <w:pPr>
        <w:pStyle w:val="3"/>
      </w:pPr>
      <w:bookmarkStart w:id="8" w:name="_Toc36826041"/>
      <w:r>
        <w:t>技术可行性</w:t>
      </w:r>
      <w:bookmarkEnd w:id="8"/>
    </w:p>
    <w:p w:rsidR="00B8002A" w:rsidRDefault="00B8002A" w:rsidP="00414BA9">
      <w:pPr>
        <w:pStyle w:val="a5"/>
      </w:pPr>
      <w:r w:rsidRPr="00B8002A">
        <w:rPr>
          <w:rFonts w:hint="eastAsia"/>
        </w:rPr>
        <w:t>本系统的实现主要使用Python进行开发，还使用一些Python的第三方</w:t>
      </w:r>
      <w:r w:rsidR="00B24E4D">
        <w:rPr>
          <w:rFonts w:hint="eastAsia"/>
        </w:rPr>
        <w:t>支持</w:t>
      </w:r>
      <w:r w:rsidRPr="00B8002A">
        <w:rPr>
          <w:rFonts w:hint="eastAsia"/>
        </w:rPr>
        <w:t>库来实现一些功能。Python有着免费和容易上手的特点，用于自动化方面有着先天优势。数据库使用MySQL数据库，特点也很明显，稳定和免费。综上所述，本系统在技术方面是可行的。</w:t>
      </w:r>
    </w:p>
    <w:p w:rsidR="00CD5B7E" w:rsidRDefault="00CD5B7E" w:rsidP="00CD5B7E">
      <w:pPr>
        <w:pStyle w:val="3"/>
      </w:pPr>
      <w:bookmarkStart w:id="9" w:name="_Toc36826042"/>
      <w:r>
        <w:t>运行可行性</w:t>
      </w:r>
      <w:bookmarkEnd w:id="9"/>
    </w:p>
    <w:p w:rsidR="00B8002A" w:rsidRPr="00D01EC2" w:rsidRDefault="00B8002A" w:rsidP="00414BA9">
      <w:pPr>
        <w:pStyle w:val="a5"/>
      </w:pPr>
      <w:r w:rsidRPr="00B8002A">
        <w:rPr>
          <w:rFonts w:hint="eastAsia"/>
        </w:rPr>
        <w:t>本系统是自动化执行，输入相对应的参数和指定结果即可。没有复杂的操作，操作简单容易上手。</w:t>
      </w:r>
    </w:p>
    <w:p w:rsidR="00743AAA" w:rsidRDefault="00743AAA" w:rsidP="00743AAA">
      <w:pPr>
        <w:pStyle w:val="2"/>
      </w:pPr>
      <w:bookmarkStart w:id="10" w:name="_Toc36826043"/>
      <w:r>
        <w:rPr>
          <w:rFonts w:hint="eastAsia"/>
        </w:rPr>
        <w:t>实验内容</w:t>
      </w:r>
      <w:bookmarkEnd w:id="10"/>
    </w:p>
    <w:p w:rsidR="00B8002A" w:rsidRPr="00B8002A" w:rsidRDefault="00B8002A" w:rsidP="00B8002A">
      <w:pPr>
        <w:pStyle w:val="a5"/>
      </w:pPr>
      <w:r w:rsidRPr="00B8002A">
        <w:rPr>
          <w:rFonts w:hint="eastAsia"/>
        </w:rPr>
        <w:t>通过Python编写自动化测试系统，用于Web API的</w:t>
      </w:r>
      <w:r w:rsidR="00DF359B">
        <w:rPr>
          <w:rFonts w:hint="eastAsia"/>
        </w:rPr>
        <w:t>功能性测试</w:t>
      </w:r>
      <w:r w:rsidRPr="00B8002A">
        <w:rPr>
          <w:rFonts w:hint="eastAsia"/>
        </w:rPr>
        <w:t>，帮助项目迭代时进行的大量接口测试。使用V</w:t>
      </w:r>
      <w:r w:rsidR="0067649C">
        <w:rPr>
          <w:rFonts w:hint="eastAsia"/>
        </w:rPr>
        <w:t>UE</w:t>
      </w:r>
      <w:r w:rsidRPr="00B8002A">
        <w:rPr>
          <w:rFonts w:hint="eastAsia"/>
        </w:rPr>
        <w:t>和element-UI建立前端组件，用于更好的可视化体验。</w:t>
      </w:r>
    </w:p>
    <w:p w:rsidR="00245C31" w:rsidRPr="00D01EC2" w:rsidRDefault="00B8002A" w:rsidP="00414BA9">
      <w:pPr>
        <w:pStyle w:val="a5"/>
      </w:pPr>
      <w:r w:rsidRPr="00B8002A">
        <w:rPr>
          <w:rFonts w:hint="eastAsia"/>
        </w:rPr>
        <w:t>针对不同的Web API进行测试，可查询测试结果，测试结果在前端展示。</w:t>
      </w:r>
    </w:p>
    <w:p w:rsidR="00743AAA" w:rsidRDefault="00743AAA" w:rsidP="00743AAA">
      <w:pPr>
        <w:pStyle w:val="2"/>
      </w:pPr>
      <w:bookmarkStart w:id="11" w:name="_Toc36826044"/>
      <w:r>
        <w:rPr>
          <w:rFonts w:hint="eastAsia"/>
        </w:rPr>
        <w:t>实验目标</w:t>
      </w:r>
      <w:bookmarkEnd w:id="11"/>
    </w:p>
    <w:p w:rsidR="00D01EC2" w:rsidRDefault="00DF359B" w:rsidP="00D01EC2">
      <w:pPr>
        <w:pStyle w:val="a5"/>
      </w:pPr>
      <w:r>
        <w:rPr>
          <w:rFonts w:hint="eastAsia"/>
        </w:rPr>
        <w:t>根据用户提供的测试用例，进行批量测试，记录测试结果。用户可查测试结果，可用测试定时任务，定期测试指定API。</w:t>
      </w:r>
    </w:p>
    <w:p w:rsidR="00B7026E" w:rsidRPr="00D01EC2" w:rsidRDefault="00DF359B" w:rsidP="00414BA9">
      <w:pPr>
        <w:pStyle w:val="a5"/>
      </w:pPr>
      <w:r>
        <w:rPr>
          <w:rFonts w:hint="eastAsia"/>
        </w:rPr>
        <w:t>每次测试记录用</w:t>
      </w:r>
      <w:r w:rsidR="00414BA9">
        <w:rPr>
          <w:rFonts w:hint="eastAsia"/>
        </w:rPr>
        <w:t>户信息和测试结果，用于报表使用。测试结果可以导出，便于项目汇报。</w:t>
      </w:r>
    </w:p>
    <w:p w:rsidR="004A5C41" w:rsidRDefault="00743AAA" w:rsidP="00743AAA">
      <w:pPr>
        <w:pStyle w:val="2"/>
      </w:pPr>
      <w:bookmarkStart w:id="12" w:name="_Toc36826045"/>
      <w:r>
        <w:rPr>
          <w:rFonts w:hint="eastAsia"/>
        </w:rPr>
        <w:t>论文整体结构</w:t>
      </w:r>
      <w:bookmarkEnd w:id="12"/>
    </w:p>
    <w:p w:rsidR="002342C8" w:rsidRPr="002342C8" w:rsidRDefault="002342C8" w:rsidP="002342C8">
      <w:pPr>
        <w:pStyle w:val="a5"/>
      </w:pPr>
      <w:r w:rsidRPr="002342C8">
        <w:rPr>
          <w:rFonts w:hint="eastAsia"/>
        </w:rPr>
        <w:t>第一章，绪论。本章节介绍了</w:t>
      </w:r>
      <w:r>
        <w:rPr>
          <w:rFonts w:hint="eastAsia"/>
        </w:rPr>
        <w:t>自动化API测试</w:t>
      </w:r>
      <w:r w:rsidRPr="002342C8">
        <w:rPr>
          <w:rFonts w:hint="eastAsia"/>
        </w:rPr>
        <w:t>的研究背景及其意义，然后分析了现阶段国内外学者们在自动化API测试方法上的研究现状，以及现阶段依然存在的问题，并且进一步提出本文课题实验目标。</w:t>
      </w:r>
    </w:p>
    <w:p w:rsidR="00393FDD" w:rsidRDefault="002342C8" w:rsidP="00BD7F5D">
      <w:pPr>
        <w:pStyle w:val="a5"/>
      </w:pPr>
      <w:r w:rsidRPr="002342C8">
        <w:rPr>
          <w:rFonts w:hint="eastAsia"/>
        </w:rPr>
        <w:t>第二章，</w:t>
      </w:r>
      <w:r w:rsidR="00BD7F5D">
        <w:rPr>
          <w:rFonts w:hint="eastAsia"/>
        </w:rPr>
        <w:t>本章节描述了本次系统设计与开发需要用到的技术和工具。如开发语言和开发环境。</w:t>
      </w:r>
      <w:bookmarkStart w:id="13" w:name="_GoBack"/>
      <w:bookmarkEnd w:id="13"/>
    </w:p>
    <w:p w:rsidR="00393FDD" w:rsidRPr="002342C8" w:rsidRDefault="002342C8" w:rsidP="00BD7F5D">
      <w:pPr>
        <w:pStyle w:val="a5"/>
      </w:pPr>
      <w:r w:rsidRPr="002342C8">
        <w:rPr>
          <w:rFonts w:hint="eastAsia"/>
        </w:rPr>
        <w:t>第三章，</w:t>
      </w:r>
      <w:r w:rsidR="00BD7F5D">
        <w:rPr>
          <w:rFonts w:hint="eastAsia"/>
        </w:rPr>
        <w:t>测试方案设计与测试用例设计。设计测试方案，保证系统的根本逻辑是行得通的，最后设计测试用例，对系统的核心模块进行设计。</w:t>
      </w:r>
    </w:p>
    <w:p w:rsidR="00393FDD" w:rsidRDefault="002342C8" w:rsidP="00BD7F5D">
      <w:pPr>
        <w:pStyle w:val="a5"/>
      </w:pPr>
      <w:r w:rsidRPr="002342C8">
        <w:rPr>
          <w:rFonts w:hint="eastAsia"/>
        </w:rPr>
        <w:t>第四章，</w:t>
      </w:r>
      <w:r w:rsidR="00BD7F5D">
        <w:rPr>
          <w:rFonts w:hint="eastAsia"/>
        </w:rPr>
        <w:t>测试系统的实现，前端实现和后端实现合并在此章节。前端实现截图和后端实现代码。</w:t>
      </w:r>
    </w:p>
    <w:p w:rsidR="002342C8" w:rsidRDefault="002342C8" w:rsidP="002342C8">
      <w:pPr>
        <w:pStyle w:val="a5"/>
      </w:pPr>
      <w:r w:rsidRPr="002342C8">
        <w:rPr>
          <w:rFonts w:hint="eastAsia"/>
        </w:rPr>
        <w:t>第五章，</w:t>
      </w:r>
      <w:r w:rsidR="00BD7F5D">
        <w:rPr>
          <w:rFonts w:hint="eastAsia"/>
        </w:rPr>
        <w:t>测试结论，本次系统设计的结论，系统优缺点描述，改进方向。还有自动化测试目前发展空间描述。</w:t>
      </w:r>
      <w:r w:rsidRPr="002342C8">
        <w:t xml:space="preserve"> </w:t>
      </w:r>
    </w:p>
    <w:p w:rsidR="00393FDD" w:rsidRPr="002342C8" w:rsidRDefault="00393FDD" w:rsidP="002342C8">
      <w:pPr>
        <w:pStyle w:val="a5"/>
      </w:pPr>
    </w:p>
    <w:p w:rsidR="00245C31" w:rsidRPr="00D01EC2" w:rsidRDefault="00245C31" w:rsidP="00D01EC2">
      <w:pPr>
        <w:pStyle w:val="a5"/>
      </w:pPr>
    </w:p>
    <w:p w:rsidR="004A5C41" w:rsidRDefault="006E06F1" w:rsidP="004A5C41">
      <w:pPr>
        <w:pStyle w:val="1"/>
      </w:pPr>
      <w:bookmarkStart w:id="14" w:name="_Toc36826046"/>
      <w:r>
        <w:rPr>
          <w:rFonts w:hint="eastAsia"/>
        </w:rPr>
        <w:lastRenderedPageBreak/>
        <w:t>相关工具及技术介绍</w:t>
      </w:r>
      <w:bookmarkEnd w:id="14"/>
    </w:p>
    <w:p w:rsidR="004B46A8" w:rsidRPr="004B46A8" w:rsidRDefault="004B46A8" w:rsidP="004B46A8">
      <w:pPr>
        <w:pStyle w:val="2"/>
      </w:pPr>
      <w:bookmarkStart w:id="15" w:name="_Toc36826047"/>
      <w:r>
        <w:rPr>
          <w:rFonts w:hint="eastAsia"/>
        </w:rPr>
        <w:t>开发环境</w:t>
      </w:r>
      <w:bookmarkEnd w:id="15"/>
    </w:p>
    <w:p w:rsidR="004B46A8" w:rsidRPr="004B46A8" w:rsidRDefault="004B46A8" w:rsidP="004B46A8">
      <w:pPr>
        <w:pStyle w:val="a5"/>
      </w:pPr>
      <w:r w:rsidRPr="004B46A8">
        <w:rPr>
          <w:rFonts w:hint="eastAsia"/>
        </w:rPr>
        <w:t>开发过程中，搭建开发环境是该系统开发的起步过程，同时标志着该实验开始的标志，是非常重要的一步，这一部分重点讲解如何配置开发使用的环境。</w:t>
      </w:r>
    </w:p>
    <w:p w:rsidR="004B46A8" w:rsidRPr="004B46A8" w:rsidRDefault="004B46A8" w:rsidP="004B46A8">
      <w:pPr>
        <w:pStyle w:val="a5"/>
      </w:pPr>
      <w:r w:rsidRPr="004B46A8">
        <w:rPr>
          <w:rFonts w:hint="eastAsia"/>
        </w:rPr>
        <w:t>本次操作系统</w:t>
      </w:r>
    </w:p>
    <w:p w:rsidR="004B46A8" w:rsidRPr="004B46A8" w:rsidRDefault="004B46A8" w:rsidP="004B46A8">
      <w:pPr>
        <w:pStyle w:val="a5"/>
      </w:pPr>
      <w:r w:rsidRPr="004B46A8">
        <w:rPr>
          <w:rFonts w:hint="eastAsia"/>
        </w:rPr>
        <w:t>本次系统开发过程使用的开发环境如表</w:t>
      </w:r>
      <w:r>
        <w:t>2</w:t>
      </w:r>
      <w:r w:rsidRPr="004B46A8">
        <w:rPr>
          <w:rFonts w:hint="eastAsia"/>
        </w:rPr>
        <w:t>-1所示：</w:t>
      </w:r>
    </w:p>
    <w:p w:rsidR="004B46A8" w:rsidRPr="004B46A8" w:rsidRDefault="004B46A8" w:rsidP="004B46A8">
      <w:pPr>
        <w:pStyle w:val="afff1"/>
      </w:pPr>
      <w:r w:rsidRPr="004B46A8">
        <w:rPr>
          <w:rFonts w:hint="eastAsia"/>
        </w:rPr>
        <w:t>表</w:t>
      </w:r>
      <w:r>
        <w:t>2</w:t>
      </w:r>
      <w:r w:rsidRPr="004B46A8">
        <w:rPr>
          <w:rFonts w:hint="eastAsia"/>
        </w:rPr>
        <w:t>-1 开发环境表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1"/>
        <w:gridCol w:w="7369"/>
      </w:tblGrid>
      <w:tr w:rsidR="004B46A8" w:rsidRPr="00630DB4" w:rsidTr="00305B5B">
        <w:trPr>
          <w:tblHeader/>
          <w:jc w:val="center"/>
        </w:trPr>
        <w:tc>
          <w:tcPr>
            <w:tcW w:w="1701" w:type="dxa"/>
            <w:vMerge w:val="restart"/>
            <w:tcBorders>
              <w:top w:val="single" w:sz="4" w:space="0" w:color="auto"/>
              <w:left w:val="nil"/>
              <w:bottom w:val="single" w:sz="4" w:space="0" w:color="auto"/>
              <w:right w:val="single" w:sz="4" w:space="0" w:color="auto"/>
            </w:tcBorders>
            <w:shd w:val="clear" w:color="auto" w:fill="auto"/>
            <w:hideMark/>
          </w:tcPr>
          <w:p w:rsidR="004B46A8" w:rsidRPr="004B46A8" w:rsidRDefault="004B46A8" w:rsidP="00305B5B">
            <w:pPr>
              <w:pStyle w:val="affb"/>
            </w:pPr>
            <w:r w:rsidRPr="004B46A8">
              <w:rPr>
                <w:rFonts w:hint="eastAsia"/>
              </w:rPr>
              <w:t>开发环境</w:t>
            </w:r>
          </w:p>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操作系统：Microsoft windows 10 enterprise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编程语言：Python for Windows 3.6.4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tcPr>
          <w:p w:rsidR="004B46A8" w:rsidRPr="004B46A8" w:rsidRDefault="004B46A8" w:rsidP="00305B5B">
            <w:pPr>
              <w:pStyle w:val="affc"/>
            </w:pPr>
            <w:r w:rsidRPr="004B46A8">
              <w:rPr>
                <w:rFonts w:hint="eastAsia"/>
              </w:rPr>
              <w:t>开发IDE：</w:t>
            </w:r>
            <w:r>
              <w:rPr>
                <w:rFonts w:hint="eastAsia"/>
              </w:rPr>
              <w:t xml:space="preserve"> PyCharm </w:t>
            </w:r>
            <w:r>
              <w:t>2019</w:t>
            </w:r>
            <w:r w:rsidRPr="004B46A8">
              <w:rPr>
                <w:rFonts w:hint="eastAsia"/>
              </w:rPr>
              <w:t>.1 professional</w:t>
            </w:r>
            <w:r w:rsidRPr="004B46A8">
              <w:t> </w:t>
            </w:r>
            <w:r w:rsidRPr="004B46A8">
              <w:rPr>
                <w:rFonts w:hint="eastAsia"/>
              </w:rPr>
              <w:t>edition 64Bit</w:t>
            </w:r>
          </w:p>
          <w:p w:rsidR="004B46A8" w:rsidRPr="004B46A8" w:rsidRDefault="004B46A8" w:rsidP="00305B5B">
            <w:pPr>
              <w:pStyle w:val="affc"/>
            </w:pPr>
          </w:p>
        </w:tc>
      </w:tr>
      <w:tr w:rsidR="004B46A8" w:rsidRPr="00630DB4" w:rsidTr="00305B5B">
        <w:trPr>
          <w:tblHeader/>
          <w:jc w:val="center"/>
        </w:trPr>
        <w:tc>
          <w:tcPr>
            <w:tcW w:w="0" w:type="auto"/>
            <w:vMerge/>
            <w:tcBorders>
              <w:top w:val="single" w:sz="4" w:space="0" w:color="auto"/>
              <w:left w:val="nil"/>
              <w:bottom w:val="single" w:sz="4" w:space="0" w:color="auto"/>
              <w:right w:val="single" w:sz="4" w:space="0" w:color="auto"/>
            </w:tcBorders>
            <w:shd w:val="clear" w:color="auto" w:fill="auto"/>
            <w:vAlign w:val="center"/>
            <w:hideMark/>
          </w:tcPr>
          <w:p w:rsidR="004B46A8" w:rsidRPr="004B46A8" w:rsidRDefault="004B46A8" w:rsidP="004B46A8"/>
        </w:tc>
        <w:tc>
          <w:tcPr>
            <w:tcW w:w="7369" w:type="dxa"/>
            <w:tcBorders>
              <w:top w:val="single" w:sz="4" w:space="0" w:color="auto"/>
              <w:left w:val="single" w:sz="4" w:space="0" w:color="auto"/>
              <w:bottom w:val="single" w:sz="4" w:space="0" w:color="auto"/>
              <w:right w:val="nil"/>
            </w:tcBorders>
            <w:shd w:val="clear" w:color="auto" w:fill="auto"/>
            <w:hideMark/>
          </w:tcPr>
          <w:p w:rsidR="004B46A8" w:rsidRPr="004B46A8" w:rsidRDefault="004B46A8" w:rsidP="004B46A8">
            <w:pPr>
              <w:pStyle w:val="affc"/>
            </w:pPr>
            <w:r w:rsidRPr="004B46A8">
              <w:rPr>
                <w:rFonts w:hint="eastAsia"/>
              </w:rPr>
              <w:t xml:space="preserve">三方库： </w:t>
            </w:r>
            <w:r w:rsidRPr="004B46A8">
              <w:t>flask</w:t>
            </w:r>
            <w:r>
              <w:rPr>
                <w:rFonts w:hint="eastAsia"/>
              </w:rPr>
              <w:t>、</w:t>
            </w:r>
            <w:r w:rsidRPr="004B46A8">
              <w:t>pymysql</w:t>
            </w:r>
            <w:r>
              <w:rPr>
                <w:rFonts w:hint="eastAsia"/>
              </w:rPr>
              <w:t>、</w:t>
            </w:r>
            <w:r w:rsidRPr="004B46A8">
              <w:t>json</w:t>
            </w:r>
            <w:r>
              <w:rPr>
                <w:rFonts w:hint="eastAsia"/>
              </w:rPr>
              <w:t>、</w:t>
            </w:r>
            <w:r w:rsidRPr="004B46A8">
              <w:t>yaml</w:t>
            </w:r>
            <w:r>
              <w:rPr>
                <w:rFonts w:hint="eastAsia"/>
              </w:rPr>
              <w:t>、</w:t>
            </w:r>
            <w:r w:rsidRPr="004B46A8">
              <w:t>time</w:t>
            </w:r>
            <w:r>
              <w:rPr>
                <w:rFonts w:hint="eastAsia"/>
              </w:rPr>
              <w:t>、</w:t>
            </w:r>
            <w:r w:rsidRPr="004B46A8">
              <w:t>logging</w:t>
            </w:r>
            <w:r>
              <w:rPr>
                <w:rFonts w:hint="eastAsia"/>
              </w:rPr>
              <w:t>、</w:t>
            </w:r>
            <w:r w:rsidRPr="004B46A8">
              <w:t>requests</w:t>
            </w:r>
            <w:r>
              <w:rPr>
                <w:rFonts w:hint="eastAsia"/>
              </w:rPr>
              <w:t>、</w:t>
            </w:r>
            <w:r w:rsidRPr="004B46A8">
              <w:t>ast</w:t>
            </w:r>
            <w:r>
              <w:rPr>
                <w:rFonts w:hint="eastAsia"/>
              </w:rPr>
              <w:t>、</w:t>
            </w:r>
            <w:r w:rsidRPr="004B46A8">
              <w:t>flask_cors</w:t>
            </w:r>
            <w:r>
              <w:rPr>
                <w:rFonts w:hint="eastAsia"/>
              </w:rPr>
              <w:t>、</w:t>
            </w:r>
            <w:r w:rsidRPr="004B46A8">
              <w:t>flask_apscheduler</w:t>
            </w:r>
            <w:r>
              <w:rPr>
                <w:rFonts w:hint="eastAsia"/>
              </w:rPr>
              <w:t>、</w:t>
            </w:r>
            <w:r w:rsidRPr="004B46A8">
              <w:t>datetime</w:t>
            </w:r>
            <w:r w:rsidR="00550A78">
              <w:rPr>
                <w:rFonts w:hint="eastAsia"/>
              </w:rPr>
              <w:t>、VUE、element</w:t>
            </w:r>
            <w:r w:rsidR="00550A78">
              <w:t>-UI</w:t>
            </w:r>
          </w:p>
        </w:tc>
      </w:tr>
    </w:tbl>
    <w:p w:rsidR="004B46A8" w:rsidRPr="004B46A8" w:rsidRDefault="004B46A8" w:rsidP="00550A78">
      <w:pPr>
        <w:pStyle w:val="a5"/>
        <w:ind w:firstLineChars="0" w:firstLine="0"/>
      </w:pPr>
    </w:p>
    <w:p w:rsidR="00743AAA" w:rsidRDefault="006E06F1" w:rsidP="00743AAA">
      <w:pPr>
        <w:pStyle w:val="2"/>
      </w:pPr>
      <w:bookmarkStart w:id="16" w:name="_Toc36826048"/>
      <w:r>
        <w:rPr>
          <w:rFonts w:hint="eastAsia"/>
        </w:rPr>
        <w:t>编程语言</w:t>
      </w:r>
      <w:bookmarkEnd w:id="16"/>
    </w:p>
    <w:p w:rsidR="00D01EC2" w:rsidRDefault="005C606C" w:rsidP="005C606C">
      <w:pPr>
        <w:pStyle w:val="3"/>
      </w:pPr>
      <w:bookmarkStart w:id="17" w:name="_Toc36826049"/>
      <w:r>
        <w:rPr>
          <w:rFonts w:hint="eastAsia"/>
        </w:rPr>
        <w:t>Python</w:t>
      </w:r>
      <w:bookmarkEnd w:id="17"/>
    </w:p>
    <w:p w:rsidR="00DC15B8" w:rsidRPr="00DC15B8" w:rsidRDefault="00DC15B8" w:rsidP="00DC15B8">
      <w:pPr>
        <w:pStyle w:val="a5"/>
      </w:pPr>
      <w:r w:rsidRPr="00DC15B8">
        <w:rPr>
          <w:rFonts w:hint="eastAsia"/>
        </w:rPr>
        <w:t>Python是一种解释，高层次的，通用的 编程语言。Python由Guido van Rossum创建并于1991年首次发布，Python的设计理念通过显着使用大量空白来强调代码的可读性。它的语言构造和面向对象的方法旨在帮助程序员为大型和大型项目编写清晰的逻辑代码</w:t>
      </w:r>
      <w:r w:rsidR="00F52F24" w:rsidRPr="00F52F24">
        <w:rPr>
          <w:rStyle w:val="afff0"/>
          <w:rFonts w:hint="eastAsia"/>
        </w:rPr>
        <w:t>[</w:t>
      </w:r>
      <w:r w:rsidR="00F52F24">
        <w:rPr>
          <w:rStyle w:val="afff0"/>
        </w:rPr>
        <w:t>11</w:t>
      </w:r>
      <w:r w:rsidR="00F52F24" w:rsidRPr="00F52F24">
        <w:rPr>
          <w:rStyle w:val="afff0"/>
        </w:rPr>
        <w:t>]</w:t>
      </w:r>
      <w:r w:rsidRPr="00DC15B8">
        <w:rPr>
          <w:rFonts w:hint="eastAsia"/>
        </w:rPr>
        <w:t>。</w:t>
      </w:r>
    </w:p>
    <w:p w:rsidR="005C606C" w:rsidRDefault="00DC15B8" w:rsidP="00414BA9">
      <w:pPr>
        <w:pStyle w:val="a5"/>
      </w:pPr>
      <w:r w:rsidRPr="00DC15B8">
        <w:rPr>
          <w:rFonts w:hint="eastAsia"/>
        </w:rPr>
        <w:t>Python是动态类型化并被垃圾回收的。它支持多种编程范例，包括过程，面向对象和 函数式编程。由于Python具有完善的标准库，因此通常被称为“</w:t>
      </w:r>
      <w:r w:rsidRPr="00DC15B8">
        <w:t>batteries included</w:t>
      </w:r>
      <w:r w:rsidRPr="00DC15B8">
        <w:rPr>
          <w:rFonts w:hint="eastAsia"/>
        </w:rPr>
        <w:t>”的语言</w:t>
      </w:r>
      <w:r w:rsidR="00F52F24" w:rsidRPr="00F52F24">
        <w:rPr>
          <w:rStyle w:val="afff0"/>
          <w:rFonts w:hint="eastAsia"/>
        </w:rPr>
        <w:t>[</w:t>
      </w:r>
      <w:r w:rsidR="00F52F24">
        <w:rPr>
          <w:rStyle w:val="afff0"/>
        </w:rPr>
        <w:t>1</w:t>
      </w:r>
      <w:r w:rsidR="00F52F24" w:rsidRPr="00F52F24">
        <w:rPr>
          <w:rStyle w:val="afff0"/>
        </w:rPr>
        <w:t>3]</w:t>
      </w:r>
      <w:r w:rsidRPr="00DC15B8">
        <w:rPr>
          <w:rFonts w:hint="eastAsia"/>
        </w:rPr>
        <w:t>。</w:t>
      </w:r>
    </w:p>
    <w:p w:rsidR="005C606C" w:rsidRDefault="005C606C" w:rsidP="005C606C">
      <w:pPr>
        <w:pStyle w:val="3"/>
      </w:pPr>
      <w:bookmarkStart w:id="18" w:name="_Toc36826050"/>
      <w:r>
        <w:rPr>
          <w:rFonts w:hint="eastAsia"/>
        </w:rPr>
        <w:t>Java</w:t>
      </w:r>
      <w:r w:rsidR="00B952A0">
        <w:rPr>
          <w:rFonts w:hint="eastAsia"/>
        </w:rPr>
        <w:t>S</w:t>
      </w:r>
      <w:r>
        <w:rPr>
          <w:rFonts w:hint="eastAsia"/>
        </w:rPr>
        <w:t>cript</w:t>
      </w:r>
      <w:bookmarkEnd w:id="18"/>
    </w:p>
    <w:p w:rsidR="00B952A0" w:rsidRPr="00B952A0" w:rsidRDefault="00B952A0" w:rsidP="00B952A0">
      <w:pPr>
        <w:pStyle w:val="a5"/>
      </w:pPr>
      <w:r w:rsidRPr="00B952A0">
        <w:rPr>
          <w:rFonts w:hint="eastAsia"/>
        </w:rPr>
        <w:t>JavaScript通常缩写为JS，是一种编程语言符合的ECMAScript的规范。</w:t>
      </w:r>
    </w:p>
    <w:p w:rsidR="00B952A0" w:rsidRPr="00B952A0" w:rsidRDefault="00B952A0" w:rsidP="00B952A0">
      <w:pPr>
        <w:pStyle w:val="a5"/>
      </w:pPr>
      <w:r w:rsidRPr="00B952A0">
        <w:rPr>
          <w:rFonts w:hint="eastAsia"/>
        </w:rPr>
        <w:t>JavaScript是高级的，通常是即时编译的，并且是多范例的。它具有花括号语法，动态类型，基于原型 的面向对象和一流的功能。</w:t>
      </w:r>
    </w:p>
    <w:p w:rsidR="005C606C" w:rsidRPr="00D01EC2" w:rsidRDefault="00B952A0" w:rsidP="00414BA9">
      <w:pPr>
        <w:pStyle w:val="a5"/>
      </w:pPr>
      <w:r w:rsidRPr="00B952A0">
        <w:rPr>
          <w:rFonts w:hint="eastAsia"/>
        </w:rPr>
        <w:t>除了HTML和CSS，JavaScript是万维网的核心技术之一。JavaScript支持交互式网页，并且是Web应用程序的重要组成部分。绝大多数网站将其用于客户端页面行为，并且所有主要的网络浏览器都有专用的JavaScript引擎来执行它</w:t>
      </w:r>
      <w:r w:rsidRPr="00B952A0">
        <w:rPr>
          <w:rStyle w:val="afff0"/>
          <w:rFonts w:hint="eastAsia"/>
        </w:rPr>
        <w:t>[</w:t>
      </w:r>
      <w:r w:rsidRPr="00B952A0">
        <w:rPr>
          <w:rStyle w:val="afff0"/>
        </w:rPr>
        <w:t>1</w:t>
      </w:r>
      <w:r>
        <w:rPr>
          <w:rStyle w:val="afff0"/>
        </w:rPr>
        <w:t>5</w:t>
      </w:r>
      <w:r w:rsidRPr="00B952A0">
        <w:rPr>
          <w:rStyle w:val="afff0"/>
        </w:rPr>
        <w:t>]</w:t>
      </w:r>
      <w:r w:rsidRPr="00B952A0">
        <w:rPr>
          <w:rFonts w:hint="eastAsia"/>
        </w:rPr>
        <w:t>。</w:t>
      </w:r>
    </w:p>
    <w:p w:rsidR="00743AAA" w:rsidRDefault="006E06F1" w:rsidP="00743AAA">
      <w:pPr>
        <w:pStyle w:val="2"/>
      </w:pPr>
      <w:bookmarkStart w:id="19" w:name="_Toc36826051"/>
      <w:r>
        <w:rPr>
          <w:rFonts w:hint="eastAsia"/>
        </w:rPr>
        <w:t>数据库存储</w:t>
      </w:r>
      <w:bookmarkEnd w:id="19"/>
    </w:p>
    <w:p w:rsidR="00F00CB6" w:rsidRPr="00F00CB6" w:rsidRDefault="00F00CB6" w:rsidP="00F00CB6">
      <w:pPr>
        <w:pStyle w:val="a5"/>
      </w:pPr>
      <w:r w:rsidRPr="00F00CB6">
        <w:rPr>
          <w:rFonts w:hint="eastAsia"/>
        </w:rPr>
        <w:t>数据库是一个有组织的集合的数据，通常存储和从计算机系统电子地访问。在数据库更复杂的地方，通常使用正式的设计和建模技术来开发它们</w:t>
      </w:r>
      <w:r w:rsidRPr="00F00CB6">
        <w:rPr>
          <w:rStyle w:val="afff0"/>
          <w:rFonts w:hint="eastAsia"/>
        </w:rPr>
        <w:t>[</w:t>
      </w:r>
      <w:r w:rsidRPr="00F00CB6">
        <w:rPr>
          <w:rStyle w:val="afff0"/>
        </w:rPr>
        <w:t>1</w:t>
      </w:r>
      <w:r>
        <w:rPr>
          <w:rStyle w:val="afff0"/>
        </w:rPr>
        <w:t>7</w:t>
      </w:r>
      <w:r w:rsidRPr="00F00CB6">
        <w:rPr>
          <w:rStyle w:val="afff0"/>
        </w:rPr>
        <w:t>]</w:t>
      </w:r>
      <w:r w:rsidRPr="00F00CB6">
        <w:rPr>
          <w:rFonts w:hint="eastAsia"/>
        </w:rPr>
        <w:t>。</w:t>
      </w:r>
    </w:p>
    <w:p w:rsidR="00F00CB6" w:rsidRPr="00F00CB6" w:rsidRDefault="00F00CB6" w:rsidP="00F00CB6">
      <w:pPr>
        <w:pStyle w:val="a5"/>
      </w:pPr>
      <w:r w:rsidRPr="00F00CB6">
        <w:rPr>
          <w:rFonts w:hint="eastAsia"/>
        </w:rPr>
        <w:lastRenderedPageBreak/>
        <w:t>该数据库管理系统（DBMS）是软件与交互的最终用户，应用程序和数据库本身来捕获和分析数据。DBMS软件还包含为管理数据库而提供的核心功能。数据库，DBMS和关联的应用程序的总和可以称为“数据库系统”。通常，术语“数据库”还用于宽松地指代任何DBMS，数据库系统或与数据库关联的应用程序</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F00CB6" w:rsidRPr="00F00CB6" w:rsidRDefault="00F00CB6" w:rsidP="00121F0E">
      <w:pPr>
        <w:pStyle w:val="a5"/>
      </w:pPr>
      <w:r w:rsidRPr="00F00CB6">
        <w:rPr>
          <w:rFonts w:hint="eastAsia"/>
        </w:rPr>
        <w:t>MySQL是开源 关系数据库管理系统（RDBMS）。根据GNU通用公共许可证的条款，MySQL是免费的开源软件，还可以根据各种专有许可证使用。MySQL由瑞典MySQL AB拥有和赞助，该公司由Sun Microsystems（现为Oracle Corporation）收购</w:t>
      </w:r>
      <w:r w:rsidRPr="00F00CB6">
        <w:rPr>
          <w:rStyle w:val="afff0"/>
          <w:rFonts w:hint="eastAsia"/>
        </w:rPr>
        <w:t>[</w:t>
      </w:r>
      <w:r w:rsidRPr="00F00CB6">
        <w:rPr>
          <w:rStyle w:val="afff0"/>
        </w:rPr>
        <w:t>1</w:t>
      </w:r>
      <w:r>
        <w:rPr>
          <w:rStyle w:val="afff0"/>
        </w:rPr>
        <w:t>8</w:t>
      </w:r>
      <w:r w:rsidRPr="00F00CB6">
        <w:rPr>
          <w:rStyle w:val="afff0"/>
        </w:rPr>
        <w:t>]</w:t>
      </w:r>
      <w:r w:rsidRPr="00F00CB6">
        <w:rPr>
          <w:rFonts w:hint="eastAsia"/>
        </w:rPr>
        <w:t>。</w:t>
      </w:r>
    </w:p>
    <w:p w:rsidR="005C606C" w:rsidRDefault="00F00CB6" w:rsidP="00F00CB6">
      <w:pPr>
        <w:pStyle w:val="a5"/>
      </w:pPr>
      <w:r w:rsidRPr="00F00CB6">
        <w:rPr>
          <w:rFonts w:hint="eastAsia"/>
        </w:rPr>
        <w:t>2010年，当Oracle收购Sun时，Widenius 派遣了开源 MySQL项目来创建MariaDB。</w:t>
      </w:r>
    </w:p>
    <w:p w:rsidR="00F00CB6" w:rsidRDefault="00F00CB6" w:rsidP="00D01EC2">
      <w:pPr>
        <w:pStyle w:val="a5"/>
      </w:pPr>
    </w:p>
    <w:p w:rsidR="005C606C" w:rsidRDefault="00C1543E" w:rsidP="00C1543E">
      <w:pPr>
        <w:pStyle w:val="2"/>
      </w:pPr>
      <w:bookmarkStart w:id="20" w:name="_Toc36826052"/>
      <w:r>
        <w:rPr>
          <w:rFonts w:hint="eastAsia"/>
        </w:rPr>
        <w:t>前端展示技术</w:t>
      </w:r>
      <w:bookmarkEnd w:id="20"/>
    </w:p>
    <w:p w:rsidR="00C1543E" w:rsidRDefault="00121F0E" w:rsidP="00121F0E">
      <w:pPr>
        <w:pStyle w:val="a5"/>
      </w:pPr>
      <w:r w:rsidRPr="00121F0E">
        <w:rPr>
          <w:rFonts w:hint="eastAsia"/>
        </w:rPr>
        <w:t>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rsidR="00C1543E" w:rsidRPr="00C1543E" w:rsidRDefault="00C1543E" w:rsidP="00C1543E">
      <w:pPr>
        <w:pStyle w:val="a5"/>
      </w:pPr>
    </w:p>
    <w:p w:rsidR="00743AAA" w:rsidRPr="00743AAA" w:rsidRDefault="006E06F1" w:rsidP="00743AAA">
      <w:pPr>
        <w:pStyle w:val="2"/>
      </w:pPr>
      <w:bookmarkStart w:id="21" w:name="_Toc36826053"/>
      <w:r>
        <w:rPr>
          <w:rFonts w:hint="eastAsia"/>
        </w:rPr>
        <w:t>Web技术</w:t>
      </w:r>
      <w:bookmarkEnd w:id="21"/>
    </w:p>
    <w:p w:rsidR="00121F0E" w:rsidRPr="00121F0E" w:rsidRDefault="00121F0E" w:rsidP="00121F0E">
      <w:pPr>
        <w:pStyle w:val="a5"/>
      </w:pPr>
      <w:r w:rsidRPr="00121F0E">
        <w:rPr>
          <w:rFonts w:hint="eastAsia"/>
        </w:rPr>
        <w:t>万维网（</w:t>
      </w:r>
      <w:r w:rsidRPr="00121F0E">
        <w:t>WWW</w:t>
      </w:r>
      <w:r w:rsidRPr="00121F0E">
        <w:rPr>
          <w:rFonts w:hint="eastAsia"/>
        </w:rPr>
        <w:t>），俗称的网络，是一个信息系统，其中的文件和其它网络资源被确定统一资源定位符，这可能是通过超文本相互链接，并且可以通过</w:t>
      </w:r>
      <w:r w:rsidRPr="00121F0E">
        <w:t>Internet</w:t>
      </w:r>
      <w:r w:rsidRPr="00121F0E">
        <w:rPr>
          <w:rFonts w:hint="eastAsia"/>
        </w:rPr>
        <w:t>访问。</w:t>
      </w:r>
      <w:r w:rsidRPr="00121F0E">
        <w:t>WWW</w:t>
      </w:r>
      <w:r w:rsidRPr="00121F0E">
        <w:rPr>
          <w:rFonts w:hint="eastAsia"/>
        </w:rPr>
        <w:t>的资源是通过超文本传输</w:t>
      </w:r>
      <w:r w:rsidRPr="00121F0E">
        <w:rPr>
          <w:rFonts w:ascii="MS Gothic" w:eastAsia="MS Gothic" w:hAnsi="MS Gothic" w:cs="MS Gothic" w:hint="eastAsia"/>
        </w:rPr>
        <w:t>​​</w:t>
      </w:r>
      <w:r w:rsidRPr="00121F0E">
        <w:rPr>
          <w:rFonts w:hAnsi="宋体" w:cs="宋体" w:hint="eastAsia"/>
        </w:rPr>
        <w:t>协议（</w:t>
      </w:r>
      <w:r w:rsidRPr="00121F0E">
        <w:t>HTTP</w:t>
      </w:r>
      <w:r w:rsidRPr="00121F0E">
        <w:rPr>
          <w:rFonts w:hint="eastAsia"/>
        </w:rPr>
        <w:t>）进行传输的，并且用户可以通过称为</w:t>
      </w:r>
      <w:r w:rsidRPr="00121F0E">
        <w:t>Web</w:t>
      </w:r>
      <w:r w:rsidRPr="00121F0E">
        <w:rPr>
          <w:rFonts w:hint="eastAsia"/>
        </w:rPr>
        <w:t>浏览器的软件应用程序对其进行访问。并由称为</w:t>
      </w:r>
      <w:r w:rsidRPr="00121F0E">
        <w:t>Web</w:t>
      </w:r>
      <w:r w:rsidRPr="00121F0E">
        <w:rPr>
          <w:rFonts w:hint="eastAsia"/>
        </w:rPr>
        <w:t>服务器的软件应用程序发布</w:t>
      </w:r>
      <w:r w:rsidRPr="00121F0E">
        <w:rPr>
          <w:rStyle w:val="afff0"/>
          <w:rFonts w:hint="eastAsia"/>
        </w:rPr>
        <w:t>[</w:t>
      </w:r>
      <w:r w:rsidRPr="00121F0E">
        <w:rPr>
          <w:rStyle w:val="afff0"/>
        </w:rPr>
        <w:t>1</w:t>
      </w:r>
      <w:r>
        <w:rPr>
          <w:rStyle w:val="afff0"/>
        </w:rPr>
        <w:t>9</w:t>
      </w:r>
      <w:r w:rsidRPr="00121F0E">
        <w:rPr>
          <w:rStyle w:val="afff0"/>
        </w:rPr>
        <w:t>]</w:t>
      </w:r>
      <w:r w:rsidRPr="00121F0E">
        <w:rPr>
          <w:rFonts w:hint="eastAsia"/>
        </w:rPr>
        <w:t>。</w:t>
      </w:r>
    </w:p>
    <w:p w:rsidR="00121F0E" w:rsidRPr="00121F0E" w:rsidRDefault="00121F0E" w:rsidP="00121F0E">
      <w:pPr>
        <w:pStyle w:val="a5"/>
      </w:pPr>
      <w:r w:rsidRPr="00121F0E">
        <w:rPr>
          <w:rFonts w:hint="eastAsia"/>
        </w:rPr>
        <w:t>英国科学家Tim Berners-Lee于1989年发明了万维网。他于1990年在瑞士日内瓦附近的欧洲核子研究组织（CERN）工作时编写了第一个网络浏览器。该浏览器于1991年在CERN外部发布，从1991年1月开始首先发布给其他研究机构，然后在1991年8月发布给公众。万维网一直是信息时代发展的中心，并且是数十亿人在互联网上进行交互的主要工具</w:t>
      </w:r>
      <w:r w:rsidRPr="00121F0E">
        <w:rPr>
          <w:rStyle w:val="afff0"/>
          <w:rFonts w:hint="eastAsia"/>
        </w:rPr>
        <w:t>[</w:t>
      </w:r>
      <w:r>
        <w:rPr>
          <w:rStyle w:val="afff0"/>
        </w:rPr>
        <w:t>20</w:t>
      </w:r>
      <w:r w:rsidRPr="00121F0E">
        <w:rPr>
          <w:rStyle w:val="afff0"/>
        </w:rPr>
        <w:t>]</w:t>
      </w:r>
      <w:r w:rsidRPr="00121F0E">
        <w:rPr>
          <w:rFonts w:hint="eastAsia"/>
        </w:rPr>
        <w:t>。</w:t>
      </w:r>
    </w:p>
    <w:p w:rsidR="00121F0E" w:rsidRPr="00121F0E" w:rsidRDefault="00121F0E" w:rsidP="00121F0E">
      <w:pPr>
        <w:pStyle w:val="a5"/>
      </w:pPr>
      <w:r w:rsidRPr="00121F0E">
        <w:rPr>
          <w:rFonts w:hint="eastAsia"/>
        </w:rPr>
        <w:t>Web资源可以是任何类型的下载媒体，但是网页是已经用超文本标记语言（HTML）格式化的超文本媒体。这种格式允许包含URL的嵌入式超链接，并允许用户导航到其他Web资源。除文本外，网页还可以包含对图像，视频，音频和软件组件的引用，这些信息在用户的 Web浏览器中显示为多媒体内容的连贯页面</w:t>
      </w:r>
      <w:r w:rsidRPr="00121F0E">
        <w:rPr>
          <w:rStyle w:val="afff0"/>
          <w:rFonts w:hint="eastAsia"/>
        </w:rPr>
        <w:t>[</w:t>
      </w:r>
      <w:r>
        <w:rPr>
          <w:rStyle w:val="afff0"/>
        </w:rPr>
        <w:t>21</w:t>
      </w:r>
      <w:r w:rsidRPr="00121F0E">
        <w:rPr>
          <w:rStyle w:val="afff0"/>
        </w:rPr>
        <w:t>]</w:t>
      </w:r>
      <w:r w:rsidRPr="00121F0E">
        <w:rPr>
          <w:rFonts w:hint="eastAsia"/>
        </w:rPr>
        <w:t>。</w:t>
      </w:r>
    </w:p>
    <w:p w:rsidR="00245C31" w:rsidRDefault="00121F0E" w:rsidP="000B262C">
      <w:pPr>
        <w:pStyle w:val="a5"/>
      </w:pPr>
      <w:r w:rsidRPr="00121F0E">
        <w:rPr>
          <w:rFonts w:hint="eastAsia"/>
        </w:rPr>
        <w:t>一个具有共同主题，共同域名或同时具有两者的多个Web资源组成一个网站。网站存储在运行名为Web服务器的程序的计算机中，该程序响应用户计算机上运行的Web浏览器通过Internet发出的请求。网站内容可以主要由发布者提供，或在用户贡献内容或内容取决于用户或其行为的情况下以交互方式提供。出于各种信息，娱乐，商业，政府或非政府原因，可能会提供网站</w:t>
      </w:r>
      <w:r w:rsidRPr="00121F0E">
        <w:rPr>
          <w:rStyle w:val="afff0"/>
          <w:rFonts w:hint="eastAsia"/>
        </w:rPr>
        <w:t>[</w:t>
      </w:r>
      <w:r>
        <w:rPr>
          <w:rStyle w:val="afff0"/>
        </w:rPr>
        <w:t>21</w:t>
      </w:r>
      <w:r w:rsidRPr="00121F0E">
        <w:rPr>
          <w:rStyle w:val="afff0"/>
        </w:rPr>
        <w:t>]</w:t>
      </w:r>
      <w:r w:rsidRPr="00121F0E">
        <w:rPr>
          <w:rFonts w:hint="eastAsia"/>
        </w:rPr>
        <w:t>。</w:t>
      </w:r>
    </w:p>
    <w:p w:rsidR="00245C31" w:rsidRDefault="00245C31" w:rsidP="00305728">
      <w:pPr>
        <w:pStyle w:val="a5"/>
      </w:pPr>
    </w:p>
    <w:p w:rsidR="00743AAA" w:rsidRDefault="006E06F1" w:rsidP="006E06F1">
      <w:pPr>
        <w:pStyle w:val="1"/>
      </w:pPr>
      <w:bookmarkStart w:id="22" w:name="_Toc36826054"/>
      <w:r>
        <w:rPr>
          <w:rFonts w:hint="eastAsia"/>
        </w:rPr>
        <w:t>测试方案及测试用例设计</w:t>
      </w:r>
      <w:bookmarkEnd w:id="22"/>
    </w:p>
    <w:p w:rsidR="008639D3" w:rsidRPr="008305B3" w:rsidRDefault="008639D3" w:rsidP="008305B3">
      <w:pPr>
        <w:pStyle w:val="a5"/>
      </w:pPr>
      <w:r>
        <w:rPr>
          <w:rFonts w:hint="eastAsia"/>
        </w:rPr>
        <w:t>本章节为测试系统设计章节，第一部分为测试方案</w:t>
      </w:r>
      <w:r w:rsidR="00DC5E39">
        <w:rPr>
          <w:rFonts w:hint="eastAsia"/>
        </w:rPr>
        <w:t>设计</w:t>
      </w:r>
      <w:r>
        <w:rPr>
          <w:rFonts w:hint="eastAsia"/>
        </w:rPr>
        <w:t>，</w:t>
      </w:r>
      <w:r w:rsidR="00DC5E39">
        <w:rPr>
          <w:rFonts w:hint="eastAsia"/>
        </w:rPr>
        <w:t>第二部分为测试用例设计。</w:t>
      </w:r>
      <w:r w:rsidR="00574B69">
        <w:rPr>
          <w:rFonts w:hint="eastAsia"/>
        </w:rPr>
        <w:t>主要描述自动化测试系统的结构设计。</w:t>
      </w:r>
    </w:p>
    <w:p w:rsidR="006E06F1" w:rsidRDefault="006E06F1" w:rsidP="006E06F1">
      <w:pPr>
        <w:pStyle w:val="2"/>
      </w:pPr>
      <w:bookmarkStart w:id="23" w:name="_Toc36826055"/>
      <w:r>
        <w:rPr>
          <w:rFonts w:hint="eastAsia"/>
        </w:rPr>
        <w:t>测试方案</w:t>
      </w:r>
      <w:r w:rsidR="00DC5E39">
        <w:rPr>
          <w:rFonts w:hint="eastAsia"/>
        </w:rPr>
        <w:t>设计</w:t>
      </w:r>
      <w:bookmarkEnd w:id="23"/>
    </w:p>
    <w:p w:rsidR="006E64C4" w:rsidRDefault="006E64C4" w:rsidP="006E64C4">
      <w:pPr>
        <w:pStyle w:val="a5"/>
      </w:pPr>
      <w:r>
        <w:rPr>
          <w:rFonts w:hint="eastAsia"/>
        </w:rPr>
        <w:t>本次测试方案采用前后端配合方式进行测试，前端实现测试后台UI界面，后端对测试用例进行配置和执行测试。</w:t>
      </w:r>
    </w:p>
    <w:p w:rsidR="0025540E" w:rsidRDefault="0025540E" w:rsidP="006E64C4">
      <w:pPr>
        <w:pStyle w:val="a5"/>
      </w:pPr>
      <w:r>
        <w:rPr>
          <w:rFonts w:hint="eastAsia"/>
        </w:rPr>
        <w:t>本次设计了四个核心模块：测试服务模块、测试用例模块、测试结果模块、测试用例执行模块。一个非核心模块：用户登录模块。</w:t>
      </w:r>
    </w:p>
    <w:p w:rsidR="0025540E" w:rsidRDefault="0025540E" w:rsidP="006E64C4">
      <w:pPr>
        <w:pStyle w:val="a5"/>
      </w:pPr>
      <w:r>
        <w:rPr>
          <w:rFonts w:hint="eastAsia"/>
        </w:rPr>
        <w:t>五个模块组成一套完整的测试方案，对后端接口进行测试，自动化测试、批量测试，测试结果查看。</w:t>
      </w:r>
    </w:p>
    <w:p w:rsidR="00305B5B" w:rsidRDefault="00305B5B" w:rsidP="00305B5B">
      <w:pPr>
        <w:pStyle w:val="3"/>
      </w:pPr>
      <w:bookmarkStart w:id="24" w:name="_Toc36826056"/>
      <w:r>
        <w:rPr>
          <w:rFonts w:hint="eastAsia"/>
        </w:rPr>
        <w:t>用户登录方案</w:t>
      </w:r>
      <w:bookmarkEnd w:id="24"/>
    </w:p>
    <w:p w:rsidR="006E64C4" w:rsidRDefault="006E64C4" w:rsidP="006E64C4">
      <w:pPr>
        <w:pStyle w:val="a5"/>
      </w:pPr>
      <w:r>
        <w:rPr>
          <w:rFonts w:hint="eastAsia"/>
        </w:rPr>
        <w:t>用户首先登录，进行登录验证成功后进入首页，当用户准备进入测试系统时需要登录，如果账号或密码错误，会提示信息错误并重置账号密码输入框的内容，如果输入数据正确，会提示信息正确并进入系统主页面。</w:t>
      </w:r>
    </w:p>
    <w:p w:rsidR="00305B5B" w:rsidRDefault="00305B5B" w:rsidP="006E64C4">
      <w:pPr>
        <w:pStyle w:val="a5"/>
      </w:pPr>
      <w:r>
        <w:rPr>
          <w:rFonts w:hint="eastAsia"/>
        </w:rPr>
        <w:t>用户登录流程图如下图3-</w:t>
      </w:r>
      <w:r>
        <w:t>1</w:t>
      </w:r>
      <w:r>
        <w:rPr>
          <w:rFonts w:hint="eastAsia"/>
        </w:rPr>
        <w:t>所示：</w:t>
      </w:r>
    </w:p>
    <w:p w:rsidR="006E64C4" w:rsidRDefault="0025540E" w:rsidP="006E64C4">
      <w:pPr>
        <w:pStyle w:val="afff2"/>
      </w:pPr>
      <w:r w:rsidRPr="006E64C4">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5.25pt;height:330.75pt;visibility:visible;mso-wrap-style:square">
            <v:imagedata r:id="rId18" o:title=""/>
          </v:shape>
        </w:pict>
      </w:r>
    </w:p>
    <w:p w:rsidR="006E64C4" w:rsidRDefault="006E64C4" w:rsidP="006E64C4">
      <w:pPr>
        <w:pStyle w:val="afff1"/>
      </w:pPr>
      <w:r>
        <w:rPr>
          <w:rFonts w:hint="eastAsia"/>
        </w:rPr>
        <w:t>图3-</w:t>
      </w:r>
      <w:r>
        <w:t xml:space="preserve">1 </w:t>
      </w:r>
      <w:r>
        <w:rPr>
          <w:rFonts w:hint="eastAsia"/>
        </w:rPr>
        <w:t>用户登录流程</w:t>
      </w:r>
    </w:p>
    <w:p w:rsidR="006E64C4" w:rsidRDefault="00305B5B" w:rsidP="00305B5B">
      <w:pPr>
        <w:pStyle w:val="3"/>
      </w:pPr>
      <w:bookmarkStart w:id="25" w:name="_Toc36826057"/>
      <w:r>
        <w:rPr>
          <w:rFonts w:hint="eastAsia"/>
        </w:rPr>
        <w:t>测试服务方案</w:t>
      </w:r>
      <w:bookmarkEnd w:id="25"/>
    </w:p>
    <w:p w:rsidR="00305B5B" w:rsidRDefault="00305B5B" w:rsidP="00305B5B">
      <w:pPr>
        <w:pStyle w:val="a5"/>
        <w:ind w:firstLineChars="400" w:firstLine="960"/>
      </w:pPr>
      <w:r>
        <w:rPr>
          <w:rFonts w:hint="eastAsia"/>
        </w:rPr>
        <w:t>用户登录后，进入测试服务页面。测试服务页面功能有新增测试服务、查看测试服务、修改测试服务、导出测试服务。</w:t>
      </w:r>
    </w:p>
    <w:p w:rsidR="000069A4" w:rsidRDefault="000069A4" w:rsidP="00305B5B">
      <w:pPr>
        <w:pStyle w:val="a5"/>
        <w:ind w:firstLineChars="400" w:firstLine="960"/>
      </w:pPr>
      <w:r>
        <w:rPr>
          <w:rFonts w:hint="eastAsia"/>
        </w:rPr>
        <w:t>测试服务是需要测试的web后端系统，以IP+端口为单位，每一个</w:t>
      </w:r>
      <w:r w:rsidR="00096962">
        <w:rPr>
          <w:rFonts w:hint="eastAsia"/>
        </w:rPr>
        <w:t>测试</w:t>
      </w:r>
      <w:r>
        <w:rPr>
          <w:rFonts w:hint="eastAsia"/>
        </w:rPr>
        <w:t>服务都是一个web服务测试。</w:t>
      </w:r>
      <w:r w:rsidR="00096962">
        <w:rPr>
          <w:rFonts w:hint="eastAsia"/>
        </w:rPr>
        <w:t>方案流程图如下图所示：</w:t>
      </w:r>
    </w:p>
    <w:p w:rsidR="00305B5B" w:rsidRDefault="0025540E" w:rsidP="00305B5B">
      <w:pPr>
        <w:pStyle w:val="afff2"/>
      </w:pPr>
      <w:r w:rsidRPr="00305B5B">
        <w:lastRenderedPageBreak/>
        <w:pict>
          <v:shape id="_x0000_i1038" type="#_x0000_t75" style="width:383.25pt;height:267pt;visibility:visible;mso-wrap-style:square">
            <v:imagedata r:id="rId19" o:title=""/>
          </v:shape>
        </w:pict>
      </w:r>
    </w:p>
    <w:p w:rsidR="00305B5B" w:rsidRDefault="00232519" w:rsidP="00232519">
      <w:pPr>
        <w:pStyle w:val="afff1"/>
      </w:pPr>
      <w:r>
        <w:rPr>
          <w:rFonts w:hint="eastAsia"/>
        </w:rPr>
        <w:t>图3-</w:t>
      </w:r>
      <w:r>
        <w:t xml:space="preserve">2 </w:t>
      </w:r>
      <w:r>
        <w:rPr>
          <w:rFonts w:hint="eastAsia"/>
        </w:rPr>
        <w:t>测试服务流程</w:t>
      </w:r>
    </w:p>
    <w:p w:rsidR="00305B5B" w:rsidRDefault="00305B5B" w:rsidP="00305B5B">
      <w:pPr>
        <w:pStyle w:val="a5"/>
      </w:pPr>
    </w:p>
    <w:p w:rsidR="00305B5B" w:rsidRDefault="0025540E" w:rsidP="0025540E">
      <w:pPr>
        <w:pStyle w:val="3"/>
      </w:pPr>
      <w:bookmarkStart w:id="26" w:name="_Toc36826058"/>
      <w:r>
        <w:rPr>
          <w:rFonts w:hint="eastAsia"/>
        </w:rPr>
        <w:t>测试</w:t>
      </w:r>
      <w:r w:rsidR="000069A4">
        <w:rPr>
          <w:rFonts w:hint="eastAsia"/>
        </w:rPr>
        <w:t>用例方案</w:t>
      </w:r>
      <w:bookmarkEnd w:id="26"/>
    </w:p>
    <w:p w:rsidR="00305B5B" w:rsidRDefault="00096962" w:rsidP="00305B5B">
      <w:pPr>
        <w:pStyle w:val="a5"/>
      </w:pPr>
      <w:r>
        <w:rPr>
          <w:rFonts w:hint="eastAsia"/>
        </w:rPr>
        <w:t>测试用例方案设计，新增测试用例首先</w:t>
      </w:r>
      <w:r w:rsidR="000A0B17">
        <w:rPr>
          <w:rFonts w:hint="eastAsia"/>
        </w:rPr>
        <w:t>需要</w:t>
      </w:r>
      <w:r>
        <w:rPr>
          <w:rFonts w:hint="eastAsia"/>
        </w:rPr>
        <w:t>指定一个测试服务。输入需要测试的API</w:t>
      </w:r>
      <w:r w:rsidR="000A0B17">
        <w:rPr>
          <w:rFonts w:hint="eastAsia"/>
        </w:rPr>
        <w:t>和指定请求的内容。</w:t>
      </w:r>
    </w:p>
    <w:p w:rsidR="00305B5B" w:rsidRDefault="000A0B17" w:rsidP="00305B5B">
      <w:pPr>
        <w:pStyle w:val="a5"/>
      </w:pPr>
      <w:r>
        <w:rPr>
          <w:rFonts w:hint="eastAsia"/>
        </w:rPr>
        <w:t>测试用例</w:t>
      </w:r>
      <w:r w:rsidR="00C24238">
        <w:rPr>
          <w:rFonts w:hint="eastAsia"/>
        </w:rPr>
        <w:t>新增流程图如下图所示：</w:t>
      </w:r>
    </w:p>
    <w:p w:rsidR="00C24238" w:rsidRDefault="00C24238" w:rsidP="00C24238">
      <w:pPr>
        <w:pStyle w:val="afff2"/>
      </w:pPr>
      <w:r w:rsidRPr="00C24238">
        <w:lastRenderedPageBreak/>
        <w:pict>
          <v:shape id="_x0000_i1044" type="#_x0000_t75" style="width:177pt;height:369.75pt;visibility:visible;mso-wrap-style:square">
            <v:imagedata r:id="rId20" o:title=""/>
          </v:shape>
        </w:pict>
      </w:r>
    </w:p>
    <w:p w:rsidR="00305B5B" w:rsidRDefault="00C24238" w:rsidP="00C24238">
      <w:pPr>
        <w:pStyle w:val="afff1"/>
      </w:pPr>
      <w:r>
        <w:rPr>
          <w:rFonts w:hint="eastAsia"/>
        </w:rPr>
        <w:t>图3-</w:t>
      </w:r>
      <w:r>
        <w:t xml:space="preserve">3 </w:t>
      </w:r>
      <w:r>
        <w:rPr>
          <w:rFonts w:hint="eastAsia"/>
        </w:rPr>
        <w:t>新增测试用例</w:t>
      </w:r>
    </w:p>
    <w:p w:rsidR="00305B5B" w:rsidRDefault="00305B5B" w:rsidP="00305B5B">
      <w:pPr>
        <w:pStyle w:val="a5"/>
      </w:pPr>
    </w:p>
    <w:p w:rsidR="00305B5B" w:rsidRDefault="00414BA9" w:rsidP="00414BA9">
      <w:pPr>
        <w:pStyle w:val="3"/>
      </w:pPr>
      <w:bookmarkStart w:id="27" w:name="_Toc36826059"/>
      <w:r>
        <w:rPr>
          <w:rFonts w:hint="eastAsia"/>
        </w:rPr>
        <w:t>测试用例执行方案</w:t>
      </w:r>
      <w:bookmarkEnd w:id="27"/>
    </w:p>
    <w:p w:rsidR="00414BA9" w:rsidRDefault="00414BA9" w:rsidP="00414BA9">
      <w:pPr>
        <w:pStyle w:val="a5"/>
      </w:pPr>
      <w:r>
        <w:rPr>
          <w:rFonts w:hint="eastAsia"/>
        </w:rPr>
        <w:t>为了达到自动化测试目的，本系统将测试执行方案设计为两种执行模式。第一种模式是单次执行，只执行指定测试用例。第二种是批量执行，可以执行多个测试用例。</w:t>
      </w:r>
    </w:p>
    <w:p w:rsidR="00414BA9" w:rsidRDefault="00414BA9" w:rsidP="00414BA9">
      <w:pPr>
        <w:pStyle w:val="a5"/>
      </w:pPr>
      <w:r>
        <w:rPr>
          <w:rFonts w:hint="eastAsia"/>
        </w:rPr>
        <w:t>测试用例执行流程图如下图所示：</w:t>
      </w:r>
    </w:p>
    <w:p w:rsidR="00414BA9" w:rsidRPr="00414BA9" w:rsidRDefault="00414BA9" w:rsidP="00414BA9">
      <w:pPr>
        <w:pStyle w:val="afff2"/>
      </w:pPr>
      <w:r w:rsidRPr="00414BA9">
        <w:lastRenderedPageBreak/>
        <w:pict>
          <v:shape id="_x0000_i1053" type="#_x0000_t75" style="width:204pt;height:295.5pt;visibility:visible;mso-wrap-style:square">
            <v:imagedata r:id="rId21" o:title=""/>
          </v:shape>
        </w:pict>
      </w:r>
    </w:p>
    <w:p w:rsidR="00305B5B" w:rsidRDefault="00414BA9" w:rsidP="00414BA9">
      <w:pPr>
        <w:pStyle w:val="afff1"/>
      </w:pPr>
      <w:r>
        <w:rPr>
          <w:rFonts w:hint="eastAsia"/>
        </w:rPr>
        <w:t>图3-</w:t>
      </w:r>
      <w:r>
        <w:t xml:space="preserve">4 </w:t>
      </w:r>
      <w:r>
        <w:rPr>
          <w:rFonts w:hint="eastAsia"/>
        </w:rPr>
        <w:t>执行测试用例流程</w:t>
      </w:r>
    </w:p>
    <w:p w:rsidR="00305B5B" w:rsidRDefault="00305B5B" w:rsidP="00305B5B">
      <w:pPr>
        <w:pStyle w:val="a5"/>
      </w:pPr>
    </w:p>
    <w:p w:rsidR="00305B5B" w:rsidRPr="00305B5B" w:rsidRDefault="00305B5B" w:rsidP="00305B5B">
      <w:pPr>
        <w:pStyle w:val="a5"/>
      </w:pPr>
    </w:p>
    <w:p w:rsidR="00743AAA" w:rsidRDefault="006E06F1" w:rsidP="006E06F1">
      <w:pPr>
        <w:pStyle w:val="2"/>
      </w:pPr>
      <w:bookmarkStart w:id="28" w:name="_Toc36826060"/>
      <w:r>
        <w:rPr>
          <w:rFonts w:hint="eastAsia"/>
        </w:rPr>
        <w:t>测试用例设计</w:t>
      </w:r>
      <w:bookmarkEnd w:id="28"/>
    </w:p>
    <w:p w:rsidR="006E06F1" w:rsidRDefault="006E06F1" w:rsidP="006E06F1">
      <w:pPr>
        <w:pStyle w:val="3"/>
      </w:pPr>
      <w:bookmarkStart w:id="29" w:name="_Toc36826061"/>
      <w:r>
        <w:rPr>
          <w:rFonts w:hint="eastAsia"/>
        </w:rPr>
        <w:t>系统整体设计</w:t>
      </w:r>
      <w:bookmarkEnd w:id="29"/>
    </w:p>
    <w:p w:rsidR="006E64C4" w:rsidRDefault="006E64C4" w:rsidP="006E64C4">
      <w:pPr>
        <w:pStyle w:val="a5"/>
      </w:pPr>
      <w:r>
        <w:rPr>
          <w:rFonts w:hint="eastAsia"/>
        </w:rPr>
        <w:t>后台</w:t>
      </w:r>
      <w:r w:rsidRPr="006E64C4">
        <w:rPr>
          <w:rFonts w:hint="eastAsia"/>
        </w:rPr>
        <w:t>测试人员先登录，登录后</w:t>
      </w:r>
      <w:r>
        <w:rPr>
          <w:rFonts w:hint="eastAsia"/>
        </w:rPr>
        <w:t>进入主页，</w:t>
      </w:r>
      <w:r w:rsidRPr="006E64C4">
        <w:rPr>
          <w:rFonts w:hint="eastAsia"/>
        </w:rPr>
        <w:t>有四个</w:t>
      </w:r>
      <w:r>
        <w:rPr>
          <w:rFonts w:hint="eastAsia"/>
        </w:rPr>
        <w:t>核心</w:t>
      </w:r>
      <w:r w:rsidRPr="006E64C4">
        <w:rPr>
          <w:rFonts w:hint="eastAsia"/>
        </w:rPr>
        <w:t>功能模块：测试服务、测试用例、测试结果、执行测试</w:t>
      </w:r>
      <w:r>
        <w:rPr>
          <w:rFonts w:hint="eastAsia"/>
        </w:rPr>
        <w:t>，架构如下图3-</w:t>
      </w:r>
      <w:r w:rsidR="00414BA9">
        <w:t>5</w:t>
      </w:r>
      <w:r>
        <w:rPr>
          <w:rFonts w:hint="eastAsia"/>
        </w:rPr>
        <w:t>所示：</w:t>
      </w:r>
    </w:p>
    <w:p w:rsidR="006E64C4" w:rsidRDefault="006E64C4" w:rsidP="006E64C4">
      <w:pPr>
        <w:pStyle w:val="afff2"/>
      </w:pPr>
      <w:r w:rsidRPr="006E64C4">
        <w:lastRenderedPageBreak/>
        <w:pict>
          <v:shape id="图片 1" o:spid="_x0000_i1034" type="#_x0000_t75" style="width:453.75pt;height:253.5pt;visibility:visible;mso-wrap-style:square">
            <v:imagedata r:id="rId22" o:title=""/>
          </v:shape>
        </w:pict>
      </w:r>
    </w:p>
    <w:p w:rsidR="006E64C4" w:rsidRDefault="006E64C4" w:rsidP="006E64C4">
      <w:pPr>
        <w:pStyle w:val="afff1"/>
      </w:pPr>
      <w:r>
        <w:rPr>
          <w:rFonts w:hint="eastAsia"/>
        </w:rPr>
        <w:t>图3-</w:t>
      </w:r>
      <w:r w:rsidR="00414BA9">
        <w:t>5</w:t>
      </w:r>
      <w:r>
        <w:t xml:space="preserve"> </w:t>
      </w:r>
      <w:r>
        <w:rPr>
          <w:rFonts w:hint="eastAsia"/>
        </w:rPr>
        <w:t>测试系统结构</w:t>
      </w:r>
    </w:p>
    <w:p w:rsidR="006E64C4" w:rsidRPr="006E64C4" w:rsidRDefault="006E64C4" w:rsidP="006E64C4">
      <w:pPr>
        <w:pStyle w:val="a5"/>
      </w:pPr>
    </w:p>
    <w:p w:rsidR="00DA302A" w:rsidRPr="00DA302A" w:rsidRDefault="006E64C4" w:rsidP="00414BA9">
      <w:pPr>
        <w:pStyle w:val="a5"/>
      </w:pPr>
      <w:r>
        <w:rPr>
          <w:rFonts w:hint="eastAsia"/>
        </w:rPr>
        <w:t>测试</w:t>
      </w:r>
      <w:r w:rsidRPr="006E64C4">
        <w:rPr>
          <w:rFonts w:hint="eastAsia"/>
        </w:rPr>
        <w:t>服务模块功能有新增测试服务、修改测试服务。</w:t>
      </w:r>
      <w:r w:rsidRPr="006E64C4">
        <w:t>测试用例</w:t>
      </w:r>
      <w:r w:rsidRPr="006E64C4">
        <w:rPr>
          <w:rFonts w:hint="eastAsia"/>
        </w:rPr>
        <w:t>模块功能有新增测试用例、修改测试用例。</w:t>
      </w:r>
      <w:r w:rsidRPr="006E64C4">
        <w:t>测试</w:t>
      </w:r>
      <w:r w:rsidRPr="006E64C4">
        <w:rPr>
          <w:rFonts w:hint="eastAsia"/>
        </w:rPr>
        <w:t>结果模块功能主要是查看测试结果。执行测试用例模块功能有单次执行和批量执行。</w:t>
      </w:r>
    </w:p>
    <w:p w:rsidR="006E06F1" w:rsidRDefault="006E06F1" w:rsidP="006E06F1">
      <w:pPr>
        <w:pStyle w:val="3"/>
      </w:pPr>
      <w:bookmarkStart w:id="30" w:name="_Toc36826062"/>
      <w:r>
        <w:rPr>
          <w:rFonts w:hint="eastAsia"/>
        </w:rPr>
        <w:t>数据库结构设计</w:t>
      </w:r>
      <w:bookmarkEnd w:id="30"/>
    </w:p>
    <w:p w:rsidR="00414BA9" w:rsidRDefault="00414BA9" w:rsidP="00414BA9">
      <w:pPr>
        <w:pStyle w:val="a5"/>
      </w:pPr>
      <w:r>
        <w:rPr>
          <w:rFonts w:hint="eastAsia"/>
        </w:rPr>
        <w:t>数据库也就是本系统的应用数据和用户数据的存放库，通过对存放数据的增删改查，能够实现本系统中所有对数据的要求。数据库操作中的建表是比较重要的一步，而如何建表则是在建表前所需要考虑的。</w:t>
      </w:r>
    </w:p>
    <w:p w:rsidR="00DA302A" w:rsidRDefault="00414BA9" w:rsidP="00DA302A">
      <w:pPr>
        <w:pStyle w:val="a5"/>
      </w:pPr>
      <w:r>
        <w:rPr>
          <w:rFonts w:hint="eastAsia"/>
        </w:rPr>
        <w:t>本数据库设计主要有以下几类实体：</w:t>
      </w:r>
    </w:p>
    <w:p w:rsidR="00414BA9" w:rsidRDefault="00414BA9" w:rsidP="00DA302A">
      <w:pPr>
        <w:pStyle w:val="a5"/>
      </w:pPr>
      <w:r>
        <w:rPr>
          <w:rFonts w:hint="eastAsia"/>
        </w:rPr>
        <w:t>（1）用户实体，本系统目前的用户群里只有一种，就是测试后台操作人员，测试后台操作人员主要包括用户名密码和用户标识符实体属性，其中标识符为主键，用来鉴别用户登录和用户身份，用户名是用户本系统所展示的，用来在页面上看到用户的登录情况。</w:t>
      </w:r>
      <w:r w:rsidR="00BE49FB">
        <w:rPr>
          <w:rFonts w:hint="eastAsia"/>
        </w:rPr>
        <w:t>用户实体属性图如下图3-</w:t>
      </w:r>
      <w:r w:rsidR="00BE49FB">
        <w:t>6</w:t>
      </w:r>
      <w:r w:rsidR="00BE49FB">
        <w:rPr>
          <w:rFonts w:hint="eastAsia"/>
        </w:rPr>
        <w:t>所示：</w:t>
      </w:r>
    </w:p>
    <w:p w:rsidR="00414BA9" w:rsidRDefault="00260EE1" w:rsidP="00414BA9">
      <w:pPr>
        <w:pStyle w:val="afff2"/>
      </w:pPr>
      <w:r w:rsidRPr="00260EE1">
        <w:lastRenderedPageBreak/>
        <w:pict>
          <v:shape id="_x0000_i1066" type="#_x0000_t75" style="width:297.75pt;height:151.5pt;visibility:visible;mso-wrap-style:square">
            <v:imagedata r:id="rId23" o:title=""/>
          </v:shape>
        </w:pict>
      </w:r>
    </w:p>
    <w:p w:rsidR="00414BA9" w:rsidRDefault="00414BA9" w:rsidP="00414BA9">
      <w:pPr>
        <w:pStyle w:val="afff1"/>
      </w:pPr>
      <w:r>
        <w:rPr>
          <w:rFonts w:hint="eastAsia"/>
        </w:rPr>
        <w:t>图3-</w:t>
      </w:r>
      <w:r>
        <w:t xml:space="preserve">6 </w:t>
      </w:r>
      <w:r>
        <w:rPr>
          <w:rFonts w:hint="eastAsia"/>
        </w:rPr>
        <w:t>用户实体属性图</w:t>
      </w:r>
    </w:p>
    <w:p w:rsidR="00414BA9" w:rsidRDefault="00414BA9" w:rsidP="00DA302A">
      <w:pPr>
        <w:pStyle w:val="a5"/>
      </w:pPr>
      <w:r>
        <w:rPr>
          <w:rFonts w:hint="eastAsia"/>
        </w:rPr>
        <w:t>（2）测试服务实体，测试服务实体是记录测试服务功能的实体，用于区分测试用例所属的服务。</w:t>
      </w:r>
      <w:r w:rsidR="00BE49FB">
        <w:rPr>
          <w:rFonts w:hint="eastAsia"/>
        </w:rPr>
        <w:t>主要包括测试服务标识符、测试服务IP，测试服务端口、测试服务说明、测试服务状态。测试服务实体属性图如下图3-</w:t>
      </w:r>
      <w:r w:rsidR="00BE49FB">
        <w:t>7</w:t>
      </w:r>
      <w:r w:rsidR="00BE49FB">
        <w:rPr>
          <w:rFonts w:hint="eastAsia"/>
        </w:rPr>
        <w:t>所示：</w:t>
      </w:r>
    </w:p>
    <w:p w:rsidR="00BE49FB" w:rsidRDefault="00260EE1" w:rsidP="00BE49FB">
      <w:pPr>
        <w:pStyle w:val="afff2"/>
      </w:pPr>
      <w:r w:rsidRPr="00BE49FB">
        <w:pict>
          <v:shape id="_x0000_i1059" type="#_x0000_t75" style="width:405pt;height:165.75pt;visibility:visible;mso-wrap-style:square">
            <v:imagedata r:id="rId24" o:title=""/>
          </v:shape>
        </w:pict>
      </w:r>
    </w:p>
    <w:p w:rsidR="00BE49FB" w:rsidRDefault="00BE49FB" w:rsidP="00BE49FB">
      <w:pPr>
        <w:pStyle w:val="afff1"/>
      </w:pPr>
      <w:r>
        <w:rPr>
          <w:rFonts w:hint="eastAsia"/>
        </w:rPr>
        <w:t>图3-</w:t>
      </w:r>
      <w:r>
        <w:t xml:space="preserve">7 </w:t>
      </w:r>
      <w:r>
        <w:rPr>
          <w:rFonts w:hint="eastAsia"/>
        </w:rPr>
        <w:t>测试服务实体属性图</w:t>
      </w:r>
    </w:p>
    <w:p w:rsidR="00BE49FB" w:rsidRDefault="00BE49FB" w:rsidP="00BE49FB">
      <w:pPr>
        <w:pStyle w:val="a5"/>
        <w:ind w:firstLineChars="0" w:firstLine="0"/>
      </w:pPr>
    </w:p>
    <w:p w:rsidR="00414BA9" w:rsidRDefault="00414BA9" w:rsidP="00DA302A">
      <w:pPr>
        <w:pStyle w:val="a5"/>
      </w:pPr>
      <w:r>
        <w:rPr>
          <w:rFonts w:hint="eastAsia"/>
        </w:rPr>
        <w:t>（3）测试用例实体</w:t>
      </w:r>
      <w:r w:rsidR="00BE49FB">
        <w:rPr>
          <w:rFonts w:hint="eastAsia"/>
        </w:rPr>
        <w:t>，测试用例是对某个测试服务的具体实现，测试用例指定测试服务和测接口。测试用例实体主要有</w:t>
      </w:r>
      <w:r w:rsidR="00BA2721">
        <w:rPr>
          <w:rFonts w:hint="eastAsia"/>
        </w:rPr>
        <w:t>测试用例标识、URL也就是API、请求数据、返回数据。测试用例实体属性图如下图3-</w:t>
      </w:r>
      <w:r w:rsidR="00BA2721">
        <w:t>8</w:t>
      </w:r>
      <w:r w:rsidR="00BA2721">
        <w:rPr>
          <w:rFonts w:hint="eastAsia"/>
        </w:rPr>
        <w:t>所示：</w:t>
      </w:r>
    </w:p>
    <w:p w:rsidR="00BE49FB" w:rsidRDefault="00260EE1" w:rsidP="00260EE1">
      <w:pPr>
        <w:pStyle w:val="afff2"/>
      </w:pPr>
      <w:r w:rsidRPr="00260EE1">
        <w:pict>
          <v:shape id="_x0000_i1070" type="#_x0000_t75" style="width:377.25pt;height:169.5pt;visibility:visible;mso-wrap-style:square">
            <v:imagedata r:id="rId25" o:title=""/>
          </v:shape>
        </w:pict>
      </w:r>
    </w:p>
    <w:p w:rsidR="00BE49FB" w:rsidRDefault="00260EE1" w:rsidP="00260EE1">
      <w:pPr>
        <w:pStyle w:val="afff1"/>
      </w:pPr>
      <w:r>
        <w:rPr>
          <w:rFonts w:hint="eastAsia"/>
        </w:rPr>
        <w:t>图3-</w:t>
      </w:r>
      <w:r>
        <w:t xml:space="preserve">8 </w:t>
      </w:r>
      <w:r>
        <w:rPr>
          <w:rFonts w:hint="eastAsia"/>
        </w:rPr>
        <w:t>测试用例实体属性图</w:t>
      </w:r>
    </w:p>
    <w:p w:rsidR="00414BA9" w:rsidRDefault="00414BA9" w:rsidP="00DA302A">
      <w:pPr>
        <w:pStyle w:val="a5"/>
      </w:pPr>
      <w:r>
        <w:rPr>
          <w:rFonts w:hint="eastAsia"/>
        </w:rPr>
        <w:lastRenderedPageBreak/>
        <w:t>（4）测试结果实体</w:t>
      </w:r>
      <w:r w:rsidR="00BA2721">
        <w:rPr>
          <w:rFonts w:hint="eastAsia"/>
        </w:rPr>
        <w:t>，测试结果是测试用例执行后的数据记录，反应测试的结果。测试结果实体有：测试单号每次测试都有一个唯一的单号、测试用户名、测试用例标识、请求数据、返回数据、返回状态。测试结果实体属性图如下图3-</w:t>
      </w:r>
      <w:r w:rsidR="00BA2721">
        <w:t>9</w:t>
      </w:r>
      <w:r w:rsidR="00BA2721">
        <w:rPr>
          <w:rFonts w:hint="eastAsia"/>
        </w:rPr>
        <w:t>所示：</w:t>
      </w:r>
    </w:p>
    <w:p w:rsidR="00414BA9" w:rsidRDefault="00BA2721" w:rsidP="00DA302A">
      <w:pPr>
        <w:pStyle w:val="a5"/>
      </w:pPr>
      <w:r w:rsidRPr="00BA2721">
        <w:pict>
          <v:shape id="_x0000_i1074" type="#_x0000_t75" style="width:453.75pt;height:152.25pt;visibility:visible;mso-wrap-style:square">
            <v:imagedata r:id="rId26" o:title=""/>
          </v:shape>
        </w:pict>
      </w:r>
    </w:p>
    <w:p w:rsidR="00414BA9" w:rsidRDefault="00BA2721" w:rsidP="00BA2721">
      <w:pPr>
        <w:pStyle w:val="afff1"/>
      </w:pPr>
      <w:r>
        <w:rPr>
          <w:rFonts w:hint="eastAsia"/>
        </w:rPr>
        <w:t>图3-</w:t>
      </w:r>
      <w:r>
        <w:t xml:space="preserve">9 </w:t>
      </w:r>
      <w:r>
        <w:rPr>
          <w:rFonts w:hint="eastAsia"/>
        </w:rPr>
        <w:t>测试结果实体属性图</w:t>
      </w:r>
    </w:p>
    <w:p w:rsidR="00BA2721" w:rsidRDefault="00BA2721" w:rsidP="00DA302A">
      <w:pPr>
        <w:pStyle w:val="a5"/>
      </w:pPr>
    </w:p>
    <w:p w:rsidR="00BA2721" w:rsidRDefault="00BA2721" w:rsidP="00DA302A">
      <w:pPr>
        <w:pStyle w:val="a5"/>
      </w:pPr>
      <w:r>
        <w:rPr>
          <w:rFonts w:hint="eastAsia"/>
        </w:rPr>
        <w:t>本系统的ER图如下图</w:t>
      </w:r>
      <w:r w:rsidR="00C414AD">
        <w:rPr>
          <w:rFonts w:hint="eastAsia"/>
        </w:rPr>
        <w:t>3-</w:t>
      </w:r>
      <w:r w:rsidR="00C414AD">
        <w:t>10</w:t>
      </w:r>
      <w:r>
        <w:rPr>
          <w:rFonts w:hint="eastAsia"/>
        </w:rPr>
        <w:t>所示：</w:t>
      </w:r>
    </w:p>
    <w:p w:rsidR="00BA2721" w:rsidRPr="00BA2721" w:rsidRDefault="00C414AD" w:rsidP="00C414AD">
      <w:pPr>
        <w:pStyle w:val="afff2"/>
      </w:pPr>
      <w:r w:rsidRPr="00C414AD">
        <w:pict>
          <v:shape id="_x0000_i1076" type="#_x0000_t75" style="width:378pt;height:329.25pt;visibility:visible;mso-wrap-style:square">
            <v:imagedata r:id="rId27" o:title=""/>
          </v:shape>
        </w:pict>
      </w:r>
    </w:p>
    <w:p w:rsidR="00DA302A" w:rsidRDefault="00C414AD" w:rsidP="00C414AD">
      <w:pPr>
        <w:pStyle w:val="afff1"/>
      </w:pPr>
      <w:r>
        <w:rPr>
          <w:rFonts w:hint="eastAsia"/>
        </w:rPr>
        <w:t>图3-</w:t>
      </w:r>
      <w:r>
        <w:t xml:space="preserve">10 </w:t>
      </w:r>
      <w:r>
        <w:rPr>
          <w:rFonts w:hint="eastAsia"/>
        </w:rPr>
        <w:t>系统ER图</w:t>
      </w:r>
    </w:p>
    <w:p w:rsidR="00C414AD" w:rsidRPr="00DA302A" w:rsidRDefault="00C414AD" w:rsidP="00414BA9">
      <w:pPr>
        <w:pStyle w:val="a5"/>
        <w:ind w:firstLineChars="0" w:firstLine="0"/>
      </w:pPr>
    </w:p>
    <w:p w:rsidR="006E06F1" w:rsidRDefault="006E06F1" w:rsidP="006E06F1">
      <w:pPr>
        <w:pStyle w:val="a5"/>
      </w:pPr>
    </w:p>
    <w:p w:rsidR="00245C31" w:rsidRDefault="00935905" w:rsidP="006E06F1">
      <w:pPr>
        <w:pStyle w:val="a5"/>
      </w:pPr>
      <w:r>
        <w:rPr>
          <w:rFonts w:hint="eastAsia"/>
        </w:rPr>
        <w:t>本数据库设计主要有以下数据表：</w:t>
      </w:r>
    </w:p>
    <w:p w:rsidR="00935905" w:rsidRDefault="00935905" w:rsidP="006E06F1">
      <w:pPr>
        <w:pStyle w:val="a5"/>
      </w:pPr>
      <w:r>
        <w:rPr>
          <w:rFonts w:hint="eastAsia"/>
        </w:rPr>
        <w:lastRenderedPageBreak/>
        <w:t>（1）用户数据表，保存用户信息，包括用户名、用户密码、用户账号，如下表</w:t>
      </w:r>
      <w:r w:rsidR="00B823E6">
        <w:rPr>
          <w:rFonts w:hint="eastAsia"/>
        </w:rPr>
        <w:t>3-</w:t>
      </w:r>
      <w:r w:rsidR="00B823E6">
        <w:t>1</w:t>
      </w:r>
      <w:r>
        <w:rPr>
          <w:rFonts w:hint="eastAsia"/>
        </w:rPr>
        <w:t>所示：</w:t>
      </w:r>
    </w:p>
    <w:p w:rsidR="00935905" w:rsidRDefault="00935905" w:rsidP="00935905">
      <w:pPr>
        <w:pStyle w:val="afff1"/>
      </w:pPr>
      <w:r>
        <w:rPr>
          <w:rFonts w:hint="eastAsia"/>
        </w:rPr>
        <w:t>表</w:t>
      </w:r>
      <w:r>
        <w:t>3</w:t>
      </w:r>
      <w:r>
        <w:rPr>
          <w:rFonts w:hint="eastAsia"/>
        </w:rPr>
        <w:t>-1用户信息表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559"/>
        <w:gridCol w:w="1223"/>
      </w:tblGrid>
      <w:tr w:rsidR="00935905" w:rsidTr="00344386">
        <w:trPr>
          <w:trHeight w:val="395"/>
          <w:tblHeader/>
        </w:trPr>
        <w:tc>
          <w:tcPr>
            <w:tcW w:w="1852" w:type="dxa"/>
            <w:shd w:val="clear" w:color="auto" w:fill="auto"/>
          </w:tcPr>
          <w:p w:rsidR="00935905" w:rsidRPr="00935905" w:rsidRDefault="00935905" w:rsidP="00344386">
            <w:r>
              <w:rPr>
                <w:rFonts w:hint="eastAsia"/>
              </w:rPr>
              <w:t>字段名</w:t>
            </w:r>
            <w:r w:rsidR="00344386">
              <w:rPr>
                <w:rFonts w:hint="eastAsia"/>
              </w:rPr>
              <w:t>称</w:t>
            </w:r>
          </w:p>
        </w:tc>
        <w:tc>
          <w:tcPr>
            <w:tcW w:w="1701" w:type="dxa"/>
            <w:shd w:val="clear" w:color="auto" w:fill="auto"/>
          </w:tcPr>
          <w:p w:rsidR="00935905" w:rsidRPr="00935905" w:rsidRDefault="00935905" w:rsidP="00344386">
            <w:r>
              <w:rPr>
                <w:rFonts w:hint="eastAsia"/>
              </w:rPr>
              <w:t>字段描述</w:t>
            </w:r>
          </w:p>
        </w:tc>
        <w:tc>
          <w:tcPr>
            <w:tcW w:w="1985" w:type="dxa"/>
            <w:shd w:val="clear" w:color="auto" w:fill="auto"/>
          </w:tcPr>
          <w:p w:rsidR="00935905" w:rsidRPr="00935905" w:rsidRDefault="00935905" w:rsidP="00344386">
            <w:r>
              <w:rPr>
                <w:rFonts w:hint="eastAsia"/>
              </w:rPr>
              <w:t>数据类型</w:t>
            </w:r>
          </w:p>
        </w:tc>
        <w:tc>
          <w:tcPr>
            <w:tcW w:w="1559" w:type="dxa"/>
            <w:shd w:val="clear" w:color="auto" w:fill="auto"/>
          </w:tcPr>
          <w:p w:rsidR="00935905" w:rsidRPr="00935905" w:rsidRDefault="00935905" w:rsidP="00344386">
            <w:r>
              <w:rPr>
                <w:rFonts w:hint="eastAsia"/>
              </w:rPr>
              <w:t>长度</w:t>
            </w:r>
          </w:p>
        </w:tc>
        <w:tc>
          <w:tcPr>
            <w:tcW w:w="1223" w:type="dxa"/>
            <w:shd w:val="clear" w:color="auto" w:fill="auto"/>
          </w:tcPr>
          <w:p w:rsidR="00935905" w:rsidRPr="00935905" w:rsidRDefault="00344386" w:rsidP="00344386">
            <w:r>
              <w:rPr>
                <w:rFonts w:hint="eastAsia"/>
              </w:rPr>
              <w:t>允许为空</w:t>
            </w:r>
          </w:p>
        </w:tc>
      </w:tr>
      <w:tr w:rsidR="00935905" w:rsidTr="00344386">
        <w:trPr>
          <w:trHeight w:val="395"/>
          <w:tblHeader/>
        </w:trPr>
        <w:tc>
          <w:tcPr>
            <w:tcW w:w="1852" w:type="dxa"/>
            <w:shd w:val="clear" w:color="auto" w:fill="auto"/>
          </w:tcPr>
          <w:p w:rsidR="00935905" w:rsidRDefault="00935905" w:rsidP="00344386">
            <w:pPr>
              <w:rPr>
                <w:rFonts w:hint="eastAsia"/>
              </w:rPr>
            </w:pPr>
            <w:r w:rsidRPr="00935905">
              <w:t>id</w:t>
            </w:r>
          </w:p>
        </w:tc>
        <w:tc>
          <w:tcPr>
            <w:tcW w:w="1701" w:type="dxa"/>
            <w:shd w:val="clear" w:color="auto" w:fill="auto"/>
          </w:tcPr>
          <w:p w:rsidR="00935905" w:rsidRDefault="00344386" w:rsidP="00344386">
            <w:pPr>
              <w:rPr>
                <w:rFonts w:hint="eastAsia"/>
              </w:rPr>
            </w:pPr>
            <w:r>
              <w:rPr>
                <w:rFonts w:hint="eastAsia"/>
              </w:rPr>
              <w:t>用户</w:t>
            </w:r>
            <w:r>
              <w:rPr>
                <w:rFonts w:hint="eastAsia"/>
              </w:rPr>
              <w:t>ID</w:t>
            </w:r>
          </w:p>
        </w:tc>
        <w:tc>
          <w:tcPr>
            <w:tcW w:w="1985" w:type="dxa"/>
            <w:shd w:val="clear" w:color="auto" w:fill="auto"/>
          </w:tcPr>
          <w:p w:rsidR="00935905" w:rsidRDefault="00344386" w:rsidP="00344386">
            <w:r>
              <w:t>int</w:t>
            </w:r>
          </w:p>
        </w:tc>
        <w:tc>
          <w:tcPr>
            <w:tcW w:w="1559" w:type="dxa"/>
            <w:shd w:val="clear" w:color="auto" w:fill="auto"/>
          </w:tcPr>
          <w:p w:rsidR="00935905" w:rsidRDefault="00344386" w:rsidP="00344386">
            <w:pPr>
              <w:rPr>
                <w:rFonts w:hint="eastAsia"/>
              </w:rPr>
            </w:pPr>
            <w:r>
              <w:rPr>
                <w:rFonts w:hint="eastAsia"/>
              </w:rPr>
              <w:t>1</w:t>
            </w:r>
            <w:r>
              <w:t>0</w:t>
            </w:r>
          </w:p>
        </w:tc>
        <w:tc>
          <w:tcPr>
            <w:tcW w:w="1223" w:type="dxa"/>
            <w:shd w:val="clear" w:color="auto" w:fill="auto"/>
          </w:tcPr>
          <w:p w:rsidR="00935905" w:rsidRDefault="00344386" w:rsidP="00344386">
            <w:pPr>
              <w:rPr>
                <w:rFonts w:hint="eastAsia"/>
              </w:rPr>
            </w:pPr>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rPr>
                <w:rFonts w:hint="eastAsia"/>
              </w:rPr>
              <w:t>n</w:t>
            </w:r>
            <w:r>
              <w:t>ame</w:t>
            </w:r>
          </w:p>
        </w:tc>
        <w:tc>
          <w:tcPr>
            <w:tcW w:w="1701" w:type="dxa"/>
            <w:shd w:val="clear" w:color="auto" w:fill="auto"/>
          </w:tcPr>
          <w:p w:rsidR="00935905" w:rsidRPr="00935905" w:rsidRDefault="00935905" w:rsidP="00344386">
            <w:r>
              <w:rPr>
                <w:rFonts w:hint="eastAsia"/>
              </w:rPr>
              <w:t>用户名</w:t>
            </w:r>
          </w:p>
        </w:tc>
        <w:tc>
          <w:tcPr>
            <w:tcW w:w="1985" w:type="dxa"/>
            <w:shd w:val="clear" w:color="auto" w:fill="auto"/>
          </w:tcPr>
          <w:p w:rsidR="00935905" w:rsidRPr="00935905" w:rsidRDefault="00935905"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395"/>
          <w:tblHeader/>
        </w:trPr>
        <w:tc>
          <w:tcPr>
            <w:tcW w:w="1852" w:type="dxa"/>
            <w:shd w:val="clear" w:color="auto" w:fill="auto"/>
          </w:tcPr>
          <w:p w:rsidR="00935905" w:rsidRDefault="00935905" w:rsidP="00344386">
            <w:pPr>
              <w:rPr>
                <w:rFonts w:hint="eastAsia"/>
              </w:rPr>
            </w:pPr>
            <w:r w:rsidRPr="00935905">
              <w:t>account</w:t>
            </w:r>
          </w:p>
        </w:tc>
        <w:tc>
          <w:tcPr>
            <w:tcW w:w="1701" w:type="dxa"/>
            <w:shd w:val="clear" w:color="auto" w:fill="auto"/>
          </w:tcPr>
          <w:p w:rsidR="00935905" w:rsidRDefault="00935905" w:rsidP="00344386">
            <w:pPr>
              <w:rPr>
                <w:rFonts w:hint="eastAsia"/>
              </w:rPr>
            </w:pPr>
            <w:r>
              <w:rPr>
                <w:rFonts w:hint="eastAsia"/>
              </w:rPr>
              <w:t>账号</w:t>
            </w:r>
          </w:p>
        </w:tc>
        <w:tc>
          <w:tcPr>
            <w:tcW w:w="1985" w:type="dxa"/>
            <w:shd w:val="clear" w:color="auto" w:fill="auto"/>
          </w:tcPr>
          <w:p w:rsidR="00935905" w:rsidRDefault="00344386" w:rsidP="00344386">
            <w:r w:rsidRPr="00344386">
              <w:t>varchar</w:t>
            </w:r>
          </w:p>
        </w:tc>
        <w:tc>
          <w:tcPr>
            <w:tcW w:w="1559" w:type="dxa"/>
            <w:shd w:val="clear" w:color="auto" w:fill="auto"/>
          </w:tcPr>
          <w:p w:rsidR="00935905" w:rsidRDefault="00344386" w:rsidP="00344386">
            <w:pPr>
              <w:rPr>
                <w:rFonts w:hint="eastAsia"/>
              </w:rPr>
            </w:pPr>
            <w:r>
              <w:rPr>
                <w:rFonts w:hint="eastAsia"/>
              </w:rPr>
              <w:t>2</w:t>
            </w:r>
            <w:r>
              <w:t>55</w:t>
            </w:r>
          </w:p>
        </w:tc>
        <w:tc>
          <w:tcPr>
            <w:tcW w:w="1223" w:type="dxa"/>
            <w:shd w:val="clear" w:color="auto" w:fill="auto"/>
          </w:tcPr>
          <w:p w:rsidR="00935905" w:rsidRDefault="00344386" w:rsidP="00344386">
            <w:pPr>
              <w:rPr>
                <w:rFonts w:hint="eastAsia"/>
              </w:rPr>
            </w:pPr>
            <w:r w:rsidRPr="00344386">
              <w:rPr>
                <w:rFonts w:hint="eastAsia"/>
              </w:rPr>
              <w:t>否</w:t>
            </w:r>
          </w:p>
        </w:tc>
      </w:tr>
      <w:tr w:rsidR="00935905" w:rsidTr="00344386">
        <w:trPr>
          <w:trHeight w:val="395"/>
          <w:tblHeader/>
        </w:trPr>
        <w:tc>
          <w:tcPr>
            <w:tcW w:w="1852" w:type="dxa"/>
            <w:shd w:val="clear" w:color="auto" w:fill="auto"/>
          </w:tcPr>
          <w:p w:rsidR="00935905" w:rsidRPr="00935905" w:rsidRDefault="00935905" w:rsidP="00344386">
            <w:r>
              <w:t>password</w:t>
            </w:r>
          </w:p>
        </w:tc>
        <w:tc>
          <w:tcPr>
            <w:tcW w:w="1701" w:type="dxa"/>
            <w:shd w:val="clear" w:color="auto" w:fill="auto"/>
          </w:tcPr>
          <w:p w:rsidR="00935905" w:rsidRPr="00935905" w:rsidRDefault="00935905" w:rsidP="00344386">
            <w:r>
              <w:rPr>
                <w:rFonts w:hint="eastAsia"/>
              </w:rPr>
              <w:t>密码</w:t>
            </w:r>
          </w:p>
        </w:tc>
        <w:tc>
          <w:tcPr>
            <w:tcW w:w="1985" w:type="dxa"/>
            <w:shd w:val="clear" w:color="auto" w:fill="auto"/>
          </w:tcPr>
          <w:p w:rsidR="00935905" w:rsidRPr="00935905" w:rsidRDefault="00344386" w:rsidP="00344386">
            <w:r>
              <w:t>varchar</w:t>
            </w:r>
          </w:p>
        </w:tc>
        <w:tc>
          <w:tcPr>
            <w:tcW w:w="1559" w:type="dxa"/>
            <w:shd w:val="clear" w:color="auto" w:fill="auto"/>
          </w:tcPr>
          <w:p w:rsidR="00935905" w:rsidRPr="00935905" w:rsidRDefault="00344386" w:rsidP="00344386">
            <w:r>
              <w:t>255</w:t>
            </w:r>
          </w:p>
        </w:tc>
        <w:tc>
          <w:tcPr>
            <w:tcW w:w="1223" w:type="dxa"/>
            <w:shd w:val="clear" w:color="auto" w:fill="auto"/>
          </w:tcPr>
          <w:p w:rsidR="00935905" w:rsidRPr="00935905" w:rsidRDefault="00935905" w:rsidP="00344386">
            <w:r>
              <w:rPr>
                <w:rFonts w:hint="eastAsia"/>
              </w:rPr>
              <w:t>否</w:t>
            </w:r>
          </w:p>
        </w:tc>
      </w:tr>
      <w:tr w:rsidR="00935905" w:rsidTr="00344386">
        <w:trPr>
          <w:trHeight w:val="411"/>
          <w:tblHeader/>
        </w:trPr>
        <w:tc>
          <w:tcPr>
            <w:tcW w:w="1852" w:type="dxa"/>
            <w:shd w:val="clear" w:color="auto" w:fill="auto"/>
          </w:tcPr>
          <w:p w:rsidR="00935905" w:rsidRPr="00935905" w:rsidRDefault="00344386" w:rsidP="00344386">
            <w:r w:rsidRPr="00344386">
              <w:t>create_at</w:t>
            </w:r>
          </w:p>
        </w:tc>
        <w:tc>
          <w:tcPr>
            <w:tcW w:w="1701" w:type="dxa"/>
            <w:shd w:val="clear" w:color="auto" w:fill="auto"/>
          </w:tcPr>
          <w:p w:rsidR="00935905" w:rsidRPr="00935905" w:rsidRDefault="00344386" w:rsidP="00344386">
            <w:r>
              <w:rPr>
                <w:rFonts w:hint="eastAsia"/>
              </w:rPr>
              <w:t>创建时间</w:t>
            </w:r>
          </w:p>
        </w:tc>
        <w:tc>
          <w:tcPr>
            <w:tcW w:w="1985" w:type="dxa"/>
            <w:shd w:val="clear" w:color="auto" w:fill="auto"/>
          </w:tcPr>
          <w:p w:rsidR="00935905" w:rsidRPr="00935905" w:rsidRDefault="00344386" w:rsidP="00344386">
            <w:r w:rsidRPr="00344386">
              <w:t>datetime</w:t>
            </w:r>
          </w:p>
        </w:tc>
        <w:tc>
          <w:tcPr>
            <w:tcW w:w="1559" w:type="dxa"/>
            <w:shd w:val="clear" w:color="auto" w:fill="auto"/>
          </w:tcPr>
          <w:p w:rsidR="00935905" w:rsidRPr="00935905" w:rsidRDefault="00935905" w:rsidP="00344386"/>
        </w:tc>
        <w:tc>
          <w:tcPr>
            <w:tcW w:w="1223" w:type="dxa"/>
            <w:shd w:val="clear" w:color="auto" w:fill="auto"/>
          </w:tcPr>
          <w:p w:rsidR="00935905" w:rsidRPr="00935905" w:rsidRDefault="00935905" w:rsidP="00344386">
            <w:r>
              <w:rPr>
                <w:rFonts w:hint="eastAsia"/>
              </w:rPr>
              <w:t>否</w:t>
            </w:r>
          </w:p>
        </w:tc>
      </w:tr>
      <w:tr w:rsidR="00344386" w:rsidTr="00344386">
        <w:trPr>
          <w:trHeight w:val="411"/>
          <w:tblHeader/>
        </w:trPr>
        <w:tc>
          <w:tcPr>
            <w:tcW w:w="1852" w:type="dxa"/>
            <w:shd w:val="clear" w:color="auto" w:fill="auto"/>
          </w:tcPr>
          <w:p w:rsidR="00344386" w:rsidRDefault="00344386" w:rsidP="00344386">
            <w:pPr>
              <w:rPr>
                <w:rFonts w:hint="eastAsia"/>
              </w:rPr>
            </w:pPr>
            <w:r w:rsidRPr="00344386">
              <w:t>update_at</w:t>
            </w:r>
          </w:p>
        </w:tc>
        <w:tc>
          <w:tcPr>
            <w:tcW w:w="1701" w:type="dxa"/>
            <w:shd w:val="clear" w:color="auto" w:fill="auto"/>
          </w:tcPr>
          <w:p w:rsidR="00344386" w:rsidRDefault="00344386" w:rsidP="00344386">
            <w:pPr>
              <w:rPr>
                <w:rFonts w:hint="eastAsia"/>
              </w:rPr>
            </w:pPr>
            <w:r>
              <w:rPr>
                <w:rFonts w:hint="eastAsia"/>
              </w:rPr>
              <w:t>修改时间</w:t>
            </w:r>
          </w:p>
        </w:tc>
        <w:tc>
          <w:tcPr>
            <w:tcW w:w="1985" w:type="dxa"/>
            <w:shd w:val="clear" w:color="auto" w:fill="auto"/>
          </w:tcPr>
          <w:p w:rsidR="00344386" w:rsidRDefault="00344386" w:rsidP="00344386">
            <w:r w:rsidRPr="00344386">
              <w:t>datetime</w:t>
            </w:r>
          </w:p>
        </w:tc>
        <w:tc>
          <w:tcPr>
            <w:tcW w:w="1559" w:type="dxa"/>
            <w:shd w:val="clear" w:color="auto" w:fill="auto"/>
          </w:tcPr>
          <w:p w:rsidR="00344386" w:rsidRDefault="00344386" w:rsidP="00344386">
            <w:pPr>
              <w:rPr>
                <w:rFonts w:hint="eastAsia"/>
              </w:rPr>
            </w:pPr>
          </w:p>
        </w:tc>
        <w:tc>
          <w:tcPr>
            <w:tcW w:w="1223" w:type="dxa"/>
            <w:shd w:val="clear" w:color="auto" w:fill="auto"/>
          </w:tcPr>
          <w:p w:rsidR="00344386" w:rsidRDefault="00344386" w:rsidP="00344386">
            <w:pPr>
              <w:rPr>
                <w:rFonts w:hint="eastAsia"/>
              </w:rPr>
            </w:pPr>
            <w:r w:rsidRPr="00344386">
              <w:rPr>
                <w:rFonts w:hint="eastAsia"/>
              </w:rPr>
              <w:t>否</w:t>
            </w:r>
          </w:p>
        </w:tc>
      </w:tr>
    </w:tbl>
    <w:p w:rsidR="00935905" w:rsidRDefault="00935905" w:rsidP="00344386">
      <w:pPr>
        <w:pStyle w:val="a5"/>
        <w:ind w:firstLineChars="0" w:firstLine="0"/>
      </w:pPr>
    </w:p>
    <w:p w:rsidR="00935905" w:rsidRDefault="00935905" w:rsidP="006E06F1">
      <w:pPr>
        <w:pStyle w:val="a5"/>
      </w:pPr>
      <w:r>
        <w:rPr>
          <w:rFonts w:hint="eastAsia"/>
        </w:rPr>
        <w:t>（2）测试服务数据表，保存测试服务数据，包括服务主机、端口、说明、状态，如下表</w:t>
      </w:r>
      <w:r w:rsidR="00B823E6">
        <w:rPr>
          <w:rFonts w:hint="eastAsia"/>
        </w:rPr>
        <w:t>3-</w:t>
      </w:r>
      <w:r w:rsidR="00B823E6">
        <w:t>2</w:t>
      </w:r>
      <w:r>
        <w:rPr>
          <w:rFonts w:hint="eastAsia"/>
        </w:rPr>
        <w:t>所示：</w:t>
      </w:r>
    </w:p>
    <w:p w:rsidR="00344386" w:rsidRPr="00344386" w:rsidRDefault="00344386" w:rsidP="00344386">
      <w:pPr>
        <w:pStyle w:val="afff1"/>
      </w:pPr>
      <w:r w:rsidRPr="00344386">
        <w:rPr>
          <w:rFonts w:hint="eastAsia"/>
        </w:rPr>
        <w:t>表</w:t>
      </w:r>
      <w:r w:rsidRPr="00344386">
        <w:t>3</w:t>
      </w:r>
      <w:r w:rsidRPr="00344386">
        <w:rPr>
          <w:rFonts w:hint="eastAsia"/>
        </w:rPr>
        <w:t>-</w:t>
      </w:r>
      <w:r>
        <w:t xml:space="preserve">2 </w:t>
      </w:r>
      <w:r>
        <w:rPr>
          <w:rFonts w:hint="eastAsia"/>
        </w:rPr>
        <w:t>测试服务</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344386" w:rsidTr="00716CE5">
        <w:trPr>
          <w:trHeight w:val="395"/>
          <w:tblHeader/>
        </w:trPr>
        <w:tc>
          <w:tcPr>
            <w:tcW w:w="1852" w:type="dxa"/>
            <w:shd w:val="clear" w:color="auto" w:fill="auto"/>
          </w:tcPr>
          <w:p w:rsidR="00344386" w:rsidRPr="00344386" w:rsidRDefault="00344386" w:rsidP="00344386">
            <w:r w:rsidRPr="00344386">
              <w:rPr>
                <w:rFonts w:hint="eastAsia"/>
              </w:rPr>
              <w:t>字段名称</w:t>
            </w:r>
          </w:p>
        </w:tc>
        <w:tc>
          <w:tcPr>
            <w:tcW w:w="1701" w:type="dxa"/>
            <w:shd w:val="clear" w:color="auto" w:fill="auto"/>
          </w:tcPr>
          <w:p w:rsidR="00344386" w:rsidRPr="00344386" w:rsidRDefault="00344386" w:rsidP="00344386">
            <w:r w:rsidRPr="00344386">
              <w:rPr>
                <w:rFonts w:hint="eastAsia"/>
              </w:rPr>
              <w:t>字段描述</w:t>
            </w:r>
          </w:p>
        </w:tc>
        <w:tc>
          <w:tcPr>
            <w:tcW w:w="1985" w:type="dxa"/>
            <w:shd w:val="clear" w:color="auto" w:fill="auto"/>
          </w:tcPr>
          <w:p w:rsidR="00344386" w:rsidRPr="00344386" w:rsidRDefault="00344386" w:rsidP="00344386">
            <w:r w:rsidRPr="00344386">
              <w:rPr>
                <w:rFonts w:hint="eastAsia"/>
              </w:rPr>
              <w:t>数据类型</w:t>
            </w:r>
          </w:p>
        </w:tc>
        <w:tc>
          <w:tcPr>
            <w:tcW w:w="1276" w:type="dxa"/>
            <w:shd w:val="clear" w:color="auto" w:fill="auto"/>
          </w:tcPr>
          <w:p w:rsidR="00344386" w:rsidRPr="00344386" w:rsidRDefault="00344386" w:rsidP="00344386">
            <w:r w:rsidRPr="00344386">
              <w:rPr>
                <w:rFonts w:hint="eastAsia"/>
              </w:rPr>
              <w:t>长度</w:t>
            </w:r>
          </w:p>
        </w:tc>
        <w:tc>
          <w:tcPr>
            <w:tcW w:w="1506" w:type="dxa"/>
            <w:shd w:val="clear" w:color="auto" w:fill="auto"/>
          </w:tcPr>
          <w:p w:rsidR="00344386" w:rsidRPr="00344386" w:rsidRDefault="00344386" w:rsidP="00344386">
            <w:r w:rsidRPr="00344386">
              <w:rPr>
                <w:rFonts w:hint="eastAsia"/>
              </w:rPr>
              <w:t>允许为空</w:t>
            </w:r>
          </w:p>
        </w:tc>
      </w:tr>
      <w:tr w:rsidR="00344386" w:rsidTr="00716CE5">
        <w:trPr>
          <w:trHeight w:val="395"/>
          <w:tblHeader/>
        </w:trPr>
        <w:tc>
          <w:tcPr>
            <w:tcW w:w="1852" w:type="dxa"/>
            <w:shd w:val="clear" w:color="auto" w:fill="auto"/>
          </w:tcPr>
          <w:p w:rsidR="00344386" w:rsidRPr="00344386" w:rsidRDefault="00344386" w:rsidP="00157CD0">
            <w:pPr>
              <w:rPr>
                <w:rFonts w:hint="eastAsia"/>
              </w:rPr>
            </w:pPr>
            <w:r w:rsidRPr="00344386">
              <w:t>id</w:t>
            </w:r>
          </w:p>
        </w:tc>
        <w:tc>
          <w:tcPr>
            <w:tcW w:w="1701" w:type="dxa"/>
            <w:shd w:val="clear" w:color="auto" w:fill="auto"/>
          </w:tcPr>
          <w:p w:rsidR="00344386" w:rsidRPr="00344386" w:rsidRDefault="00344386" w:rsidP="00157CD0">
            <w:pPr>
              <w:rPr>
                <w:rFonts w:hint="eastAsia"/>
              </w:rPr>
            </w:pPr>
            <w:r>
              <w:rPr>
                <w:rFonts w:hint="eastAsia"/>
              </w:rPr>
              <w:t>服务</w:t>
            </w:r>
            <w:r w:rsidRPr="00344386">
              <w:rPr>
                <w:rFonts w:hint="eastAsia"/>
              </w:rPr>
              <w:t>ID</w:t>
            </w:r>
          </w:p>
        </w:tc>
        <w:tc>
          <w:tcPr>
            <w:tcW w:w="1985" w:type="dxa"/>
            <w:shd w:val="clear" w:color="auto" w:fill="auto"/>
          </w:tcPr>
          <w:p w:rsidR="00344386" w:rsidRPr="00344386" w:rsidRDefault="00344386" w:rsidP="00157CD0">
            <w:r w:rsidRPr="00344386">
              <w:t>int</w:t>
            </w:r>
          </w:p>
        </w:tc>
        <w:tc>
          <w:tcPr>
            <w:tcW w:w="1276" w:type="dxa"/>
            <w:shd w:val="clear" w:color="auto" w:fill="auto"/>
          </w:tcPr>
          <w:p w:rsidR="00344386" w:rsidRPr="00344386" w:rsidRDefault="00344386" w:rsidP="00157CD0">
            <w:pPr>
              <w:rPr>
                <w:rFonts w:hint="eastAsia"/>
              </w:rPr>
            </w:pPr>
            <w:r w:rsidRPr="00344386">
              <w:rPr>
                <w:rFonts w:hint="eastAsia"/>
              </w:rPr>
              <w:t>1</w:t>
            </w:r>
            <w:r w:rsidRPr="00344386">
              <w:t>0</w:t>
            </w:r>
          </w:p>
        </w:tc>
        <w:tc>
          <w:tcPr>
            <w:tcW w:w="1506" w:type="dxa"/>
            <w:shd w:val="clear" w:color="auto" w:fill="auto"/>
          </w:tcPr>
          <w:p w:rsidR="00344386" w:rsidRPr="00344386" w:rsidRDefault="00344386" w:rsidP="00157CD0">
            <w:pPr>
              <w:rPr>
                <w:rFonts w:hint="eastAsia"/>
              </w:rPr>
            </w:pPr>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344386">
            <w:r w:rsidRPr="00344386">
              <w:t>host</w:t>
            </w:r>
          </w:p>
        </w:tc>
        <w:tc>
          <w:tcPr>
            <w:tcW w:w="1701" w:type="dxa"/>
            <w:shd w:val="clear" w:color="auto" w:fill="auto"/>
          </w:tcPr>
          <w:p w:rsidR="00344386" w:rsidRPr="00344386" w:rsidRDefault="00344386" w:rsidP="00344386">
            <w:r>
              <w:rPr>
                <w:rFonts w:hint="eastAsia"/>
              </w:rPr>
              <w:t>服务</w:t>
            </w:r>
            <w:r>
              <w:rPr>
                <w:rFonts w:hint="eastAsia"/>
              </w:rPr>
              <w:t>IP</w:t>
            </w:r>
          </w:p>
        </w:tc>
        <w:tc>
          <w:tcPr>
            <w:tcW w:w="1985" w:type="dxa"/>
            <w:shd w:val="clear" w:color="auto" w:fill="auto"/>
          </w:tcPr>
          <w:p w:rsidR="00344386" w:rsidRPr="00344386" w:rsidRDefault="00344386" w:rsidP="00344386">
            <w:r w:rsidRPr="00344386">
              <w:t>varchar</w:t>
            </w:r>
          </w:p>
        </w:tc>
        <w:tc>
          <w:tcPr>
            <w:tcW w:w="1276" w:type="dxa"/>
            <w:shd w:val="clear" w:color="auto" w:fill="auto"/>
          </w:tcPr>
          <w:p w:rsidR="00344386" w:rsidRPr="00344386" w:rsidRDefault="00344386" w:rsidP="00344386">
            <w:r w:rsidRPr="00344386">
              <w:t>255</w:t>
            </w:r>
          </w:p>
        </w:tc>
        <w:tc>
          <w:tcPr>
            <w:tcW w:w="1506" w:type="dxa"/>
            <w:shd w:val="clear" w:color="auto" w:fill="auto"/>
          </w:tcPr>
          <w:p w:rsidR="00344386" w:rsidRPr="00344386" w:rsidRDefault="00344386" w:rsidP="00344386">
            <w:r w:rsidRPr="00344386">
              <w:rPr>
                <w:rFonts w:hint="eastAsia"/>
              </w:rPr>
              <w:t>否</w:t>
            </w:r>
          </w:p>
        </w:tc>
      </w:tr>
      <w:tr w:rsidR="00344386" w:rsidTr="00716CE5">
        <w:trPr>
          <w:trHeight w:val="395"/>
          <w:tblHeader/>
        </w:trPr>
        <w:tc>
          <w:tcPr>
            <w:tcW w:w="1852" w:type="dxa"/>
            <w:shd w:val="clear" w:color="auto" w:fill="auto"/>
          </w:tcPr>
          <w:p w:rsidR="00344386" w:rsidRPr="00344386" w:rsidRDefault="00344386" w:rsidP="00157CD0">
            <w:pPr>
              <w:rPr>
                <w:rFonts w:hint="eastAsia"/>
              </w:rPr>
            </w:pPr>
            <w:r w:rsidRPr="00344386">
              <w:t>port</w:t>
            </w:r>
          </w:p>
        </w:tc>
        <w:tc>
          <w:tcPr>
            <w:tcW w:w="1701" w:type="dxa"/>
            <w:shd w:val="clear" w:color="auto" w:fill="auto"/>
          </w:tcPr>
          <w:p w:rsidR="00344386" w:rsidRPr="00344386" w:rsidRDefault="00344386" w:rsidP="00157CD0">
            <w:pPr>
              <w:rPr>
                <w:rFonts w:hint="eastAsia"/>
              </w:rPr>
            </w:pPr>
            <w:r>
              <w:rPr>
                <w:rFonts w:hint="eastAsia"/>
              </w:rPr>
              <w:t>服务端口</w:t>
            </w:r>
          </w:p>
        </w:tc>
        <w:tc>
          <w:tcPr>
            <w:tcW w:w="1985" w:type="dxa"/>
            <w:shd w:val="clear" w:color="auto" w:fill="auto"/>
          </w:tcPr>
          <w:p w:rsidR="00344386" w:rsidRPr="00344386" w:rsidRDefault="00344386" w:rsidP="00157CD0">
            <w:r w:rsidRPr="00344386">
              <w:t>varchar</w:t>
            </w:r>
          </w:p>
        </w:tc>
        <w:tc>
          <w:tcPr>
            <w:tcW w:w="1276" w:type="dxa"/>
            <w:shd w:val="clear" w:color="auto" w:fill="auto"/>
          </w:tcPr>
          <w:p w:rsidR="00344386" w:rsidRPr="00344386" w:rsidRDefault="00344386" w:rsidP="00157CD0">
            <w:pPr>
              <w:rPr>
                <w:rFonts w:hint="eastAsia"/>
              </w:rPr>
            </w:pPr>
            <w:r w:rsidRPr="00344386">
              <w:rPr>
                <w:rFonts w:hint="eastAsia"/>
              </w:rPr>
              <w:t>2</w:t>
            </w:r>
            <w:r w:rsidRPr="00344386">
              <w:t>55</w:t>
            </w:r>
          </w:p>
        </w:tc>
        <w:tc>
          <w:tcPr>
            <w:tcW w:w="1506" w:type="dxa"/>
            <w:shd w:val="clear" w:color="auto" w:fill="auto"/>
          </w:tcPr>
          <w:p w:rsidR="00344386" w:rsidRPr="00344386" w:rsidRDefault="00344386" w:rsidP="00157CD0">
            <w:pPr>
              <w:rPr>
                <w:rFonts w:hint="eastAsia"/>
              </w:rPr>
            </w:pPr>
            <w:r w:rsidRPr="00344386">
              <w:rPr>
                <w:rFonts w:hint="eastAsia"/>
              </w:rPr>
              <w:t>否</w:t>
            </w:r>
          </w:p>
        </w:tc>
      </w:tr>
      <w:tr w:rsidR="00716CE5" w:rsidTr="00716CE5">
        <w:trPr>
          <w:trHeight w:val="395"/>
          <w:tblHeader/>
        </w:trPr>
        <w:tc>
          <w:tcPr>
            <w:tcW w:w="1852" w:type="dxa"/>
            <w:shd w:val="clear" w:color="auto" w:fill="auto"/>
          </w:tcPr>
          <w:p w:rsidR="00716CE5" w:rsidRPr="00716CE5" w:rsidRDefault="00716CE5" w:rsidP="00716CE5">
            <w:r w:rsidRPr="00344386">
              <w:t>explain</w:t>
            </w:r>
          </w:p>
        </w:tc>
        <w:tc>
          <w:tcPr>
            <w:tcW w:w="1701" w:type="dxa"/>
            <w:shd w:val="clear" w:color="auto" w:fill="auto"/>
          </w:tcPr>
          <w:p w:rsidR="00716CE5" w:rsidRPr="00716CE5" w:rsidRDefault="00716CE5" w:rsidP="00716CE5">
            <w:r>
              <w:rPr>
                <w:rFonts w:hint="eastAsia"/>
              </w:rPr>
              <w:t>服务</w:t>
            </w:r>
            <w:r w:rsidRPr="00716CE5">
              <w:t>说明</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716CE5">
        <w:trPr>
          <w:trHeight w:val="411"/>
          <w:tblHeader/>
        </w:trPr>
        <w:tc>
          <w:tcPr>
            <w:tcW w:w="1852" w:type="dxa"/>
            <w:shd w:val="clear" w:color="auto" w:fill="auto"/>
          </w:tcPr>
          <w:p w:rsidR="00716CE5" w:rsidRPr="00716CE5" w:rsidRDefault="00716CE5" w:rsidP="00716CE5">
            <w:r w:rsidRPr="00344386">
              <w:t>state</w:t>
            </w:r>
          </w:p>
        </w:tc>
        <w:tc>
          <w:tcPr>
            <w:tcW w:w="1701" w:type="dxa"/>
            <w:shd w:val="clear" w:color="auto" w:fill="auto"/>
          </w:tcPr>
          <w:p w:rsidR="00716CE5" w:rsidRPr="00716CE5" w:rsidRDefault="00716CE5" w:rsidP="00716CE5">
            <w:r>
              <w:rPr>
                <w:rFonts w:hint="eastAsia"/>
              </w:rPr>
              <w:t>服务</w:t>
            </w:r>
            <w:r w:rsidRPr="00716CE5">
              <w:rPr>
                <w:rFonts w:hint="eastAsia"/>
              </w:rPr>
              <w:t>状态</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bl>
    <w:p w:rsidR="00935905" w:rsidRDefault="00935905" w:rsidP="00716CE5">
      <w:pPr>
        <w:pStyle w:val="a5"/>
        <w:ind w:firstLineChars="0" w:firstLine="0"/>
      </w:pPr>
    </w:p>
    <w:p w:rsidR="00935905" w:rsidRDefault="00935905" w:rsidP="006E06F1">
      <w:pPr>
        <w:pStyle w:val="a5"/>
      </w:pPr>
      <w:r>
        <w:rPr>
          <w:rFonts w:hint="eastAsia"/>
        </w:rPr>
        <w:t>（3）测试用例数据表，保存测试用例数据，包括服务主机ID、接口API、请求数据、返回数据，如下表</w:t>
      </w:r>
      <w:r w:rsidR="00B823E6">
        <w:rPr>
          <w:rFonts w:hint="eastAsia"/>
        </w:rPr>
        <w:t>3-</w:t>
      </w:r>
      <w:r w:rsidR="00B823E6">
        <w:t>3</w:t>
      </w:r>
      <w:r>
        <w:rPr>
          <w:rFonts w:hint="eastAsia"/>
        </w:rPr>
        <w:t>所示：</w:t>
      </w:r>
    </w:p>
    <w:p w:rsidR="00716CE5" w:rsidRPr="00344386" w:rsidRDefault="00716CE5" w:rsidP="00716CE5">
      <w:pPr>
        <w:pStyle w:val="afff1"/>
      </w:pPr>
      <w:r w:rsidRPr="00344386">
        <w:rPr>
          <w:rFonts w:hint="eastAsia"/>
        </w:rPr>
        <w:t>表</w:t>
      </w:r>
      <w:r w:rsidRPr="00344386">
        <w:t>3</w:t>
      </w:r>
      <w:r w:rsidRPr="00344386">
        <w:rPr>
          <w:rFonts w:hint="eastAsia"/>
        </w:rPr>
        <w:t>-</w:t>
      </w:r>
      <w:r>
        <w:t xml:space="preserve">3 </w:t>
      </w:r>
      <w:r>
        <w:rPr>
          <w:rFonts w:hint="eastAsia"/>
        </w:rPr>
        <w:t>测试用例</w:t>
      </w:r>
      <w:r w:rsidRPr="00344386">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716CE5" w:rsidTr="00157CD0">
        <w:trPr>
          <w:trHeight w:val="395"/>
          <w:tblHeader/>
        </w:trPr>
        <w:tc>
          <w:tcPr>
            <w:tcW w:w="1852" w:type="dxa"/>
            <w:shd w:val="clear" w:color="auto" w:fill="auto"/>
          </w:tcPr>
          <w:p w:rsidR="00716CE5" w:rsidRPr="00716CE5" w:rsidRDefault="00716CE5" w:rsidP="00716CE5">
            <w:r w:rsidRPr="00344386">
              <w:rPr>
                <w:rFonts w:hint="eastAsia"/>
              </w:rPr>
              <w:t>字段名</w:t>
            </w:r>
            <w:r w:rsidRPr="00716CE5">
              <w:rPr>
                <w:rFonts w:hint="eastAsia"/>
              </w:rPr>
              <w:t>称</w:t>
            </w:r>
          </w:p>
        </w:tc>
        <w:tc>
          <w:tcPr>
            <w:tcW w:w="1701" w:type="dxa"/>
            <w:shd w:val="clear" w:color="auto" w:fill="auto"/>
          </w:tcPr>
          <w:p w:rsidR="00716CE5" w:rsidRPr="00716CE5" w:rsidRDefault="00716CE5" w:rsidP="00716CE5">
            <w:r w:rsidRPr="00344386">
              <w:rPr>
                <w:rFonts w:hint="eastAsia"/>
              </w:rPr>
              <w:t>字段描述</w:t>
            </w:r>
          </w:p>
        </w:tc>
        <w:tc>
          <w:tcPr>
            <w:tcW w:w="1985" w:type="dxa"/>
            <w:shd w:val="clear" w:color="auto" w:fill="auto"/>
          </w:tcPr>
          <w:p w:rsidR="00716CE5" w:rsidRPr="00716CE5" w:rsidRDefault="00716CE5" w:rsidP="00716CE5">
            <w:r w:rsidRPr="00344386">
              <w:rPr>
                <w:rFonts w:hint="eastAsia"/>
              </w:rPr>
              <w:t>数据类型</w:t>
            </w:r>
          </w:p>
        </w:tc>
        <w:tc>
          <w:tcPr>
            <w:tcW w:w="1276" w:type="dxa"/>
            <w:shd w:val="clear" w:color="auto" w:fill="auto"/>
          </w:tcPr>
          <w:p w:rsidR="00716CE5" w:rsidRPr="00716CE5" w:rsidRDefault="00716CE5" w:rsidP="00716CE5">
            <w:r w:rsidRPr="00344386">
              <w:rPr>
                <w:rFonts w:hint="eastAsia"/>
              </w:rPr>
              <w:t>长度</w:t>
            </w:r>
          </w:p>
        </w:tc>
        <w:tc>
          <w:tcPr>
            <w:tcW w:w="1506" w:type="dxa"/>
            <w:shd w:val="clear" w:color="auto" w:fill="auto"/>
          </w:tcPr>
          <w:p w:rsidR="00716CE5" w:rsidRPr="00716CE5" w:rsidRDefault="00716CE5" w:rsidP="00716CE5">
            <w:r w:rsidRPr="00344386">
              <w:rPr>
                <w:rFonts w:hint="eastAsia"/>
              </w:rPr>
              <w:t>允许</w:t>
            </w:r>
            <w:r w:rsidRPr="00716CE5">
              <w:rPr>
                <w:rFonts w:hint="eastAsia"/>
              </w:rPr>
              <w:t>为空</w:t>
            </w:r>
          </w:p>
        </w:tc>
      </w:tr>
      <w:tr w:rsidR="00716CE5" w:rsidTr="00157CD0">
        <w:trPr>
          <w:trHeight w:val="395"/>
          <w:tblHeader/>
        </w:trPr>
        <w:tc>
          <w:tcPr>
            <w:tcW w:w="1852" w:type="dxa"/>
            <w:shd w:val="clear" w:color="auto" w:fill="auto"/>
          </w:tcPr>
          <w:p w:rsidR="00716CE5" w:rsidRPr="00344386" w:rsidRDefault="00716CE5" w:rsidP="00157CD0">
            <w:pPr>
              <w:rPr>
                <w:rFonts w:hint="eastAsia"/>
              </w:rPr>
            </w:pPr>
            <w:r w:rsidRPr="00344386">
              <w:t>id</w:t>
            </w:r>
          </w:p>
        </w:tc>
        <w:tc>
          <w:tcPr>
            <w:tcW w:w="1701" w:type="dxa"/>
            <w:shd w:val="clear" w:color="auto" w:fill="auto"/>
          </w:tcPr>
          <w:p w:rsidR="00716CE5" w:rsidRPr="00344386" w:rsidRDefault="00716CE5" w:rsidP="00157CD0">
            <w:pPr>
              <w:rPr>
                <w:rFonts w:hint="eastAsia"/>
              </w:rPr>
            </w:pPr>
            <w:r>
              <w:rPr>
                <w:rFonts w:hint="eastAsia"/>
              </w:rPr>
              <w:t>测试用例</w:t>
            </w:r>
            <w:r w:rsidRPr="00344386">
              <w:rPr>
                <w:rFonts w:hint="eastAsia"/>
              </w:rPr>
              <w:t>ID</w:t>
            </w:r>
          </w:p>
        </w:tc>
        <w:tc>
          <w:tcPr>
            <w:tcW w:w="1985" w:type="dxa"/>
            <w:shd w:val="clear" w:color="auto" w:fill="auto"/>
          </w:tcPr>
          <w:p w:rsidR="00716CE5" w:rsidRPr="00344386" w:rsidRDefault="00716CE5" w:rsidP="00157CD0">
            <w:r w:rsidRPr="00344386">
              <w:t>int</w:t>
            </w:r>
          </w:p>
        </w:tc>
        <w:tc>
          <w:tcPr>
            <w:tcW w:w="1276" w:type="dxa"/>
            <w:shd w:val="clear" w:color="auto" w:fill="auto"/>
          </w:tcPr>
          <w:p w:rsidR="00716CE5" w:rsidRPr="00344386" w:rsidRDefault="00716CE5" w:rsidP="00157CD0">
            <w:pPr>
              <w:rPr>
                <w:rFonts w:hint="eastAsia"/>
              </w:rPr>
            </w:pPr>
            <w:r w:rsidRPr="00344386">
              <w:rPr>
                <w:rFonts w:hint="eastAsia"/>
              </w:rPr>
              <w:t>1</w:t>
            </w:r>
            <w:r w:rsidRPr="00344386">
              <w:t>0</w:t>
            </w:r>
          </w:p>
        </w:tc>
        <w:tc>
          <w:tcPr>
            <w:tcW w:w="1506" w:type="dxa"/>
            <w:shd w:val="clear" w:color="auto" w:fill="auto"/>
          </w:tcPr>
          <w:p w:rsidR="00716CE5" w:rsidRPr="00344386" w:rsidRDefault="00716CE5" w:rsidP="00157CD0">
            <w:pPr>
              <w:rPr>
                <w:rFonts w:hint="eastAsia"/>
              </w:rPr>
            </w:pPr>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host_id</w:t>
            </w:r>
          </w:p>
        </w:tc>
        <w:tc>
          <w:tcPr>
            <w:tcW w:w="1701" w:type="dxa"/>
            <w:shd w:val="clear" w:color="auto" w:fill="auto"/>
          </w:tcPr>
          <w:p w:rsidR="00716CE5" w:rsidRPr="00716CE5" w:rsidRDefault="00716CE5" w:rsidP="00716CE5">
            <w:r>
              <w:rPr>
                <w:rFonts w:hint="eastAsia"/>
              </w:rPr>
              <w:t>服务</w:t>
            </w:r>
            <w:r w:rsidRPr="00716CE5">
              <w:t>IP</w:t>
            </w:r>
          </w:p>
        </w:tc>
        <w:tc>
          <w:tcPr>
            <w:tcW w:w="1985" w:type="dxa"/>
            <w:shd w:val="clear" w:color="auto" w:fill="auto"/>
          </w:tcPr>
          <w:p w:rsidR="00716CE5" w:rsidRPr="00716CE5" w:rsidRDefault="00716CE5" w:rsidP="00716CE5">
            <w:r>
              <w:t>int</w:t>
            </w:r>
          </w:p>
        </w:tc>
        <w:tc>
          <w:tcPr>
            <w:tcW w:w="1276" w:type="dxa"/>
            <w:shd w:val="clear" w:color="auto" w:fill="auto"/>
          </w:tcPr>
          <w:p w:rsidR="00716CE5" w:rsidRPr="00716CE5" w:rsidRDefault="00716CE5" w:rsidP="00716CE5">
            <w:r>
              <w:t>10</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395"/>
          <w:tblHeader/>
        </w:trPr>
        <w:tc>
          <w:tcPr>
            <w:tcW w:w="1852" w:type="dxa"/>
            <w:shd w:val="clear" w:color="auto" w:fill="auto"/>
          </w:tcPr>
          <w:p w:rsidR="00716CE5" w:rsidRPr="00344386" w:rsidRDefault="00716CE5" w:rsidP="00157CD0">
            <w:pPr>
              <w:rPr>
                <w:rFonts w:hint="eastAsia"/>
              </w:rPr>
            </w:pPr>
            <w:r w:rsidRPr="00716CE5">
              <w:t>requests_data</w:t>
            </w:r>
          </w:p>
        </w:tc>
        <w:tc>
          <w:tcPr>
            <w:tcW w:w="1701" w:type="dxa"/>
            <w:shd w:val="clear" w:color="auto" w:fill="auto"/>
          </w:tcPr>
          <w:p w:rsidR="00716CE5" w:rsidRPr="00344386" w:rsidRDefault="00716CE5" w:rsidP="00157CD0">
            <w:pPr>
              <w:rPr>
                <w:rFonts w:hint="eastAsia"/>
              </w:rPr>
            </w:pPr>
            <w:r>
              <w:rPr>
                <w:rFonts w:hint="eastAsia"/>
              </w:rPr>
              <w:t>请求数据</w:t>
            </w:r>
          </w:p>
        </w:tc>
        <w:tc>
          <w:tcPr>
            <w:tcW w:w="1985" w:type="dxa"/>
            <w:shd w:val="clear" w:color="auto" w:fill="auto"/>
          </w:tcPr>
          <w:p w:rsidR="00716CE5" w:rsidRPr="00344386" w:rsidRDefault="00716CE5" w:rsidP="00157CD0">
            <w:r w:rsidRPr="00344386">
              <w:t>varchar</w:t>
            </w:r>
          </w:p>
        </w:tc>
        <w:tc>
          <w:tcPr>
            <w:tcW w:w="1276" w:type="dxa"/>
            <w:shd w:val="clear" w:color="auto" w:fill="auto"/>
          </w:tcPr>
          <w:p w:rsidR="00716CE5" w:rsidRPr="00344386" w:rsidRDefault="00716CE5" w:rsidP="00157CD0">
            <w:pPr>
              <w:rPr>
                <w:rFonts w:hint="eastAsia"/>
              </w:rPr>
            </w:pPr>
            <w:r w:rsidRPr="00344386">
              <w:rPr>
                <w:rFonts w:hint="eastAsia"/>
              </w:rPr>
              <w:t>2</w:t>
            </w:r>
            <w:r w:rsidRPr="00344386">
              <w:t>55</w:t>
            </w:r>
          </w:p>
        </w:tc>
        <w:tc>
          <w:tcPr>
            <w:tcW w:w="1506" w:type="dxa"/>
            <w:shd w:val="clear" w:color="auto" w:fill="auto"/>
          </w:tcPr>
          <w:p w:rsidR="00716CE5" w:rsidRPr="00344386" w:rsidRDefault="00716CE5" w:rsidP="00157CD0">
            <w:pPr>
              <w:rPr>
                <w:rFonts w:hint="eastAsia"/>
              </w:rPr>
            </w:pPr>
            <w:r w:rsidRPr="00344386">
              <w:rPr>
                <w:rFonts w:hint="eastAsia"/>
              </w:rPr>
              <w:t>否</w:t>
            </w:r>
          </w:p>
        </w:tc>
      </w:tr>
      <w:tr w:rsidR="00716CE5" w:rsidTr="00157CD0">
        <w:trPr>
          <w:trHeight w:val="395"/>
          <w:tblHeader/>
        </w:trPr>
        <w:tc>
          <w:tcPr>
            <w:tcW w:w="1852" w:type="dxa"/>
            <w:shd w:val="clear" w:color="auto" w:fill="auto"/>
          </w:tcPr>
          <w:p w:rsidR="00716CE5" w:rsidRPr="00716CE5" w:rsidRDefault="00716CE5" w:rsidP="00716CE5">
            <w:r w:rsidRPr="00716CE5">
              <w:t>result</w:t>
            </w:r>
          </w:p>
        </w:tc>
        <w:tc>
          <w:tcPr>
            <w:tcW w:w="1701" w:type="dxa"/>
            <w:shd w:val="clear" w:color="auto" w:fill="auto"/>
          </w:tcPr>
          <w:p w:rsidR="00716CE5" w:rsidRPr="00716CE5" w:rsidRDefault="00716CE5" w:rsidP="00716CE5">
            <w:r>
              <w:rPr>
                <w:rFonts w:hint="eastAsia"/>
              </w:rPr>
              <w:t>返回数据</w:t>
            </w:r>
          </w:p>
        </w:tc>
        <w:tc>
          <w:tcPr>
            <w:tcW w:w="1985" w:type="dxa"/>
            <w:shd w:val="clear" w:color="auto" w:fill="auto"/>
          </w:tcPr>
          <w:p w:rsidR="00716CE5" w:rsidRPr="00716CE5" w:rsidRDefault="00716CE5" w:rsidP="00716CE5">
            <w:r w:rsidRPr="00344386">
              <w:t>varchar</w:t>
            </w:r>
          </w:p>
        </w:tc>
        <w:tc>
          <w:tcPr>
            <w:tcW w:w="1276" w:type="dxa"/>
            <w:shd w:val="clear" w:color="auto" w:fill="auto"/>
          </w:tcPr>
          <w:p w:rsidR="00716CE5" w:rsidRPr="00716CE5" w:rsidRDefault="00716CE5" w:rsidP="00716CE5">
            <w:r w:rsidRPr="00344386">
              <w:t>2</w:t>
            </w:r>
            <w:r w:rsidRPr="00716CE5">
              <w:t>55</w:t>
            </w:r>
          </w:p>
        </w:tc>
        <w:tc>
          <w:tcPr>
            <w:tcW w:w="1506" w:type="dxa"/>
            <w:shd w:val="clear" w:color="auto" w:fill="auto"/>
          </w:tcPr>
          <w:p w:rsidR="00716CE5" w:rsidRPr="00716CE5" w:rsidRDefault="00716CE5" w:rsidP="00716CE5">
            <w:r w:rsidRPr="00344386">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create_at</w:t>
            </w:r>
          </w:p>
        </w:tc>
        <w:tc>
          <w:tcPr>
            <w:tcW w:w="1701" w:type="dxa"/>
            <w:shd w:val="clear" w:color="auto" w:fill="auto"/>
          </w:tcPr>
          <w:p w:rsidR="00716CE5" w:rsidRPr="00716CE5" w:rsidRDefault="00716CE5" w:rsidP="00716CE5">
            <w:r w:rsidRPr="00716CE5">
              <w:rPr>
                <w:rFonts w:hint="eastAsia"/>
              </w:rPr>
              <w:t>创建时间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r w:rsidRPr="00716CE5">
              <w:rPr>
                <w:rFonts w:hint="eastAsia"/>
              </w:rPr>
              <w:t>否</w:t>
            </w:r>
          </w:p>
        </w:tc>
      </w:tr>
      <w:tr w:rsidR="00716CE5" w:rsidTr="00157CD0">
        <w:trPr>
          <w:trHeight w:val="411"/>
          <w:tblHeader/>
        </w:trPr>
        <w:tc>
          <w:tcPr>
            <w:tcW w:w="1852" w:type="dxa"/>
            <w:shd w:val="clear" w:color="auto" w:fill="auto"/>
          </w:tcPr>
          <w:p w:rsidR="00716CE5" w:rsidRPr="00716CE5" w:rsidRDefault="00716CE5" w:rsidP="00716CE5">
            <w:r w:rsidRPr="00716CE5">
              <w:t>update_at</w:t>
            </w:r>
          </w:p>
        </w:tc>
        <w:tc>
          <w:tcPr>
            <w:tcW w:w="1701" w:type="dxa"/>
            <w:shd w:val="clear" w:color="auto" w:fill="auto"/>
          </w:tcPr>
          <w:p w:rsidR="00716CE5" w:rsidRPr="00716CE5" w:rsidRDefault="00716CE5" w:rsidP="00716CE5">
            <w:pPr>
              <w:rPr>
                <w:rFonts w:hint="eastAsia"/>
              </w:rPr>
            </w:pPr>
            <w:r w:rsidRPr="00716CE5">
              <w:rPr>
                <w:rFonts w:hint="eastAsia"/>
              </w:rPr>
              <w:t>修改时间</w:t>
            </w:r>
          </w:p>
        </w:tc>
        <w:tc>
          <w:tcPr>
            <w:tcW w:w="1985" w:type="dxa"/>
            <w:shd w:val="clear" w:color="auto" w:fill="auto"/>
          </w:tcPr>
          <w:p w:rsidR="00716CE5" w:rsidRPr="00716CE5" w:rsidRDefault="00716CE5" w:rsidP="00716CE5">
            <w:r w:rsidRPr="00716CE5">
              <w:t>datetime</w:t>
            </w:r>
          </w:p>
        </w:tc>
        <w:tc>
          <w:tcPr>
            <w:tcW w:w="1276" w:type="dxa"/>
            <w:shd w:val="clear" w:color="auto" w:fill="auto"/>
          </w:tcPr>
          <w:p w:rsidR="00716CE5" w:rsidRPr="00716CE5" w:rsidRDefault="00716CE5" w:rsidP="00716CE5"/>
        </w:tc>
        <w:tc>
          <w:tcPr>
            <w:tcW w:w="1506" w:type="dxa"/>
            <w:shd w:val="clear" w:color="auto" w:fill="auto"/>
          </w:tcPr>
          <w:p w:rsidR="00716CE5" w:rsidRPr="00716CE5" w:rsidRDefault="00716CE5" w:rsidP="00716CE5">
            <w:pPr>
              <w:rPr>
                <w:rFonts w:hint="eastAsia"/>
              </w:rPr>
            </w:pPr>
          </w:p>
        </w:tc>
      </w:tr>
    </w:tbl>
    <w:p w:rsidR="00935905" w:rsidRDefault="00935905" w:rsidP="00716CE5">
      <w:pPr>
        <w:pStyle w:val="a5"/>
        <w:ind w:firstLineChars="0" w:firstLine="0"/>
      </w:pPr>
    </w:p>
    <w:p w:rsidR="00935905" w:rsidRPr="00935905" w:rsidRDefault="00935905" w:rsidP="006E06F1">
      <w:pPr>
        <w:pStyle w:val="a5"/>
      </w:pPr>
      <w:r>
        <w:rPr>
          <w:rFonts w:hint="eastAsia"/>
        </w:rPr>
        <w:t>（4）测试结果数据表，保存测试结果数据，包括测试单号、测试用户名、测试用例ID、测试请求数据、测试返回数据、测试返回码</w:t>
      </w:r>
      <w:r w:rsidR="00B823E6">
        <w:rPr>
          <w:rFonts w:hint="eastAsia"/>
        </w:rPr>
        <w:t>，如下表3-</w:t>
      </w:r>
      <w:r w:rsidR="00B823E6">
        <w:t>4</w:t>
      </w:r>
      <w:r w:rsidR="00B823E6">
        <w:rPr>
          <w:rFonts w:hint="eastAsia"/>
        </w:rPr>
        <w:t>所示</w:t>
      </w:r>
      <w:r>
        <w:rPr>
          <w:rFonts w:hint="eastAsia"/>
        </w:rPr>
        <w:t>：</w:t>
      </w:r>
    </w:p>
    <w:p w:rsidR="00245C31" w:rsidRDefault="00245C31" w:rsidP="006E06F1">
      <w:pPr>
        <w:pStyle w:val="a5"/>
      </w:pPr>
    </w:p>
    <w:p w:rsidR="002066EB" w:rsidRPr="002066EB" w:rsidRDefault="002066EB" w:rsidP="002066EB">
      <w:pPr>
        <w:pStyle w:val="afff1"/>
      </w:pPr>
      <w:r w:rsidRPr="002066EB">
        <w:rPr>
          <w:rFonts w:hint="eastAsia"/>
        </w:rPr>
        <w:lastRenderedPageBreak/>
        <w:t>表</w:t>
      </w:r>
      <w:r w:rsidRPr="002066EB">
        <w:t>3</w:t>
      </w:r>
      <w:r w:rsidRPr="002066EB">
        <w:rPr>
          <w:rFonts w:hint="eastAsia"/>
        </w:rPr>
        <w:t>-</w:t>
      </w:r>
      <w:r>
        <w:t>4</w:t>
      </w:r>
      <w:r w:rsidRPr="002066EB">
        <w:t xml:space="preserve"> 测试</w:t>
      </w:r>
      <w:r>
        <w:rPr>
          <w:rFonts w:hint="eastAsia"/>
        </w:rPr>
        <w:t>就结果</w:t>
      </w:r>
      <w:r w:rsidRPr="002066EB">
        <w:rPr>
          <w:rFonts w:hint="eastAsia"/>
        </w:rPr>
        <w:t>信息表</w:t>
      </w:r>
    </w:p>
    <w:tbl>
      <w:tblPr>
        <w:tblW w:w="8320" w:type="dxa"/>
        <w:tblInd w:w="524"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52"/>
        <w:gridCol w:w="1701"/>
        <w:gridCol w:w="1985"/>
        <w:gridCol w:w="1276"/>
        <w:gridCol w:w="1506"/>
      </w:tblGrid>
      <w:tr w:rsidR="002066EB" w:rsidTr="00157CD0">
        <w:trPr>
          <w:trHeight w:val="395"/>
          <w:tblHeader/>
        </w:trPr>
        <w:tc>
          <w:tcPr>
            <w:tcW w:w="1852" w:type="dxa"/>
            <w:shd w:val="clear" w:color="auto" w:fill="auto"/>
          </w:tcPr>
          <w:p w:rsidR="002066EB" w:rsidRPr="002066EB" w:rsidRDefault="002066EB" w:rsidP="002066EB">
            <w:r w:rsidRPr="002066EB">
              <w:rPr>
                <w:rFonts w:hint="eastAsia"/>
              </w:rPr>
              <w:t>字段名称</w:t>
            </w:r>
          </w:p>
        </w:tc>
        <w:tc>
          <w:tcPr>
            <w:tcW w:w="1701" w:type="dxa"/>
            <w:shd w:val="clear" w:color="auto" w:fill="auto"/>
          </w:tcPr>
          <w:p w:rsidR="002066EB" w:rsidRPr="002066EB" w:rsidRDefault="002066EB" w:rsidP="002066EB">
            <w:r w:rsidRPr="002066EB">
              <w:rPr>
                <w:rFonts w:hint="eastAsia"/>
              </w:rPr>
              <w:t>字段描述</w:t>
            </w:r>
          </w:p>
        </w:tc>
        <w:tc>
          <w:tcPr>
            <w:tcW w:w="1985" w:type="dxa"/>
            <w:shd w:val="clear" w:color="auto" w:fill="auto"/>
          </w:tcPr>
          <w:p w:rsidR="002066EB" w:rsidRPr="002066EB" w:rsidRDefault="002066EB" w:rsidP="002066EB">
            <w:r w:rsidRPr="002066EB">
              <w:rPr>
                <w:rFonts w:hint="eastAsia"/>
              </w:rPr>
              <w:t>数据类型</w:t>
            </w:r>
          </w:p>
        </w:tc>
        <w:tc>
          <w:tcPr>
            <w:tcW w:w="1276" w:type="dxa"/>
            <w:shd w:val="clear" w:color="auto" w:fill="auto"/>
          </w:tcPr>
          <w:p w:rsidR="002066EB" w:rsidRPr="002066EB" w:rsidRDefault="002066EB" w:rsidP="002066EB">
            <w:r w:rsidRPr="002066EB">
              <w:rPr>
                <w:rFonts w:hint="eastAsia"/>
              </w:rPr>
              <w:t>长度</w:t>
            </w:r>
          </w:p>
        </w:tc>
        <w:tc>
          <w:tcPr>
            <w:tcW w:w="1506" w:type="dxa"/>
            <w:shd w:val="clear" w:color="auto" w:fill="auto"/>
          </w:tcPr>
          <w:p w:rsidR="002066EB" w:rsidRPr="002066EB" w:rsidRDefault="002066EB" w:rsidP="002066EB">
            <w:r w:rsidRPr="002066EB">
              <w:rPr>
                <w:rFonts w:hint="eastAsia"/>
              </w:rPr>
              <w:t>允许为空</w:t>
            </w:r>
          </w:p>
        </w:tc>
      </w:tr>
      <w:tr w:rsidR="002066EB" w:rsidTr="00157CD0">
        <w:trPr>
          <w:trHeight w:val="395"/>
          <w:tblHeader/>
        </w:trPr>
        <w:tc>
          <w:tcPr>
            <w:tcW w:w="1852" w:type="dxa"/>
            <w:shd w:val="clear" w:color="auto" w:fill="auto"/>
          </w:tcPr>
          <w:p w:rsidR="002066EB" w:rsidRPr="002066EB" w:rsidRDefault="002066EB" w:rsidP="00157CD0">
            <w:pPr>
              <w:rPr>
                <w:rFonts w:hint="eastAsia"/>
              </w:rPr>
            </w:pPr>
            <w:r w:rsidRPr="002066EB">
              <w:t>id</w:t>
            </w:r>
          </w:p>
        </w:tc>
        <w:tc>
          <w:tcPr>
            <w:tcW w:w="1701" w:type="dxa"/>
            <w:shd w:val="clear" w:color="auto" w:fill="auto"/>
          </w:tcPr>
          <w:p w:rsidR="002066EB" w:rsidRPr="002066EB" w:rsidRDefault="002066EB" w:rsidP="00157CD0">
            <w:pPr>
              <w:rPr>
                <w:rFonts w:hint="eastAsia"/>
              </w:rPr>
            </w:pPr>
            <w:r w:rsidRPr="002066EB">
              <w:rPr>
                <w:rFonts w:hint="eastAsia"/>
              </w:rPr>
              <w:t>测试</w:t>
            </w:r>
            <w:r>
              <w:rPr>
                <w:rFonts w:hint="eastAsia"/>
              </w:rPr>
              <w:t>就诶过</w:t>
            </w:r>
            <w:r w:rsidRPr="002066EB">
              <w:rPr>
                <w:rFonts w:hint="eastAsia"/>
              </w:rPr>
              <w:t>ID</w:t>
            </w:r>
          </w:p>
        </w:tc>
        <w:tc>
          <w:tcPr>
            <w:tcW w:w="1985" w:type="dxa"/>
            <w:shd w:val="clear" w:color="auto" w:fill="auto"/>
          </w:tcPr>
          <w:p w:rsidR="002066EB" w:rsidRPr="002066EB" w:rsidRDefault="002066EB" w:rsidP="00157CD0">
            <w:r w:rsidRPr="002066EB">
              <w:t>int</w:t>
            </w:r>
          </w:p>
        </w:tc>
        <w:tc>
          <w:tcPr>
            <w:tcW w:w="1276" w:type="dxa"/>
            <w:shd w:val="clear" w:color="auto" w:fill="auto"/>
          </w:tcPr>
          <w:p w:rsidR="002066EB" w:rsidRPr="002066EB" w:rsidRDefault="002066EB" w:rsidP="00157CD0">
            <w:pPr>
              <w:rPr>
                <w:rFonts w:hint="eastAsia"/>
              </w:rPr>
            </w:pPr>
            <w:r w:rsidRPr="002066EB">
              <w:rPr>
                <w:rFonts w:hint="eastAsia"/>
              </w:rPr>
              <w:t>1</w:t>
            </w:r>
            <w:r w:rsidRPr="002066EB">
              <w:t>0</w:t>
            </w:r>
          </w:p>
        </w:tc>
        <w:tc>
          <w:tcPr>
            <w:tcW w:w="1506" w:type="dxa"/>
            <w:shd w:val="clear" w:color="auto" w:fill="auto"/>
          </w:tcPr>
          <w:p w:rsidR="002066EB" w:rsidRPr="002066EB" w:rsidRDefault="002066EB" w:rsidP="00157CD0">
            <w:pPr>
              <w:rPr>
                <w:rFonts w:hint="eastAsia"/>
              </w:rPr>
            </w:pPr>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test_code</w:t>
            </w:r>
          </w:p>
        </w:tc>
        <w:tc>
          <w:tcPr>
            <w:tcW w:w="1701" w:type="dxa"/>
            <w:shd w:val="clear" w:color="auto" w:fill="auto"/>
          </w:tcPr>
          <w:p w:rsidR="002066EB" w:rsidRPr="002066EB" w:rsidRDefault="002066EB" w:rsidP="002066EB">
            <w:r w:rsidRPr="002066EB">
              <w:t>测试单号</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20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test_username</w:t>
            </w:r>
          </w:p>
        </w:tc>
        <w:tc>
          <w:tcPr>
            <w:tcW w:w="1701" w:type="dxa"/>
            <w:shd w:val="clear" w:color="auto" w:fill="auto"/>
          </w:tcPr>
          <w:p w:rsidR="002066EB" w:rsidRPr="002066EB" w:rsidRDefault="002066EB" w:rsidP="002066EB">
            <w:pPr>
              <w:rPr>
                <w:rFonts w:hint="eastAsia"/>
              </w:rPr>
            </w:pPr>
            <w:r w:rsidRPr="002066EB">
              <w:rPr>
                <w:rFonts w:hint="eastAsia"/>
              </w:rPr>
              <w:t>测试用户名</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100</w:t>
            </w:r>
          </w:p>
        </w:tc>
        <w:tc>
          <w:tcPr>
            <w:tcW w:w="1506" w:type="dxa"/>
            <w:shd w:val="clear" w:color="auto" w:fill="auto"/>
          </w:tcPr>
          <w:p w:rsidR="002066EB" w:rsidRPr="002066EB" w:rsidRDefault="002066EB" w:rsidP="002066EB">
            <w:pPr>
              <w:rPr>
                <w:rFonts w:hint="eastAsia"/>
              </w:rPr>
            </w:pPr>
            <w:r w:rsidRPr="002066EB">
              <w:rPr>
                <w:rFonts w:hint="eastAsia"/>
              </w:rPr>
              <w:t>否</w:t>
            </w:r>
          </w:p>
        </w:tc>
      </w:tr>
      <w:tr w:rsidR="002066EB" w:rsidTr="00157CD0">
        <w:trPr>
          <w:trHeight w:val="395"/>
          <w:tblHeader/>
        </w:trPr>
        <w:tc>
          <w:tcPr>
            <w:tcW w:w="1852" w:type="dxa"/>
            <w:shd w:val="clear" w:color="auto" w:fill="auto"/>
          </w:tcPr>
          <w:p w:rsidR="002066EB" w:rsidRPr="002066EB" w:rsidRDefault="002066EB" w:rsidP="002066EB">
            <w:r w:rsidRPr="002066EB">
              <w:t>testcase_id</w:t>
            </w:r>
          </w:p>
        </w:tc>
        <w:tc>
          <w:tcPr>
            <w:tcW w:w="1701" w:type="dxa"/>
            <w:shd w:val="clear" w:color="auto" w:fill="auto"/>
          </w:tcPr>
          <w:p w:rsidR="002066EB" w:rsidRPr="002066EB" w:rsidRDefault="002066EB" w:rsidP="002066EB">
            <w:r w:rsidRPr="002066EB">
              <w:t>测试用例</w:t>
            </w:r>
            <w:r w:rsidRPr="002066EB">
              <w:t>ID</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testcase_result</w:t>
            </w:r>
          </w:p>
        </w:tc>
        <w:tc>
          <w:tcPr>
            <w:tcW w:w="1701" w:type="dxa"/>
            <w:shd w:val="clear" w:color="auto" w:fill="auto"/>
          </w:tcPr>
          <w:p w:rsidR="002066EB" w:rsidRPr="002066EB" w:rsidRDefault="002066EB" w:rsidP="002066EB">
            <w:r w:rsidRPr="002066EB">
              <w:rPr>
                <w:rFonts w:hint="eastAsia"/>
              </w:rPr>
              <w:t>测试返回数据</w:t>
            </w:r>
          </w:p>
        </w:tc>
        <w:tc>
          <w:tcPr>
            <w:tcW w:w="1985" w:type="dxa"/>
            <w:shd w:val="clear" w:color="auto" w:fill="auto"/>
          </w:tcPr>
          <w:p w:rsidR="002066EB" w:rsidRPr="002066EB" w:rsidRDefault="002066EB" w:rsidP="002066EB">
            <w:r w:rsidRPr="002066EB">
              <w:t>text</w:t>
            </w:r>
          </w:p>
        </w:tc>
        <w:tc>
          <w:tcPr>
            <w:tcW w:w="1276" w:type="dxa"/>
            <w:shd w:val="clear" w:color="auto" w:fill="auto"/>
          </w:tcPr>
          <w:p w:rsidR="002066EB" w:rsidRPr="002066EB" w:rsidRDefault="002066EB" w:rsidP="002066EB">
            <w:r>
              <w:t>10</w:t>
            </w:r>
            <w:r w:rsidRPr="002066EB">
              <w:t>0</w:t>
            </w:r>
          </w:p>
        </w:tc>
        <w:tc>
          <w:tcPr>
            <w:tcW w:w="1506" w:type="dxa"/>
            <w:shd w:val="clear" w:color="auto" w:fill="auto"/>
          </w:tcPr>
          <w:p w:rsidR="002066EB" w:rsidRPr="002066EB" w:rsidRDefault="002066EB" w:rsidP="002066EB">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testcase_recode</w:t>
            </w:r>
          </w:p>
        </w:tc>
        <w:tc>
          <w:tcPr>
            <w:tcW w:w="1701" w:type="dxa"/>
            <w:shd w:val="clear" w:color="auto" w:fill="auto"/>
          </w:tcPr>
          <w:p w:rsidR="002066EB" w:rsidRPr="002066EB" w:rsidRDefault="002066EB" w:rsidP="002066EB">
            <w:r w:rsidRPr="002066EB">
              <w:rPr>
                <w:rFonts w:hint="eastAsia"/>
              </w:rPr>
              <w:t>测试返回码</w:t>
            </w:r>
          </w:p>
        </w:tc>
        <w:tc>
          <w:tcPr>
            <w:tcW w:w="1985" w:type="dxa"/>
            <w:shd w:val="clear" w:color="auto" w:fill="auto"/>
          </w:tcPr>
          <w:p w:rsidR="002066EB" w:rsidRPr="002066EB" w:rsidRDefault="002066EB" w:rsidP="002066EB">
            <w:r w:rsidRPr="002066EB">
              <w:t>varchar</w:t>
            </w:r>
          </w:p>
        </w:tc>
        <w:tc>
          <w:tcPr>
            <w:tcW w:w="1276" w:type="dxa"/>
            <w:shd w:val="clear" w:color="auto" w:fill="auto"/>
          </w:tcPr>
          <w:p w:rsidR="002066EB" w:rsidRPr="002066EB" w:rsidRDefault="002066EB" w:rsidP="002066EB">
            <w:r w:rsidRPr="002066EB">
              <w:t>10</w:t>
            </w:r>
          </w:p>
        </w:tc>
        <w:tc>
          <w:tcPr>
            <w:tcW w:w="1506" w:type="dxa"/>
            <w:shd w:val="clear" w:color="auto" w:fill="auto"/>
          </w:tcPr>
          <w:p w:rsidR="002066EB" w:rsidRPr="002066EB" w:rsidRDefault="002066EB" w:rsidP="002066EB">
            <w:pPr>
              <w:rPr>
                <w:rFonts w:hint="eastAsia"/>
              </w:rPr>
            </w:pPr>
            <w:r w:rsidRPr="002066EB">
              <w:rPr>
                <w:rFonts w:hint="eastAsia"/>
              </w:rPr>
              <w:t>否</w:t>
            </w:r>
          </w:p>
        </w:tc>
      </w:tr>
      <w:tr w:rsidR="002066EB" w:rsidTr="00157CD0">
        <w:trPr>
          <w:trHeight w:val="411"/>
          <w:tblHeader/>
        </w:trPr>
        <w:tc>
          <w:tcPr>
            <w:tcW w:w="1852" w:type="dxa"/>
            <w:shd w:val="clear" w:color="auto" w:fill="auto"/>
          </w:tcPr>
          <w:p w:rsidR="002066EB" w:rsidRPr="002066EB" w:rsidRDefault="002066EB" w:rsidP="002066EB">
            <w:r w:rsidRPr="002066EB">
              <w:t>testcase_count</w:t>
            </w:r>
          </w:p>
        </w:tc>
        <w:tc>
          <w:tcPr>
            <w:tcW w:w="1701" w:type="dxa"/>
            <w:shd w:val="clear" w:color="auto" w:fill="auto"/>
          </w:tcPr>
          <w:p w:rsidR="002066EB" w:rsidRPr="002066EB" w:rsidRDefault="002066EB" w:rsidP="002066EB">
            <w:pPr>
              <w:rPr>
                <w:rFonts w:hint="eastAsia"/>
              </w:rPr>
            </w:pPr>
            <w:r w:rsidRPr="002066EB">
              <w:rPr>
                <w:rFonts w:hint="eastAsia"/>
              </w:rPr>
              <w:t>测试次数</w:t>
            </w:r>
          </w:p>
        </w:tc>
        <w:tc>
          <w:tcPr>
            <w:tcW w:w="1985" w:type="dxa"/>
            <w:shd w:val="clear" w:color="auto" w:fill="auto"/>
          </w:tcPr>
          <w:p w:rsidR="002066EB" w:rsidRPr="002066EB" w:rsidRDefault="002066EB" w:rsidP="002066EB">
            <w:r w:rsidRPr="002066EB">
              <w:t>int</w:t>
            </w:r>
          </w:p>
        </w:tc>
        <w:tc>
          <w:tcPr>
            <w:tcW w:w="1276" w:type="dxa"/>
            <w:shd w:val="clear" w:color="auto" w:fill="auto"/>
          </w:tcPr>
          <w:p w:rsidR="002066EB" w:rsidRPr="002066EB" w:rsidRDefault="002066EB" w:rsidP="002066EB">
            <w:r>
              <w:t>1</w:t>
            </w:r>
            <w:r w:rsidRPr="002066EB">
              <w:t>0</w:t>
            </w:r>
          </w:p>
        </w:tc>
        <w:tc>
          <w:tcPr>
            <w:tcW w:w="1506" w:type="dxa"/>
            <w:shd w:val="clear" w:color="auto" w:fill="auto"/>
          </w:tcPr>
          <w:p w:rsidR="002066EB" w:rsidRPr="002066EB" w:rsidRDefault="002066EB" w:rsidP="002066EB">
            <w:pPr>
              <w:rPr>
                <w:rFonts w:hint="eastAsia"/>
              </w:rPr>
            </w:pPr>
            <w:r>
              <w:rPr>
                <w:rFonts w:hint="eastAsia"/>
              </w:rPr>
              <w:t>是</w:t>
            </w:r>
          </w:p>
        </w:tc>
      </w:tr>
      <w:tr w:rsidR="002066EB" w:rsidTr="00157CD0">
        <w:trPr>
          <w:trHeight w:val="411"/>
          <w:tblHeader/>
        </w:trPr>
        <w:tc>
          <w:tcPr>
            <w:tcW w:w="1852" w:type="dxa"/>
            <w:shd w:val="clear" w:color="auto" w:fill="auto"/>
          </w:tcPr>
          <w:p w:rsidR="002066EB" w:rsidRPr="002066EB" w:rsidRDefault="002066EB" w:rsidP="002066EB">
            <w:r w:rsidRPr="002066EB">
              <w:t>create_at</w:t>
            </w:r>
          </w:p>
        </w:tc>
        <w:tc>
          <w:tcPr>
            <w:tcW w:w="1701" w:type="dxa"/>
            <w:shd w:val="clear" w:color="auto" w:fill="auto"/>
          </w:tcPr>
          <w:p w:rsidR="002066EB" w:rsidRPr="002066EB" w:rsidRDefault="002066EB" w:rsidP="002066EB">
            <w:r w:rsidRPr="002066EB">
              <w:rPr>
                <w:rFonts w:hint="eastAsia"/>
              </w:rPr>
              <w:t>创建时间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pPr>
              <w:rPr>
                <w:rFonts w:hint="eastAsia"/>
              </w:rPr>
            </w:pPr>
          </w:p>
        </w:tc>
      </w:tr>
      <w:tr w:rsidR="002066EB" w:rsidTr="00157CD0">
        <w:trPr>
          <w:trHeight w:val="411"/>
          <w:tblHeader/>
        </w:trPr>
        <w:tc>
          <w:tcPr>
            <w:tcW w:w="1852" w:type="dxa"/>
            <w:shd w:val="clear" w:color="auto" w:fill="auto"/>
          </w:tcPr>
          <w:p w:rsidR="002066EB" w:rsidRPr="002066EB" w:rsidRDefault="002066EB" w:rsidP="002066EB">
            <w:r w:rsidRPr="002066EB">
              <w:t>update_at</w:t>
            </w:r>
          </w:p>
        </w:tc>
        <w:tc>
          <w:tcPr>
            <w:tcW w:w="1701" w:type="dxa"/>
            <w:shd w:val="clear" w:color="auto" w:fill="auto"/>
          </w:tcPr>
          <w:p w:rsidR="002066EB" w:rsidRPr="002066EB" w:rsidRDefault="002066EB" w:rsidP="002066EB">
            <w:pPr>
              <w:rPr>
                <w:rFonts w:hint="eastAsia"/>
              </w:rPr>
            </w:pPr>
            <w:r w:rsidRPr="002066EB">
              <w:rPr>
                <w:rFonts w:hint="eastAsia"/>
              </w:rPr>
              <w:t>修改时间</w:t>
            </w:r>
          </w:p>
        </w:tc>
        <w:tc>
          <w:tcPr>
            <w:tcW w:w="1985" w:type="dxa"/>
            <w:shd w:val="clear" w:color="auto" w:fill="auto"/>
          </w:tcPr>
          <w:p w:rsidR="002066EB" w:rsidRPr="002066EB" w:rsidRDefault="002066EB" w:rsidP="002066EB">
            <w:r w:rsidRPr="002066EB">
              <w:t>datetime</w:t>
            </w:r>
          </w:p>
        </w:tc>
        <w:tc>
          <w:tcPr>
            <w:tcW w:w="1276" w:type="dxa"/>
            <w:shd w:val="clear" w:color="auto" w:fill="auto"/>
          </w:tcPr>
          <w:p w:rsidR="002066EB" w:rsidRPr="002066EB" w:rsidRDefault="002066EB" w:rsidP="002066EB"/>
        </w:tc>
        <w:tc>
          <w:tcPr>
            <w:tcW w:w="1506" w:type="dxa"/>
            <w:shd w:val="clear" w:color="auto" w:fill="auto"/>
          </w:tcPr>
          <w:p w:rsidR="002066EB" w:rsidRPr="002066EB" w:rsidRDefault="002066EB" w:rsidP="002066EB">
            <w:pPr>
              <w:rPr>
                <w:rFonts w:hint="eastAsia"/>
              </w:rPr>
            </w:pPr>
          </w:p>
        </w:tc>
      </w:tr>
    </w:tbl>
    <w:p w:rsidR="00743AAA" w:rsidRDefault="00743AAA" w:rsidP="00565C22">
      <w:pPr>
        <w:pStyle w:val="a5"/>
        <w:ind w:firstLineChars="0" w:firstLine="0"/>
      </w:pPr>
    </w:p>
    <w:p w:rsidR="00743AAA" w:rsidRDefault="006E06F1" w:rsidP="006E06F1">
      <w:pPr>
        <w:pStyle w:val="1"/>
      </w:pPr>
      <w:bookmarkStart w:id="31" w:name="_Toc36826063"/>
      <w:r>
        <w:rPr>
          <w:rFonts w:hint="eastAsia"/>
        </w:rPr>
        <w:t>测试实现</w:t>
      </w:r>
      <w:bookmarkEnd w:id="31"/>
    </w:p>
    <w:p w:rsidR="00F56621" w:rsidRDefault="00F56621" w:rsidP="00F56621">
      <w:pPr>
        <w:pStyle w:val="2"/>
      </w:pPr>
      <w:bookmarkStart w:id="32" w:name="_Toc36826064"/>
      <w:r>
        <w:rPr>
          <w:rFonts w:hint="eastAsia"/>
        </w:rPr>
        <w:t>登录模块</w:t>
      </w:r>
      <w:bookmarkEnd w:id="32"/>
    </w:p>
    <w:p w:rsidR="00F56621" w:rsidRDefault="00F56621" w:rsidP="00F56621">
      <w:pPr>
        <w:pStyle w:val="a5"/>
      </w:pPr>
      <w:r>
        <w:rPr>
          <w:rFonts w:hint="eastAsia"/>
        </w:rPr>
        <w:t>输入网址后，跳转到用户登录界面，如下图4-</w:t>
      </w:r>
      <w:r>
        <w:t>1</w:t>
      </w:r>
      <w:r>
        <w:rPr>
          <w:rFonts w:hint="eastAsia"/>
        </w:rPr>
        <w:t>所示：</w:t>
      </w:r>
    </w:p>
    <w:p w:rsidR="00F56621" w:rsidRDefault="00157CD0" w:rsidP="00F56621">
      <w:pPr>
        <w:pStyle w:val="afff2"/>
      </w:pPr>
      <w:r w:rsidRPr="00F56621">
        <w:pict>
          <v:shape id="_x0000_i1080" type="#_x0000_t75" style="width:292.5pt;height:198pt;visibility:visible;mso-wrap-style:square">
            <v:imagedata r:id="rId28" o:title=""/>
          </v:shape>
        </w:pict>
      </w:r>
    </w:p>
    <w:p w:rsidR="00F56621" w:rsidRDefault="00F56621" w:rsidP="00F56621">
      <w:pPr>
        <w:pStyle w:val="afff1"/>
      </w:pPr>
      <w:r>
        <w:rPr>
          <w:rFonts w:hint="eastAsia"/>
        </w:rPr>
        <w:t>图4-</w:t>
      </w:r>
      <w:r>
        <w:t xml:space="preserve">1 </w:t>
      </w:r>
      <w:r>
        <w:rPr>
          <w:rFonts w:hint="eastAsia"/>
        </w:rPr>
        <w:t>用户登录</w:t>
      </w:r>
    </w:p>
    <w:p w:rsidR="00F56621" w:rsidRDefault="00F56621" w:rsidP="00F56621">
      <w:pPr>
        <w:pStyle w:val="afff2"/>
      </w:pPr>
      <w:r w:rsidRPr="00F56621">
        <w:pict>
          <v:shape id="_x0000_i1083" type="#_x0000_t75" style="width:258.75pt;height:39pt;visibility:visible;mso-wrap-style:square">
            <v:imagedata r:id="rId29" o:title=""/>
          </v:shape>
        </w:pict>
      </w:r>
    </w:p>
    <w:p w:rsidR="00F56621" w:rsidRPr="00F56621" w:rsidRDefault="00F56621" w:rsidP="00F56621">
      <w:pPr>
        <w:pStyle w:val="afff1"/>
      </w:pPr>
      <w:r>
        <w:rPr>
          <w:rFonts w:hint="eastAsia"/>
        </w:rPr>
        <w:t>图4-</w:t>
      </w:r>
      <w:r>
        <w:t xml:space="preserve">2 </w:t>
      </w:r>
      <w:r>
        <w:rPr>
          <w:rFonts w:hint="eastAsia"/>
        </w:rPr>
        <w:t>登录提示</w:t>
      </w:r>
    </w:p>
    <w:p w:rsidR="00F56621" w:rsidRDefault="00F56621" w:rsidP="00F56621">
      <w:pPr>
        <w:pStyle w:val="a5"/>
      </w:pPr>
      <w:r>
        <w:rPr>
          <w:rFonts w:hint="eastAsia"/>
        </w:rPr>
        <w:t>登录后提示登录成功，即为登录成功，如图4-</w:t>
      </w:r>
      <w:r>
        <w:t>2</w:t>
      </w:r>
      <w:r>
        <w:rPr>
          <w:rFonts w:hint="eastAsia"/>
        </w:rPr>
        <w:t>所示。</w:t>
      </w:r>
    </w:p>
    <w:p w:rsidR="00F56621" w:rsidRDefault="00F56621" w:rsidP="00F56621">
      <w:pPr>
        <w:pStyle w:val="a5"/>
      </w:pPr>
      <w:r>
        <w:rPr>
          <w:rFonts w:hint="eastAsia"/>
        </w:rPr>
        <w:t>登录成功后跳转到首页，如下图4-</w:t>
      </w:r>
      <w:r>
        <w:t>3</w:t>
      </w:r>
      <w:r>
        <w:rPr>
          <w:rFonts w:hint="eastAsia"/>
        </w:rPr>
        <w:t>所示：</w:t>
      </w:r>
    </w:p>
    <w:p w:rsidR="00F56621" w:rsidRDefault="00157CD0" w:rsidP="00F56621">
      <w:pPr>
        <w:pStyle w:val="afff2"/>
      </w:pPr>
      <w:r w:rsidRPr="00F56621">
        <w:lastRenderedPageBreak/>
        <w:pict>
          <v:shape id="_x0000_i1085" type="#_x0000_t75" style="width:265.5pt;height:283.5pt;visibility:visible;mso-wrap-style:square">
            <v:imagedata r:id="rId30" o:title=""/>
          </v:shape>
        </w:pict>
      </w:r>
    </w:p>
    <w:p w:rsidR="00F56621" w:rsidRDefault="00F56621" w:rsidP="00F56621">
      <w:pPr>
        <w:pStyle w:val="afff1"/>
      </w:pPr>
      <w:r>
        <w:rPr>
          <w:rFonts w:hint="eastAsia"/>
        </w:rPr>
        <w:t>图4-</w:t>
      </w:r>
      <w:r>
        <w:t xml:space="preserve">3 </w:t>
      </w:r>
      <w:r>
        <w:rPr>
          <w:rFonts w:hint="eastAsia"/>
        </w:rPr>
        <w:t>测试首页</w:t>
      </w:r>
    </w:p>
    <w:p w:rsidR="00F56621" w:rsidRDefault="00F56621" w:rsidP="00F56621">
      <w:pPr>
        <w:pStyle w:val="a5"/>
      </w:pPr>
      <w:r>
        <w:rPr>
          <w:rFonts w:hint="eastAsia"/>
        </w:rPr>
        <w:t>登录后端API核心代码如代码4-</w:t>
      </w:r>
      <w:r>
        <w:t>1</w:t>
      </w:r>
      <w:r>
        <w:rPr>
          <w:rFonts w:hint="eastAsia"/>
        </w:rPr>
        <w:t>所示：</w:t>
      </w:r>
    </w:p>
    <w:p w:rsidR="00157CD0" w:rsidRDefault="00157CD0" w:rsidP="00157CD0">
      <w:pPr>
        <w:pStyle w:val="afff1"/>
      </w:pPr>
      <w:r>
        <w:rPr>
          <w:rFonts w:hint="eastAsia"/>
        </w:rPr>
        <w:t>代码4-</w:t>
      </w:r>
      <w:r>
        <w:t xml:space="preserve">1 </w:t>
      </w:r>
      <w:r>
        <w:rPr>
          <w:rFonts w:hint="eastAsia"/>
        </w:rPr>
        <w:t>登录API核心代码</w:t>
      </w:r>
    </w:p>
    <w:p w:rsidR="00F56621" w:rsidRPr="00F56621" w:rsidRDefault="00F56621" w:rsidP="00F56621">
      <w:pPr>
        <w:pStyle w:val="affd"/>
        <w:ind w:left="420" w:right="420"/>
      </w:pPr>
      <w:r w:rsidRPr="00F56621">
        <w:t>sql = """</w:t>
      </w:r>
    </w:p>
    <w:p w:rsidR="00F56621" w:rsidRPr="00F56621" w:rsidRDefault="00F56621" w:rsidP="00F56621">
      <w:pPr>
        <w:pStyle w:val="affd"/>
        <w:ind w:left="420" w:right="420"/>
      </w:pPr>
      <w:r w:rsidRPr="00F56621">
        <w:t xml:space="preserve">     SELECT</w:t>
      </w:r>
    </w:p>
    <w:p w:rsidR="00F56621" w:rsidRPr="00F56621" w:rsidRDefault="00F56621" w:rsidP="00F56621">
      <w:pPr>
        <w:pStyle w:val="affd"/>
        <w:ind w:left="420" w:right="420"/>
      </w:pPr>
      <w:r w:rsidRPr="00F56621">
        <w:t xml:space="preserve">     id,`name`,account</w:t>
      </w:r>
    </w:p>
    <w:p w:rsidR="00F56621" w:rsidRPr="00F56621" w:rsidRDefault="00F56621" w:rsidP="00F56621">
      <w:pPr>
        <w:pStyle w:val="affd"/>
        <w:ind w:left="420" w:right="420"/>
      </w:pPr>
      <w:r w:rsidRPr="00F56621">
        <w:t xml:space="preserve">     FROM</w:t>
      </w:r>
    </w:p>
    <w:p w:rsidR="00F56621" w:rsidRPr="00F56621" w:rsidRDefault="00F56621" w:rsidP="00F56621">
      <w:pPr>
        <w:pStyle w:val="affd"/>
        <w:ind w:left="420" w:right="420"/>
      </w:pPr>
      <w:r w:rsidRPr="00F56621">
        <w:t xml:space="preserve">     `user`</w:t>
      </w:r>
    </w:p>
    <w:p w:rsidR="00F56621" w:rsidRPr="00F56621" w:rsidRDefault="00F56621" w:rsidP="00F56621">
      <w:pPr>
        <w:pStyle w:val="affd"/>
        <w:ind w:left="420" w:right="420"/>
      </w:pPr>
      <w:r>
        <w:t xml:space="preserve">     </w:t>
      </w:r>
      <w:r w:rsidRPr="00F56621">
        <w:t>WHERE</w:t>
      </w:r>
    </w:p>
    <w:p w:rsidR="00F56621" w:rsidRPr="00F56621" w:rsidRDefault="00F56621" w:rsidP="00F56621">
      <w:pPr>
        <w:pStyle w:val="affd"/>
        <w:ind w:left="420" w:right="420"/>
      </w:pPr>
      <w:r w:rsidRPr="00F56621">
        <w:t xml:space="preserve">     account = '{0}'</w:t>
      </w:r>
    </w:p>
    <w:p w:rsidR="00F56621" w:rsidRPr="00F56621" w:rsidRDefault="00F56621" w:rsidP="00F56621">
      <w:pPr>
        <w:pStyle w:val="affd"/>
        <w:ind w:left="420" w:right="420"/>
      </w:pPr>
      <w:r w:rsidRPr="00F56621">
        <w:t xml:space="preserve">     AND `password` = '{1}'</w:t>
      </w:r>
    </w:p>
    <w:p w:rsidR="00F56621" w:rsidRPr="00F56621" w:rsidRDefault="00F56621" w:rsidP="00F56621">
      <w:pPr>
        <w:pStyle w:val="affd"/>
        <w:ind w:left="420" w:right="420"/>
      </w:pPr>
      <w:r w:rsidRPr="00F56621">
        <w:t xml:space="preserve">     """.format (request.form['account'], request.form['password'])</w:t>
      </w:r>
    </w:p>
    <w:p w:rsidR="00F56621" w:rsidRPr="00F56621" w:rsidRDefault="00F56621" w:rsidP="00F56621">
      <w:pPr>
        <w:pStyle w:val="affd"/>
        <w:ind w:left="420" w:right="420"/>
      </w:pPr>
      <w:r w:rsidRPr="00F56621">
        <w:t>_rdata = mysql.fetchall_db (sql)</w:t>
      </w:r>
    </w:p>
    <w:p w:rsidR="00F56621" w:rsidRPr="00F56621" w:rsidRDefault="00F56621" w:rsidP="00F56621">
      <w:pPr>
        <w:pStyle w:val="affd"/>
        <w:ind w:left="420" w:right="420"/>
      </w:pPr>
      <w:r w:rsidRPr="00F56621">
        <w:t>_logger.info (_rdata)</w:t>
      </w:r>
    </w:p>
    <w:p w:rsidR="00F56621" w:rsidRPr="00F56621" w:rsidRDefault="00F56621" w:rsidP="00F56621">
      <w:pPr>
        <w:pStyle w:val="affd"/>
        <w:ind w:left="420" w:right="420"/>
      </w:pPr>
      <w:r w:rsidRPr="00F56621">
        <w:t>if (len(_rdata) &lt;= 0 ):</w:t>
      </w:r>
    </w:p>
    <w:p w:rsidR="00157CD0" w:rsidRDefault="00F56621" w:rsidP="00157CD0">
      <w:pPr>
        <w:pStyle w:val="affd"/>
        <w:ind w:left="420" w:right="420"/>
      </w:pPr>
      <w:r w:rsidRPr="00F56621">
        <w:rPr>
          <w:rFonts w:hint="eastAsia"/>
        </w:rPr>
        <w:t xml:space="preserve">    return returnData ("404", "失败", None)</w:t>
      </w:r>
    </w:p>
    <w:p w:rsidR="00F56621" w:rsidRDefault="00157CD0" w:rsidP="00F56621">
      <w:pPr>
        <w:pStyle w:val="a5"/>
      </w:pPr>
      <w:r>
        <w:rPr>
          <w:rFonts w:hint="eastAsia"/>
        </w:rPr>
        <w:t>登录前端核心代码如下代码4-</w:t>
      </w:r>
      <w:r>
        <w:t>2</w:t>
      </w:r>
      <w:r>
        <w:rPr>
          <w:rFonts w:hint="eastAsia"/>
        </w:rPr>
        <w:t>所示：</w:t>
      </w:r>
    </w:p>
    <w:p w:rsidR="00157CD0" w:rsidRDefault="00157CD0" w:rsidP="00157CD0">
      <w:pPr>
        <w:pStyle w:val="afff1"/>
      </w:pPr>
      <w:r>
        <w:rPr>
          <w:rFonts w:hint="eastAsia"/>
        </w:rPr>
        <w:t>代码4-</w:t>
      </w:r>
      <w:r>
        <w:t xml:space="preserve">2 </w:t>
      </w:r>
      <w:r>
        <w:rPr>
          <w:rFonts w:hint="eastAsia"/>
        </w:rPr>
        <w:t>登录前端核心代码</w:t>
      </w:r>
    </w:p>
    <w:p w:rsidR="00157CD0" w:rsidRPr="00157CD0" w:rsidRDefault="00157CD0" w:rsidP="00157CD0">
      <w:pPr>
        <w:pStyle w:val="affd"/>
        <w:ind w:left="420" w:right="420"/>
      </w:pPr>
      <w:r w:rsidRPr="00157CD0">
        <w:t>submitForm(formName) {</w:t>
      </w:r>
    </w:p>
    <w:p w:rsidR="00157CD0" w:rsidRPr="00157CD0" w:rsidRDefault="00157CD0" w:rsidP="00157CD0">
      <w:pPr>
        <w:pStyle w:val="affd"/>
        <w:ind w:left="420" w:right="420"/>
      </w:pPr>
      <w:r w:rsidRPr="00157CD0">
        <w:t xml:space="preserve">  this.$refs[formName].validate((valid) =&gt; {</w:t>
      </w:r>
    </w:p>
    <w:p w:rsidR="00157CD0" w:rsidRPr="00157CD0" w:rsidRDefault="00157CD0" w:rsidP="00157CD0">
      <w:pPr>
        <w:pStyle w:val="affd"/>
        <w:ind w:left="420" w:right="420"/>
      </w:pPr>
      <w:r w:rsidRPr="00157CD0">
        <w:t xml:space="preserve">    if (valid) {</w:t>
      </w:r>
    </w:p>
    <w:p w:rsidR="00157CD0" w:rsidRPr="00157CD0" w:rsidRDefault="00157CD0" w:rsidP="00157CD0">
      <w:pPr>
        <w:pStyle w:val="affd"/>
        <w:ind w:left="420" w:right="420"/>
      </w:pPr>
      <w:r w:rsidRPr="00157CD0">
        <w:t xml:space="preserve">      let _self=this;</w:t>
      </w:r>
    </w:p>
    <w:p w:rsidR="00157CD0" w:rsidRPr="00157CD0" w:rsidRDefault="00157CD0" w:rsidP="00157CD0">
      <w:pPr>
        <w:pStyle w:val="affd"/>
        <w:ind w:left="420" w:right="420"/>
      </w:pPr>
      <w:r w:rsidRPr="00157CD0">
        <w:t xml:space="preserve">      let formData = new FormData();</w:t>
      </w:r>
    </w:p>
    <w:p w:rsidR="00157CD0" w:rsidRPr="00157CD0" w:rsidRDefault="00157CD0" w:rsidP="00157CD0">
      <w:pPr>
        <w:pStyle w:val="affd"/>
        <w:ind w:left="420" w:right="420"/>
      </w:pPr>
      <w:r w:rsidRPr="00157CD0">
        <w:t xml:space="preserve">        formData.append('account', _self.loginForm.username);</w:t>
      </w:r>
    </w:p>
    <w:p w:rsidR="00157CD0" w:rsidRPr="00157CD0" w:rsidRDefault="00157CD0" w:rsidP="00157CD0">
      <w:pPr>
        <w:pStyle w:val="affd"/>
        <w:ind w:left="420" w:right="420"/>
      </w:pPr>
      <w:r w:rsidRPr="00157CD0">
        <w:t xml:space="preserve">        formData.append('password',_self.loginForm.password);</w:t>
      </w:r>
    </w:p>
    <w:p w:rsidR="00157CD0" w:rsidRPr="00157CD0" w:rsidRDefault="00157CD0" w:rsidP="00157CD0">
      <w:pPr>
        <w:pStyle w:val="affd"/>
        <w:ind w:left="420" w:right="420"/>
      </w:pPr>
      <w:r w:rsidRPr="00157CD0">
        <w:t xml:space="preserve">        this.axios.post(_self.ApiUrlData+'/login',formData).then(response=&gt;{</w:t>
      </w:r>
    </w:p>
    <w:p w:rsidR="00157CD0" w:rsidRPr="00157CD0" w:rsidRDefault="00157CD0" w:rsidP="00157CD0">
      <w:pPr>
        <w:pStyle w:val="affd"/>
        <w:ind w:left="420" w:right="420"/>
      </w:pPr>
      <w:r w:rsidRPr="00157CD0">
        <w:t xml:space="preserve">      if(response.data.errcode=='0'){</w:t>
      </w:r>
    </w:p>
    <w:p w:rsidR="00157CD0" w:rsidRPr="00157CD0" w:rsidRDefault="00157CD0" w:rsidP="00157CD0">
      <w:pPr>
        <w:pStyle w:val="affd"/>
        <w:ind w:left="420" w:right="420"/>
      </w:pPr>
      <w:r w:rsidRPr="00157CD0">
        <w:t xml:space="preserve">          _self.loading=true;</w:t>
      </w:r>
    </w:p>
    <w:p w:rsidR="00157CD0" w:rsidRPr="00157CD0" w:rsidRDefault="00157CD0" w:rsidP="00157CD0">
      <w:pPr>
        <w:pStyle w:val="affd"/>
        <w:ind w:left="420" w:right="420"/>
      </w:pPr>
      <w:r w:rsidRPr="00157CD0">
        <w:t xml:space="preserve">         _self.$router.push('/')</w:t>
      </w:r>
    </w:p>
    <w:p w:rsidR="00157CD0" w:rsidRPr="00157CD0" w:rsidRDefault="00157CD0" w:rsidP="00157CD0">
      <w:pPr>
        <w:pStyle w:val="affd"/>
        <w:ind w:left="420" w:right="420"/>
      </w:pPr>
      <w:r w:rsidRPr="00157CD0">
        <w:t xml:space="preserve">         _self.$store.commit('SAVE_USERINFO',"test")</w:t>
      </w:r>
    </w:p>
    <w:p w:rsidR="00157CD0" w:rsidRPr="00157CD0" w:rsidRDefault="00157CD0" w:rsidP="00157CD0">
      <w:pPr>
        <w:pStyle w:val="affd"/>
        <w:ind w:left="420" w:right="420"/>
        <w:rPr>
          <w:rFonts w:hint="eastAsia"/>
        </w:rPr>
      </w:pPr>
      <w:r w:rsidRPr="00157CD0">
        <w:rPr>
          <w:rFonts w:hint="eastAsia"/>
        </w:rPr>
        <w:t xml:space="preserve">         _self.$message({type: 'success',message: '登录成功'</w:t>
      </w:r>
    </w:p>
    <w:p w:rsidR="00157CD0" w:rsidRPr="00157CD0" w:rsidRDefault="00157CD0" w:rsidP="00157CD0">
      <w:pPr>
        <w:pStyle w:val="affd"/>
        <w:ind w:left="420" w:right="420"/>
      </w:pPr>
      <w:r w:rsidRPr="00157CD0">
        <w:lastRenderedPageBreak/>
        <w:t xml:space="preserve">         });</w:t>
      </w:r>
    </w:p>
    <w:p w:rsidR="00157CD0" w:rsidRPr="00157CD0" w:rsidRDefault="00157CD0" w:rsidP="00157CD0">
      <w:pPr>
        <w:pStyle w:val="affd"/>
        <w:ind w:left="420" w:right="420"/>
        <w:rPr>
          <w:rFonts w:hint="eastAsia"/>
        </w:rPr>
      </w:pPr>
      <w:r w:rsidRPr="00157CD0">
        <w:rPr>
          <w:rFonts w:hint="eastAsia"/>
        </w:rPr>
        <w:t xml:space="preserve">        }</w:t>
      </w:r>
      <w:r w:rsidRPr="00157CD0">
        <w:rPr>
          <w:rFonts w:hint="eastAsia"/>
        </w:rPr>
        <w:tab/>
        <w:t>else{_self.$message({type: 'error',message: '用户名密码错误'});}</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 xml:space="preserve">    } else {console.log('error submit!!');</w:t>
      </w:r>
    </w:p>
    <w:p w:rsidR="00157CD0" w:rsidRPr="00157CD0" w:rsidRDefault="00157CD0" w:rsidP="00157CD0">
      <w:pPr>
        <w:pStyle w:val="affd"/>
        <w:ind w:left="420" w:right="420"/>
      </w:pPr>
      <w:r w:rsidRPr="00157CD0">
        <w:t xml:space="preserve">      return false;}</w:t>
      </w:r>
    </w:p>
    <w:p w:rsidR="00157CD0" w:rsidRPr="00157CD0" w:rsidRDefault="00157CD0" w:rsidP="00157CD0">
      <w:pPr>
        <w:pStyle w:val="affd"/>
        <w:ind w:left="420" w:right="420"/>
      </w:pPr>
      <w:r w:rsidRPr="00157CD0">
        <w:t xml:space="preserve">  });</w:t>
      </w:r>
    </w:p>
    <w:p w:rsidR="00157CD0" w:rsidRPr="00157CD0" w:rsidRDefault="00157CD0" w:rsidP="00157CD0">
      <w:pPr>
        <w:pStyle w:val="affd"/>
        <w:ind w:left="420" w:right="420"/>
      </w:pPr>
      <w:r w:rsidRPr="00157CD0">
        <w:t>}</w:t>
      </w:r>
    </w:p>
    <w:p w:rsidR="00F56621" w:rsidRPr="00F56621" w:rsidRDefault="00F56621" w:rsidP="00F56621">
      <w:pPr>
        <w:pStyle w:val="a5"/>
      </w:pPr>
    </w:p>
    <w:p w:rsidR="00D01EC2" w:rsidRDefault="00E65CE6" w:rsidP="009636D9">
      <w:pPr>
        <w:pStyle w:val="2"/>
      </w:pPr>
      <w:bookmarkStart w:id="33" w:name="_Toc36826065"/>
      <w:r>
        <w:rPr>
          <w:rFonts w:hint="eastAsia"/>
        </w:rPr>
        <w:t>测试服务模块</w:t>
      </w:r>
      <w:bookmarkEnd w:id="33"/>
    </w:p>
    <w:p w:rsidR="00E65CE6" w:rsidRDefault="00157CD0" w:rsidP="00E65CE6">
      <w:pPr>
        <w:pStyle w:val="a5"/>
      </w:pPr>
      <w:r>
        <w:rPr>
          <w:rFonts w:hint="eastAsia"/>
        </w:rPr>
        <w:t>测试服务模块，</w:t>
      </w:r>
      <w:r w:rsidR="003311AB">
        <w:rPr>
          <w:rFonts w:hint="eastAsia"/>
        </w:rPr>
        <w:t>前端展示如下图4-</w:t>
      </w:r>
      <w:r w:rsidR="003311AB">
        <w:t>4</w:t>
      </w:r>
      <w:r w:rsidR="003311AB">
        <w:rPr>
          <w:rFonts w:hint="eastAsia"/>
        </w:rPr>
        <w:t>所示：</w:t>
      </w:r>
    </w:p>
    <w:p w:rsidR="003311AB" w:rsidRDefault="003311AB" w:rsidP="003311AB">
      <w:pPr>
        <w:pStyle w:val="afff2"/>
      </w:pPr>
      <w:r w:rsidRPr="003311AB">
        <w:pict>
          <v:shape id="_x0000_i1097" type="#_x0000_t75" style="width:405.75pt;height:162pt;visibility:visible;mso-wrap-style:square">
            <v:imagedata r:id="rId31" o:title=""/>
          </v:shape>
        </w:pict>
      </w:r>
    </w:p>
    <w:p w:rsidR="009636D9" w:rsidRDefault="003311AB" w:rsidP="003311AB">
      <w:pPr>
        <w:pStyle w:val="afff1"/>
      </w:pPr>
      <w:r>
        <w:rPr>
          <w:rFonts w:hint="eastAsia"/>
        </w:rPr>
        <w:t>图4-</w:t>
      </w:r>
      <w:r>
        <w:t xml:space="preserve">4 </w:t>
      </w:r>
      <w:r>
        <w:rPr>
          <w:rFonts w:hint="eastAsia"/>
        </w:rPr>
        <w:t>测试服务模块前端展示</w:t>
      </w:r>
    </w:p>
    <w:p w:rsidR="003311AB" w:rsidRDefault="003311AB" w:rsidP="003311AB">
      <w:pPr>
        <w:pStyle w:val="a5"/>
      </w:pPr>
      <w:r>
        <w:rPr>
          <w:rFonts w:hint="eastAsia"/>
        </w:rPr>
        <w:t>测试服务模块新增功能前端展示，如下图4-</w:t>
      </w:r>
      <w:r>
        <w:t>5</w:t>
      </w:r>
      <w:r>
        <w:rPr>
          <w:rFonts w:hint="eastAsia"/>
        </w:rPr>
        <w:t>所示：</w:t>
      </w:r>
    </w:p>
    <w:p w:rsidR="003311AB" w:rsidRDefault="003311AB" w:rsidP="003311AB">
      <w:pPr>
        <w:pStyle w:val="afff2"/>
      </w:pPr>
      <w:r w:rsidRPr="003311AB">
        <w:pict>
          <v:shape id="_x0000_i1101" type="#_x0000_t75" style="width:241.5pt;height:208.5pt;visibility:visible;mso-wrap-style:square">
            <v:imagedata r:id="rId32" o:title=""/>
          </v:shape>
        </w:pict>
      </w:r>
    </w:p>
    <w:p w:rsidR="003311AB" w:rsidRPr="003311AB" w:rsidRDefault="003311AB" w:rsidP="003311AB">
      <w:pPr>
        <w:pStyle w:val="afff1"/>
      </w:pPr>
      <w:r>
        <w:rPr>
          <w:rFonts w:hint="eastAsia"/>
        </w:rPr>
        <w:t>图4-</w:t>
      </w:r>
      <w:r>
        <w:t xml:space="preserve">5 </w:t>
      </w:r>
      <w:r>
        <w:rPr>
          <w:rFonts w:hint="eastAsia"/>
        </w:rPr>
        <w:t>新增测试服务功能</w:t>
      </w:r>
    </w:p>
    <w:p w:rsidR="003311AB" w:rsidRDefault="003311AB" w:rsidP="00E65CE6">
      <w:pPr>
        <w:pStyle w:val="a5"/>
      </w:pPr>
      <w:r>
        <w:rPr>
          <w:rFonts w:hint="eastAsia"/>
        </w:rPr>
        <w:t>修改测试服务点击对应的测试服务的操作列里面的修改，如图4-</w:t>
      </w:r>
      <w:r>
        <w:t>6</w:t>
      </w:r>
      <w:r>
        <w:rPr>
          <w:rFonts w:hint="eastAsia"/>
        </w:rPr>
        <w:t>所示：</w:t>
      </w:r>
    </w:p>
    <w:p w:rsidR="003311AB" w:rsidRDefault="003311AB" w:rsidP="003311AB">
      <w:pPr>
        <w:pStyle w:val="afff2"/>
      </w:pPr>
      <w:r w:rsidRPr="003311AB">
        <w:lastRenderedPageBreak/>
        <w:pict>
          <v:shape id="_x0000_i1109" type="#_x0000_t75" style="width:165.75pt;height:273.75pt;visibility:visible;mso-wrap-style:square">
            <v:imagedata r:id="rId33" o:title=""/>
          </v:shape>
        </w:pict>
      </w:r>
    </w:p>
    <w:p w:rsidR="003311AB" w:rsidRPr="003311AB" w:rsidRDefault="003311AB" w:rsidP="003311AB">
      <w:pPr>
        <w:pStyle w:val="afff1"/>
      </w:pPr>
      <w:r>
        <w:rPr>
          <w:rFonts w:hint="eastAsia"/>
        </w:rPr>
        <w:t>图4-</w:t>
      </w:r>
      <w:r>
        <w:t xml:space="preserve">6 </w:t>
      </w:r>
      <w:r>
        <w:rPr>
          <w:rFonts w:hint="eastAsia"/>
        </w:rPr>
        <w:t>修改测试服务</w:t>
      </w:r>
    </w:p>
    <w:p w:rsidR="009636D9" w:rsidRDefault="003311AB" w:rsidP="00E65CE6">
      <w:pPr>
        <w:pStyle w:val="a5"/>
      </w:pPr>
      <w:r>
        <w:rPr>
          <w:rFonts w:hint="eastAsia"/>
        </w:rPr>
        <w:t>导出测试服务数据列表功能，点击导出，即可将所有测试服务导出成Excel表格文件。如下图4-</w:t>
      </w:r>
      <w:r>
        <w:t>7</w:t>
      </w:r>
      <w:r>
        <w:rPr>
          <w:rFonts w:hint="eastAsia"/>
        </w:rPr>
        <w:t>所示：</w:t>
      </w:r>
    </w:p>
    <w:p w:rsidR="003311AB" w:rsidRDefault="003311AB" w:rsidP="003311AB">
      <w:pPr>
        <w:pStyle w:val="afff2"/>
      </w:pPr>
      <w:r w:rsidRPr="003311AB">
        <w:pict>
          <v:shape id="_x0000_i1105" type="#_x0000_t75" style="width:286.5pt;height:104.25pt;visibility:visible;mso-wrap-style:square">
            <v:imagedata r:id="rId34" o:title=""/>
          </v:shape>
        </w:pict>
      </w:r>
    </w:p>
    <w:p w:rsidR="003311AB" w:rsidRDefault="003311AB" w:rsidP="003311AB">
      <w:pPr>
        <w:pStyle w:val="afff1"/>
      </w:pPr>
      <w:r>
        <w:rPr>
          <w:rFonts w:hint="eastAsia"/>
        </w:rPr>
        <w:t>图4-</w:t>
      </w:r>
      <w:r>
        <w:t xml:space="preserve">7 </w:t>
      </w:r>
      <w:r>
        <w:rPr>
          <w:rFonts w:hint="eastAsia"/>
        </w:rPr>
        <w:t>导出功能</w:t>
      </w:r>
    </w:p>
    <w:p w:rsidR="003311AB" w:rsidRDefault="003311AB" w:rsidP="003311AB">
      <w:pPr>
        <w:pStyle w:val="a5"/>
      </w:pPr>
      <w:r>
        <w:rPr>
          <w:rFonts w:hint="eastAsia"/>
        </w:rPr>
        <w:t>测试服务API实现，查询测试服务代码如下代码4-</w:t>
      </w:r>
      <w:r>
        <w:t>3</w:t>
      </w:r>
      <w:r>
        <w:rPr>
          <w:rFonts w:hint="eastAsia"/>
        </w:rPr>
        <w:t>所示：</w:t>
      </w:r>
    </w:p>
    <w:p w:rsidR="003311AB" w:rsidRDefault="003311AB" w:rsidP="003311AB">
      <w:pPr>
        <w:pStyle w:val="afff1"/>
      </w:pPr>
      <w:r>
        <w:rPr>
          <w:rFonts w:hint="eastAsia"/>
        </w:rPr>
        <w:t>代码4-</w:t>
      </w:r>
      <w:r>
        <w:t xml:space="preserve">3 </w:t>
      </w:r>
      <w:r>
        <w:rPr>
          <w:rFonts w:hint="eastAsia"/>
        </w:rPr>
        <w:t>查询测试服务</w:t>
      </w:r>
    </w:p>
    <w:p w:rsidR="003311AB" w:rsidRPr="003311AB" w:rsidRDefault="003311AB" w:rsidP="003311AB">
      <w:pPr>
        <w:pStyle w:val="affd"/>
        <w:ind w:left="420" w:right="420"/>
      </w:pPr>
      <w:r w:rsidRPr="003311AB">
        <w:t>@app.route ("/testing/showAllHostService", methods=["POST"])</w:t>
      </w:r>
    </w:p>
    <w:p w:rsidR="003311AB" w:rsidRPr="003311AB" w:rsidRDefault="003311AB" w:rsidP="003311AB">
      <w:pPr>
        <w:pStyle w:val="affd"/>
        <w:ind w:left="420" w:right="420"/>
      </w:pPr>
      <w:r w:rsidRPr="003311AB">
        <w:t>def showAllHostService():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SELECT</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FROM</w:t>
      </w:r>
    </w:p>
    <w:p w:rsidR="003311AB" w:rsidRPr="003311AB" w:rsidRDefault="003311AB" w:rsidP="003311AB">
      <w:pPr>
        <w:pStyle w:val="affd"/>
        <w:ind w:left="420" w:right="420"/>
      </w:pPr>
      <w:r w:rsidRPr="003311AB">
        <w:t xml:space="preserve">                t_host</w:t>
      </w:r>
    </w:p>
    <w:p w:rsidR="003311AB" w:rsidRPr="003311AB" w:rsidRDefault="003311AB" w:rsidP="003311AB">
      <w:pPr>
        <w:pStyle w:val="affd"/>
        <w:ind w:left="420" w:right="420"/>
      </w:pPr>
      <w:r w:rsidRPr="003311AB">
        <w:t xml:space="preserve">                -- WHERE</w:t>
      </w:r>
    </w:p>
    <w:p w:rsidR="003311AB" w:rsidRPr="003311AB" w:rsidRDefault="003311AB" w:rsidP="003311AB">
      <w:pPr>
        <w:pStyle w:val="affd"/>
        <w:ind w:left="420" w:right="420"/>
      </w:pPr>
      <w:r w:rsidRPr="003311AB">
        <w:t xml:space="preserve">                -- state = 1</w:t>
      </w:r>
    </w:p>
    <w:p w:rsidR="003311AB" w:rsidRPr="003311AB" w:rsidRDefault="003311AB" w:rsidP="003311AB">
      <w:pPr>
        <w:pStyle w:val="affd"/>
        <w:ind w:left="420" w:right="420"/>
      </w:pPr>
      <w:r w:rsidRPr="003311AB">
        <w:t xml:space="preserve">        """</w:t>
      </w:r>
    </w:p>
    <w:p w:rsidR="003311AB" w:rsidRPr="003311AB" w:rsidRDefault="003311AB" w:rsidP="003311AB">
      <w:pPr>
        <w:pStyle w:val="affd"/>
        <w:ind w:left="420" w:right="420"/>
      </w:pPr>
      <w:r w:rsidRPr="003311AB">
        <w:t xml:space="preserve">        _rdata = mysql.fetchall_db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lastRenderedPageBreak/>
        <w:t>新增</w:t>
      </w:r>
      <w:r w:rsidRPr="003311AB">
        <w:rPr>
          <w:rFonts w:hint="eastAsia"/>
        </w:rPr>
        <w:t>测试服务代码如下代码4-</w:t>
      </w:r>
      <w:r>
        <w:t>4</w:t>
      </w:r>
      <w:r w:rsidRPr="003311AB">
        <w:t>所示：</w:t>
      </w:r>
    </w:p>
    <w:p w:rsidR="003311AB" w:rsidRPr="003311AB" w:rsidRDefault="003311AB" w:rsidP="003311AB">
      <w:pPr>
        <w:pStyle w:val="afff1"/>
      </w:pPr>
      <w:r>
        <w:rPr>
          <w:rFonts w:hint="eastAsia"/>
        </w:rPr>
        <w:t>代码4-</w:t>
      </w:r>
      <w:r>
        <w:t xml:space="preserve">4 </w:t>
      </w:r>
      <w:r>
        <w:rPr>
          <w:rFonts w:hint="eastAsia"/>
        </w:rPr>
        <w:t>新增测试服务</w:t>
      </w:r>
    </w:p>
    <w:p w:rsidR="003311AB" w:rsidRPr="003311AB" w:rsidRDefault="003311AB" w:rsidP="003311AB">
      <w:pPr>
        <w:pStyle w:val="affd"/>
        <w:ind w:left="420" w:right="420"/>
      </w:pPr>
      <w:r w:rsidRPr="003311AB">
        <w:t>@app.route ("/testing/addHostService", methods=["POST"])</w:t>
      </w:r>
    </w:p>
    <w:p w:rsidR="003311AB" w:rsidRPr="003311AB" w:rsidRDefault="003311AB" w:rsidP="003311AB">
      <w:pPr>
        <w:pStyle w:val="affd"/>
        <w:ind w:left="420" w:right="420"/>
      </w:pPr>
      <w:r w:rsidRPr="003311AB">
        <w:t>def addHostService():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"""INSERT INTO `t_host` (`host`, `port`, `explain`, `state`)</w:t>
      </w:r>
    </w:p>
    <w:p w:rsidR="003311AB" w:rsidRPr="003311AB" w:rsidRDefault="003311AB" w:rsidP="003311AB">
      <w:pPr>
        <w:pStyle w:val="affd"/>
        <w:ind w:left="420" w:right="420"/>
      </w:pPr>
      <w:r w:rsidRPr="003311AB">
        <w:t xml:space="preserve">                VALUE ('{0}', '{1}', '{2}', '1');</w:t>
      </w:r>
    </w:p>
    <w:p w:rsidR="003311AB" w:rsidRPr="003311AB" w:rsidRDefault="003311AB" w:rsidP="003311AB">
      <w:pPr>
        <w:pStyle w:val="affd"/>
        <w:ind w:left="420" w:right="420"/>
      </w:pPr>
      <w:r w:rsidRPr="003311AB">
        <w:t xml:space="preserve">                """.format (request.form['host'], request.form['port'], request.form['explain'])</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3311AB">
      <w:pPr>
        <w:pStyle w:val="a5"/>
      </w:pPr>
      <w:r>
        <w:rPr>
          <w:rFonts w:hint="eastAsia"/>
        </w:rPr>
        <w:t>修改</w:t>
      </w:r>
      <w:r w:rsidRPr="003311AB">
        <w:rPr>
          <w:rFonts w:hint="eastAsia"/>
        </w:rPr>
        <w:t>测试服务代码如下代码4-</w:t>
      </w:r>
      <w:r>
        <w:t>5</w:t>
      </w:r>
      <w:r w:rsidRPr="003311AB">
        <w:t>所示：</w:t>
      </w:r>
    </w:p>
    <w:p w:rsidR="003311AB" w:rsidRDefault="003311AB" w:rsidP="003311AB">
      <w:pPr>
        <w:pStyle w:val="afff1"/>
      </w:pPr>
      <w:r>
        <w:rPr>
          <w:rFonts w:hint="eastAsia"/>
        </w:rPr>
        <w:t>代码4-</w:t>
      </w:r>
      <w:r>
        <w:t xml:space="preserve">5 </w:t>
      </w:r>
      <w:r>
        <w:rPr>
          <w:rFonts w:hint="eastAsia"/>
        </w:rPr>
        <w:t>修改测试服务</w:t>
      </w:r>
    </w:p>
    <w:p w:rsidR="003311AB" w:rsidRPr="003311AB" w:rsidRDefault="003311AB" w:rsidP="003311AB">
      <w:pPr>
        <w:pStyle w:val="affd"/>
        <w:ind w:left="420" w:right="420"/>
      </w:pPr>
      <w:r w:rsidRPr="003311AB">
        <w:t>@app.route ("/testing/updateHostService", methods=["POST"])</w:t>
      </w:r>
    </w:p>
    <w:p w:rsidR="003311AB" w:rsidRPr="003311AB" w:rsidRDefault="003311AB" w:rsidP="003311AB">
      <w:pPr>
        <w:pStyle w:val="affd"/>
        <w:ind w:left="420" w:right="420"/>
      </w:pPr>
      <w:r w:rsidRPr="003311AB">
        <w:t>def updateHostService():</w:t>
      </w:r>
    </w:p>
    <w:p w:rsidR="003311AB" w:rsidRPr="003311AB" w:rsidRDefault="003311AB" w:rsidP="003311AB">
      <w:pPr>
        <w:pStyle w:val="affd"/>
        <w:ind w:left="420" w:right="420"/>
      </w:pPr>
      <w:r w:rsidRPr="003311AB">
        <w:t xml:space="preserve">    try:</w:t>
      </w:r>
    </w:p>
    <w:p w:rsidR="003311AB" w:rsidRPr="003311AB" w:rsidRDefault="003311AB" w:rsidP="003311AB">
      <w:pPr>
        <w:pStyle w:val="affd"/>
        <w:ind w:left="420" w:right="420"/>
      </w:pPr>
      <w:r w:rsidRPr="003311AB">
        <w:t xml:space="preserve">        sql = """</w:t>
      </w:r>
    </w:p>
    <w:p w:rsidR="003311AB" w:rsidRPr="003311AB" w:rsidRDefault="003311AB" w:rsidP="003311AB">
      <w:pPr>
        <w:pStyle w:val="affd"/>
        <w:ind w:left="420" w:right="420"/>
      </w:pPr>
      <w:r w:rsidRPr="003311AB">
        <w:t xml:space="preserve">                UPDATE t_host</w:t>
      </w:r>
    </w:p>
    <w:p w:rsidR="003311AB" w:rsidRPr="003311AB" w:rsidRDefault="003311AB" w:rsidP="003311AB">
      <w:pPr>
        <w:pStyle w:val="affd"/>
        <w:ind w:left="420" w:right="420"/>
      </w:pPr>
      <w:r w:rsidRPr="003311AB">
        <w:t xml:space="preserve">                SET `host` = "{1}",`port` = "{2}",`explain` = "{3}",state = "{4}"</w:t>
      </w:r>
    </w:p>
    <w:p w:rsidR="003311AB" w:rsidRPr="003311AB" w:rsidRDefault="003311AB" w:rsidP="003311AB">
      <w:pPr>
        <w:pStyle w:val="affd"/>
        <w:ind w:left="420" w:right="420"/>
      </w:pPr>
      <w:r w:rsidRPr="003311AB">
        <w:t xml:space="preserve">                WHERE</w:t>
      </w:r>
    </w:p>
    <w:p w:rsidR="003311AB" w:rsidRPr="003311AB" w:rsidRDefault="003311AB" w:rsidP="003311AB">
      <w:pPr>
        <w:pStyle w:val="affd"/>
        <w:ind w:left="420" w:right="420"/>
      </w:pPr>
      <w:r w:rsidRPr="003311AB">
        <w:t xml:space="preserve">                id = {0}</w:t>
      </w:r>
    </w:p>
    <w:p w:rsidR="003311AB" w:rsidRPr="003311AB" w:rsidRDefault="003311AB" w:rsidP="003311AB">
      <w:pPr>
        <w:pStyle w:val="affd"/>
        <w:ind w:left="420" w:right="420"/>
      </w:pPr>
      <w:r w:rsidRPr="003311AB">
        <w:t xml:space="preserve">                """.format (request.form['id'], request.form['host'], request.form['port'], request.form['explain'], request.form['state'])</w:t>
      </w:r>
    </w:p>
    <w:p w:rsidR="003311AB" w:rsidRPr="003311AB" w:rsidRDefault="003311AB" w:rsidP="003311AB">
      <w:pPr>
        <w:pStyle w:val="affd"/>
        <w:ind w:left="420" w:right="420"/>
      </w:pPr>
      <w:r w:rsidRPr="003311AB">
        <w:t xml:space="preserve">        _rdata = mysql.exe (sql)</w:t>
      </w:r>
    </w:p>
    <w:p w:rsidR="003311AB" w:rsidRPr="003311AB" w:rsidRDefault="003311AB" w:rsidP="003311AB">
      <w:pPr>
        <w:pStyle w:val="affd"/>
        <w:ind w:left="420" w:right="420"/>
      </w:pPr>
      <w:r w:rsidRPr="003311AB">
        <w:t xml:space="preserve">        _logger.info (_rdata)</w:t>
      </w:r>
    </w:p>
    <w:p w:rsidR="003311AB" w:rsidRPr="003311AB" w:rsidRDefault="003311AB" w:rsidP="003311AB">
      <w:pPr>
        <w:pStyle w:val="affd"/>
        <w:ind w:left="420" w:right="420"/>
      </w:pPr>
      <w:r w:rsidRPr="003311AB">
        <w:t xml:space="preserve">    except Exception as e:</w:t>
      </w:r>
    </w:p>
    <w:p w:rsidR="003311AB" w:rsidRPr="003311AB" w:rsidRDefault="003311AB" w:rsidP="003311AB">
      <w:pPr>
        <w:pStyle w:val="affd"/>
        <w:ind w:left="420" w:right="420"/>
      </w:pPr>
      <w:r w:rsidRPr="003311AB">
        <w:t xml:space="preserve">        _logger.error ("error: {}".format (e))</w:t>
      </w:r>
    </w:p>
    <w:p w:rsidR="003311AB" w:rsidRPr="003311AB" w:rsidRDefault="003311AB" w:rsidP="003311AB">
      <w:pPr>
        <w:pStyle w:val="affd"/>
        <w:ind w:left="420" w:right="420"/>
        <w:rPr>
          <w:rFonts w:hint="eastAsia"/>
        </w:rPr>
      </w:pPr>
      <w:r w:rsidRPr="003311AB">
        <w:rPr>
          <w:rFonts w:hint="eastAsia"/>
        </w:rPr>
        <w:t xml:space="preserve">        return returnData ("404", "失败", None)</w:t>
      </w:r>
    </w:p>
    <w:p w:rsidR="003311AB" w:rsidRPr="003311AB" w:rsidRDefault="003311AB" w:rsidP="003311AB">
      <w:pPr>
        <w:pStyle w:val="affd"/>
        <w:ind w:left="420" w:right="420"/>
      </w:pPr>
      <w:r w:rsidRPr="003311AB">
        <w:rPr>
          <w:rFonts w:hint="eastAsia"/>
        </w:rPr>
        <w:t xml:space="preserve">    return returnData ("0", "成功", _rdata)</w:t>
      </w:r>
    </w:p>
    <w:p w:rsidR="003311AB" w:rsidRDefault="003311AB" w:rsidP="00E65CE6">
      <w:pPr>
        <w:pStyle w:val="a5"/>
      </w:pPr>
      <w:r>
        <w:rPr>
          <w:rFonts w:hint="eastAsia"/>
        </w:rPr>
        <w:t>前端导出测试服务列表代码，如下代码4-</w:t>
      </w:r>
      <w:r>
        <w:t>6</w:t>
      </w:r>
      <w:r>
        <w:rPr>
          <w:rFonts w:hint="eastAsia"/>
        </w:rPr>
        <w:t>所示</w:t>
      </w:r>
      <w:r w:rsidR="00913B31">
        <w:rPr>
          <w:rFonts w:hint="eastAsia"/>
        </w:rPr>
        <w:t>：</w:t>
      </w:r>
    </w:p>
    <w:p w:rsidR="00913B31" w:rsidRDefault="00913B31" w:rsidP="00913B31">
      <w:pPr>
        <w:pStyle w:val="afff1"/>
      </w:pPr>
      <w:r>
        <w:rPr>
          <w:rFonts w:hint="eastAsia"/>
        </w:rPr>
        <w:t>代码4-</w:t>
      </w:r>
      <w:r>
        <w:t xml:space="preserve">6 </w:t>
      </w:r>
      <w:r>
        <w:rPr>
          <w:rFonts w:hint="eastAsia"/>
        </w:rPr>
        <w:t>前端导出测试服务列表</w:t>
      </w:r>
    </w:p>
    <w:p w:rsidR="00913B31" w:rsidRPr="00913B31" w:rsidRDefault="00913B31" w:rsidP="00913B31">
      <w:pPr>
        <w:pStyle w:val="affd"/>
        <w:ind w:left="420" w:right="420"/>
      </w:pPr>
      <w:r w:rsidRPr="00913B31">
        <w:t>exportExcel() {</w:t>
      </w:r>
    </w:p>
    <w:p w:rsidR="00913B31" w:rsidRPr="00913B31" w:rsidRDefault="00913B31" w:rsidP="00913B31">
      <w:pPr>
        <w:pStyle w:val="affd"/>
        <w:ind w:left="420" w:right="420"/>
      </w:pPr>
      <w:r w:rsidRPr="00913B31">
        <w:tab/>
        <w:t>require.ensure([], () =&gt; {</w:t>
      </w:r>
    </w:p>
    <w:p w:rsidR="00913B31" w:rsidRPr="00913B31" w:rsidRDefault="00913B31" w:rsidP="00913B31">
      <w:pPr>
        <w:pStyle w:val="affd"/>
        <w:ind w:left="420" w:right="420"/>
      </w:pPr>
      <w:r w:rsidRPr="00913B31">
        <w:tab/>
        <w:t xml:space="preserve">  const { export_json_to_excel } = require("../../vendor/Export2Excel");</w:t>
      </w:r>
    </w:p>
    <w:p w:rsidR="00913B31" w:rsidRPr="00913B31" w:rsidRDefault="00913B31" w:rsidP="00913B31">
      <w:pPr>
        <w:pStyle w:val="affd"/>
        <w:ind w:left="420" w:right="420"/>
      </w:pPr>
      <w:r w:rsidRPr="00913B31">
        <w:tab/>
        <w:t xml:space="preserve">  const tHeader = [</w:t>
      </w:r>
    </w:p>
    <w:p w:rsidR="00913B31" w:rsidRPr="00913B31" w:rsidRDefault="00913B31" w:rsidP="00913B31">
      <w:pPr>
        <w:pStyle w:val="affd"/>
        <w:ind w:left="420" w:right="420"/>
        <w:rPr>
          <w:rFonts w:hint="eastAsia"/>
        </w:rPr>
      </w:pPr>
      <w:r w:rsidRPr="00913B31">
        <w:rPr>
          <w:rFonts w:hint="eastAsia"/>
        </w:rPr>
        <w:tab/>
        <w:t xml:space="preserve">    "测试服务ID","测试服务主机","测试服务端口","测试服务说明","测试服务状态"];</w:t>
      </w:r>
    </w:p>
    <w:p w:rsidR="00913B31" w:rsidRPr="00913B31" w:rsidRDefault="00913B31" w:rsidP="00913B31">
      <w:pPr>
        <w:pStyle w:val="affd"/>
        <w:ind w:left="420" w:right="420"/>
      </w:pPr>
      <w:r w:rsidRPr="00913B31">
        <w:tab/>
        <w:t xml:space="preserve">  const filterVal = ["id","host","port","explain","state"];</w:t>
      </w:r>
    </w:p>
    <w:p w:rsidR="00913B31" w:rsidRPr="00913B31" w:rsidRDefault="00913B31" w:rsidP="00913B31">
      <w:pPr>
        <w:pStyle w:val="affd"/>
        <w:ind w:left="420" w:right="420"/>
        <w:rPr>
          <w:rFonts w:hint="eastAsia"/>
        </w:rPr>
      </w:pPr>
      <w:r w:rsidRPr="00913B31">
        <w:rPr>
          <w:rFonts w:hint="eastAsia"/>
        </w:rPr>
        <w:tab/>
        <w:t xml:space="preserve">  const list = this.tableData; //把data里的tableData存到list</w:t>
      </w:r>
    </w:p>
    <w:p w:rsidR="00913B31" w:rsidRPr="00913B31" w:rsidRDefault="00913B31" w:rsidP="00913B31">
      <w:pPr>
        <w:pStyle w:val="affd"/>
        <w:ind w:left="420" w:right="420"/>
      </w:pPr>
      <w:r w:rsidRPr="00913B31">
        <w:tab/>
        <w:t xml:space="preserve">  const data = this.formatJson(filterVal, list);</w:t>
      </w:r>
    </w:p>
    <w:p w:rsidR="00913B31" w:rsidRPr="00913B31" w:rsidRDefault="00913B31" w:rsidP="00913B31">
      <w:pPr>
        <w:pStyle w:val="affd"/>
        <w:ind w:left="420" w:right="420"/>
      </w:pPr>
      <w:r w:rsidRPr="00913B31">
        <w:tab/>
        <w:t xml:space="preserve">  var dayTemp = new Date();</w:t>
      </w:r>
    </w:p>
    <w:p w:rsidR="00913B31" w:rsidRPr="00913B31" w:rsidRDefault="00913B31" w:rsidP="00913B31">
      <w:pPr>
        <w:pStyle w:val="affd"/>
        <w:ind w:left="420" w:right="420"/>
      </w:pPr>
      <w:r w:rsidRPr="00913B31">
        <w:tab/>
        <w:t xml:space="preserve">  dayTemp.setTime(dayTemp.getTime());</w:t>
      </w:r>
    </w:p>
    <w:p w:rsidR="00913B31" w:rsidRPr="00913B31" w:rsidRDefault="00913B31" w:rsidP="00913B31">
      <w:pPr>
        <w:pStyle w:val="affd"/>
        <w:ind w:left="420" w:right="420"/>
      </w:pPr>
      <w:r w:rsidRPr="00913B31">
        <w:tab/>
        <w:t xml:space="preserve">  var excelFlieName =</w:t>
      </w:r>
    </w:p>
    <w:p w:rsidR="00913B31" w:rsidRPr="00913B31" w:rsidRDefault="00913B31" w:rsidP="00913B31">
      <w:pPr>
        <w:pStyle w:val="affd"/>
        <w:ind w:left="420" w:right="420"/>
      </w:pPr>
      <w:r w:rsidRPr="00913B31">
        <w:tab/>
        <w:t xml:space="preserve">    dayTemp.getFullYear() +"-" +(dayTemp.getMonth() + 1) +"-" +dayTemp.getDate() +</w:t>
      </w:r>
    </w:p>
    <w:p w:rsidR="00913B31" w:rsidRPr="00913B31" w:rsidRDefault="00913B31" w:rsidP="00913B31">
      <w:pPr>
        <w:pStyle w:val="affd"/>
        <w:ind w:left="420" w:right="420"/>
        <w:rPr>
          <w:rFonts w:hint="eastAsia"/>
        </w:rPr>
      </w:pPr>
      <w:r w:rsidRPr="00913B31">
        <w:rPr>
          <w:rFonts w:hint="eastAsia"/>
        </w:rPr>
        <w:tab/>
        <w:t xml:space="preserve">    "测试用例";</w:t>
      </w:r>
    </w:p>
    <w:p w:rsidR="00913B31" w:rsidRPr="00913B31" w:rsidRDefault="00913B31" w:rsidP="00913B31">
      <w:pPr>
        <w:pStyle w:val="affd"/>
        <w:ind w:left="420" w:right="420"/>
      </w:pPr>
      <w:r w:rsidRPr="00913B31">
        <w:tab/>
        <w:t xml:space="preserve">  export_json_to_excel(tHeader, data, excelFlieName);</w:t>
      </w:r>
    </w:p>
    <w:p w:rsidR="00913B31" w:rsidRPr="00913B31" w:rsidRDefault="00913B31" w:rsidP="00913B31">
      <w:pPr>
        <w:pStyle w:val="affd"/>
        <w:ind w:left="420" w:right="420"/>
      </w:pPr>
      <w:r w:rsidRPr="00913B31">
        <w:tab/>
        <w:t>});}</w:t>
      </w:r>
    </w:p>
    <w:p w:rsidR="00913B31" w:rsidRDefault="00913B31" w:rsidP="00E65CE6">
      <w:pPr>
        <w:pStyle w:val="a5"/>
      </w:pPr>
    </w:p>
    <w:p w:rsidR="00E65CE6" w:rsidRDefault="00E65CE6" w:rsidP="009636D9">
      <w:pPr>
        <w:pStyle w:val="2"/>
      </w:pPr>
      <w:bookmarkStart w:id="34" w:name="_Toc36826066"/>
      <w:r>
        <w:rPr>
          <w:rFonts w:hint="eastAsia"/>
        </w:rPr>
        <w:t>测试用例模块</w:t>
      </w:r>
      <w:bookmarkEnd w:id="34"/>
    </w:p>
    <w:p w:rsidR="00E65CE6" w:rsidRDefault="00F81390" w:rsidP="00E65CE6">
      <w:pPr>
        <w:pStyle w:val="a5"/>
      </w:pPr>
      <w:r>
        <w:rPr>
          <w:rFonts w:hint="eastAsia"/>
        </w:rPr>
        <w:t>测试用例前端实现效果，测试用例列表展示，如下图4-</w:t>
      </w:r>
      <w:r>
        <w:t>8</w:t>
      </w:r>
      <w:r>
        <w:rPr>
          <w:rFonts w:hint="eastAsia"/>
        </w:rPr>
        <w:t>所示：</w:t>
      </w:r>
    </w:p>
    <w:p w:rsidR="00F81390" w:rsidRDefault="00F81390" w:rsidP="00F81390">
      <w:pPr>
        <w:pStyle w:val="afff2"/>
      </w:pPr>
      <w:r w:rsidRPr="00F81390">
        <w:lastRenderedPageBreak/>
        <w:pict>
          <v:shape id="_x0000_i1117" type="#_x0000_t75" style="width:412.5pt;height:153.75pt;visibility:visible;mso-wrap-style:square">
            <v:imagedata r:id="rId35" o:title=""/>
          </v:shape>
        </w:pict>
      </w:r>
    </w:p>
    <w:p w:rsidR="00913B31" w:rsidRDefault="00F81390" w:rsidP="00F81390">
      <w:pPr>
        <w:pStyle w:val="afff1"/>
      </w:pPr>
      <w:r>
        <w:rPr>
          <w:rFonts w:hint="eastAsia"/>
        </w:rPr>
        <w:t>图4-</w:t>
      </w:r>
      <w:r>
        <w:t xml:space="preserve">8 </w:t>
      </w:r>
      <w:r>
        <w:rPr>
          <w:rFonts w:hint="eastAsia"/>
        </w:rPr>
        <w:t>测试用例列表</w:t>
      </w:r>
    </w:p>
    <w:p w:rsidR="00913B31" w:rsidRDefault="00F81390" w:rsidP="00E65CE6">
      <w:pPr>
        <w:pStyle w:val="a5"/>
      </w:pPr>
      <w:r>
        <w:rPr>
          <w:rFonts w:hint="eastAsia"/>
        </w:rPr>
        <w:t>新增测试用例功能实现图，如下图4-</w:t>
      </w:r>
      <w:r>
        <w:t>9</w:t>
      </w:r>
      <w:r>
        <w:rPr>
          <w:rFonts w:hint="eastAsia"/>
        </w:rPr>
        <w:t>所示：</w:t>
      </w:r>
    </w:p>
    <w:p w:rsidR="00F81390" w:rsidRDefault="00F81390" w:rsidP="00F81390">
      <w:pPr>
        <w:pStyle w:val="afff2"/>
      </w:pPr>
      <w:r w:rsidRPr="00F81390">
        <w:pict>
          <v:shape id="_x0000_i1122" type="#_x0000_t75" style="width:269.25pt;height:266.25pt;visibility:visible;mso-wrap-style:square">
            <v:imagedata r:id="rId36" o:title=""/>
          </v:shape>
        </w:pict>
      </w:r>
    </w:p>
    <w:p w:rsidR="00913B31" w:rsidRDefault="00F81390" w:rsidP="00F81390">
      <w:pPr>
        <w:pStyle w:val="afff1"/>
      </w:pPr>
      <w:r>
        <w:rPr>
          <w:rFonts w:hint="eastAsia"/>
        </w:rPr>
        <w:t>图4-</w:t>
      </w:r>
      <w:r>
        <w:t xml:space="preserve">9 </w:t>
      </w:r>
      <w:r>
        <w:rPr>
          <w:rFonts w:hint="eastAsia"/>
        </w:rPr>
        <w:t>新增测试用例</w:t>
      </w:r>
    </w:p>
    <w:p w:rsidR="00913B31" w:rsidRDefault="00F81390" w:rsidP="00E65CE6">
      <w:pPr>
        <w:pStyle w:val="a5"/>
      </w:pPr>
      <w:r>
        <w:rPr>
          <w:rFonts w:hint="eastAsia"/>
        </w:rPr>
        <w:t>修改测试用例功能实现，如下图4-</w:t>
      </w:r>
      <w:r>
        <w:t>10</w:t>
      </w:r>
      <w:r>
        <w:rPr>
          <w:rFonts w:hint="eastAsia"/>
        </w:rPr>
        <w:t>所示：</w:t>
      </w:r>
    </w:p>
    <w:p w:rsidR="00F81390" w:rsidRDefault="00F81390" w:rsidP="00F81390">
      <w:pPr>
        <w:pStyle w:val="afff2"/>
      </w:pPr>
      <w:r w:rsidRPr="00F81390">
        <w:lastRenderedPageBreak/>
        <w:pict>
          <v:shape id="_x0000_i1126" type="#_x0000_t75" style="width:177.75pt;height:294.75pt;visibility:visible;mso-wrap-style:square">
            <v:imagedata r:id="rId37" o:title=""/>
          </v:shape>
        </w:pict>
      </w:r>
    </w:p>
    <w:p w:rsidR="00913B31" w:rsidRDefault="00F81390" w:rsidP="00F81390">
      <w:pPr>
        <w:pStyle w:val="afff1"/>
      </w:pPr>
      <w:r>
        <w:rPr>
          <w:rFonts w:hint="eastAsia"/>
        </w:rPr>
        <w:t>图4-</w:t>
      </w:r>
      <w:r>
        <w:t xml:space="preserve">10 </w:t>
      </w:r>
      <w:r>
        <w:rPr>
          <w:rFonts w:hint="eastAsia"/>
        </w:rPr>
        <w:t>修改测试用例</w:t>
      </w:r>
    </w:p>
    <w:p w:rsidR="00913B31" w:rsidRDefault="00697574" w:rsidP="00E65CE6">
      <w:pPr>
        <w:pStyle w:val="a5"/>
      </w:pPr>
      <w:r>
        <w:rPr>
          <w:rFonts w:hint="eastAsia"/>
        </w:rPr>
        <w:t>查看</w:t>
      </w:r>
      <w:r w:rsidR="00F81390">
        <w:rPr>
          <w:rFonts w:hint="eastAsia"/>
        </w:rPr>
        <w:t>测试用例核心接口代码如下代码4-</w:t>
      </w:r>
      <w:r w:rsidR="00F81390">
        <w:t>7</w:t>
      </w:r>
      <w:r w:rsidR="00F81390">
        <w:rPr>
          <w:rFonts w:hint="eastAsia"/>
        </w:rPr>
        <w:t>所示：</w:t>
      </w:r>
    </w:p>
    <w:p w:rsidR="00F81390" w:rsidRDefault="00F81390" w:rsidP="00F81390">
      <w:pPr>
        <w:pStyle w:val="afff1"/>
      </w:pPr>
      <w:r>
        <w:rPr>
          <w:rFonts w:hint="eastAsia"/>
        </w:rPr>
        <w:t>代码4-</w:t>
      </w:r>
      <w:r>
        <w:t xml:space="preserve">7 </w:t>
      </w:r>
      <w:r w:rsidR="00697574">
        <w:rPr>
          <w:rFonts w:hint="eastAsia"/>
        </w:rPr>
        <w:t>查看</w:t>
      </w:r>
      <w:r>
        <w:rPr>
          <w:rFonts w:hint="eastAsia"/>
        </w:rPr>
        <w:t>测试用例</w:t>
      </w:r>
    </w:p>
    <w:p w:rsidR="00697574" w:rsidRPr="00697574" w:rsidRDefault="00697574" w:rsidP="00697574">
      <w:pPr>
        <w:pStyle w:val="affd"/>
        <w:ind w:left="420" w:right="420"/>
      </w:pPr>
      <w:r w:rsidRPr="00697574">
        <w:t>@app.route ("/testing/showTestCase", methods=["POST"])</w:t>
      </w:r>
    </w:p>
    <w:p w:rsidR="00697574" w:rsidRPr="00697574" w:rsidRDefault="00697574" w:rsidP="00697574">
      <w:pPr>
        <w:pStyle w:val="affd"/>
        <w:ind w:left="420" w:right="420"/>
      </w:pPr>
      <w:r w:rsidRPr="00697574">
        <w:t>def showTestCase():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SELECT</w:t>
      </w:r>
    </w:p>
    <w:p w:rsidR="00697574" w:rsidRPr="00697574" w:rsidRDefault="00697574" w:rsidP="00697574">
      <w:pPr>
        <w:pStyle w:val="affd"/>
        <w:ind w:left="420" w:right="420"/>
      </w:pPr>
      <w:r w:rsidRPr="00697574">
        <w:t xml:space="preserve">                tc.id,h.id as host_id,h.host,h.port,tc.url,tc.requests_data,tc.result</w:t>
      </w:r>
    </w:p>
    <w:p w:rsidR="00697574" w:rsidRPr="00697574" w:rsidRDefault="00697574" w:rsidP="00697574">
      <w:pPr>
        <w:pStyle w:val="affd"/>
        <w:ind w:left="420" w:right="420"/>
      </w:pPr>
      <w:r w:rsidRPr="00697574">
        <w:t xml:space="preserve">                FROM</w:t>
      </w:r>
    </w:p>
    <w:p w:rsidR="00697574" w:rsidRPr="00697574" w:rsidRDefault="00697574" w:rsidP="00697574">
      <w:pPr>
        <w:pStyle w:val="affd"/>
        <w:ind w:left="420" w:right="420"/>
      </w:pPr>
      <w:r w:rsidRPr="00697574">
        <w:t xml:space="preserve">                t_testcase tc</w:t>
      </w:r>
    </w:p>
    <w:p w:rsidR="00697574" w:rsidRPr="00697574" w:rsidRDefault="00697574" w:rsidP="00697574">
      <w:pPr>
        <w:pStyle w:val="affd"/>
        <w:ind w:left="420" w:right="420"/>
      </w:pPr>
      <w:r w:rsidRPr="00697574">
        <w:t xml:space="preserve">                LEFT JOIN t_host h on h.id = tc.host_id</w:t>
      </w:r>
    </w:p>
    <w:p w:rsidR="00697574" w:rsidRPr="00697574" w:rsidRDefault="00697574" w:rsidP="00697574">
      <w:pPr>
        <w:pStyle w:val="affd"/>
        <w:ind w:left="420" w:right="420"/>
      </w:pPr>
      <w:r w:rsidRPr="00697574">
        <w:t xml:space="preserve">                WHERE</w:t>
      </w:r>
    </w:p>
    <w:p w:rsidR="00697574" w:rsidRPr="00697574" w:rsidRDefault="00697574" w:rsidP="00697574">
      <w:pPr>
        <w:pStyle w:val="affd"/>
        <w:ind w:left="420" w:right="420"/>
      </w:pPr>
      <w:r w:rsidRPr="00697574">
        <w:t xml:space="preserve">                h.state = 1</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_rdata = mysql.fetchall_db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rPr>
          <w:rFonts w:hint="eastAsia"/>
        </w:rPr>
      </w:pPr>
      <w:r w:rsidRPr="00697574">
        <w:rPr>
          <w:rFonts w:hint="eastAsia"/>
        </w:rPr>
        <w:t xml:space="preserve">        return returnData ("404", "失败", None)</w:t>
      </w:r>
    </w:p>
    <w:p w:rsidR="00F81390" w:rsidRDefault="00697574" w:rsidP="00697574">
      <w:pPr>
        <w:pStyle w:val="affd"/>
        <w:ind w:left="420" w:right="420"/>
      </w:pPr>
      <w:r w:rsidRPr="00697574">
        <w:rPr>
          <w:rFonts w:hint="eastAsia"/>
        </w:rPr>
        <w:t xml:space="preserve">    return returnData ("0", "成功", _rdata)</w:t>
      </w:r>
    </w:p>
    <w:p w:rsidR="00F81390" w:rsidRDefault="00697574" w:rsidP="00F81390">
      <w:pPr>
        <w:pStyle w:val="a5"/>
      </w:pPr>
      <w:r>
        <w:rPr>
          <w:rFonts w:hint="eastAsia"/>
        </w:rPr>
        <w:t>新增测试用例核心接口代码如下代码4-</w:t>
      </w:r>
      <w:r>
        <w:t>8</w:t>
      </w:r>
      <w:r>
        <w:rPr>
          <w:rFonts w:hint="eastAsia"/>
        </w:rPr>
        <w:t>所示：</w:t>
      </w:r>
    </w:p>
    <w:p w:rsidR="00697574" w:rsidRDefault="00697574" w:rsidP="00697574">
      <w:pPr>
        <w:pStyle w:val="afff1"/>
      </w:pPr>
      <w:r>
        <w:rPr>
          <w:rFonts w:hint="eastAsia"/>
        </w:rPr>
        <w:t>代码4-</w:t>
      </w:r>
      <w:r>
        <w:t xml:space="preserve">8 </w:t>
      </w:r>
      <w:r>
        <w:rPr>
          <w:rFonts w:hint="eastAsia"/>
        </w:rPr>
        <w:t>新增测试用例</w:t>
      </w:r>
    </w:p>
    <w:p w:rsidR="00697574" w:rsidRPr="00697574" w:rsidRDefault="00697574" w:rsidP="00697574">
      <w:pPr>
        <w:pStyle w:val="affd"/>
        <w:ind w:left="420" w:right="420"/>
      </w:pPr>
      <w:r w:rsidRPr="00697574">
        <w:t>@app.route ("/testing/addTestCase", methods=["POST"])</w:t>
      </w:r>
    </w:p>
    <w:p w:rsidR="00697574" w:rsidRPr="00697574" w:rsidRDefault="00697574" w:rsidP="00697574">
      <w:pPr>
        <w:pStyle w:val="affd"/>
        <w:ind w:left="420" w:right="420"/>
      </w:pPr>
      <w:r w:rsidRPr="00697574">
        <w:t>def addTestCase():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INSERT INTO `apitesting`.`t_testcase`(`host_id`, `url`, `requests_data`, `result`)</w:t>
      </w:r>
    </w:p>
    <w:p w:rsidR="00697574" w:rsidRPr="00697574" w:rsidRDefault="00697574" w:rsidP="00697574">
      <w:pPr>
        <w:pStyle w:val="affd"/>
        <w:ind w:left="420" w:right="420"/>
      </w:pPr>
      <w:r w:rsidRPr="00697574">
        <w:lastRenderedPageBreak/>
        <w:t xml:space="preserve">                VALUES ( {0}, '{1}', '{2}', "{3}")</w:t>
      </w:r>
    </w:p>
    <w:p w:rsidR="00697574" w:rsidRPr="00697574" w:rsidRDefault="00697574" w:rsidP="00697574">
      <w:pPr>
        <w:pStyle w:val="affd"/>
        <w:ind w:left="420" w:right="420"/>
      </w:pPr>
      <w:r w:rsidRPr="00697574">
        <w:t xml:space="preserve">                """.format (request.form['host_id'], request.form['url'], request.form.get("requests_data", type=str, default=None), request.form['result'])</w:t>
      </w:r>
    </w:p>
    <w:p w:rsidR="00697574" w:rsidRPr="00697574" w:rsidRDefault="00697574" w:rsidP="00697574">
      <w:pPr>
        <w:pStyle w:val="affd"/>
        <w:ind w:left="420" w:right="420"/>
      </w:pPr>
      <w:r w:rsidRPr="00697574">
        <w:t xml:space="preserve">        _rdata = mysql.exe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rPr>
          <w:rFonts w:hint="eastAsia"/>
        </w:rPr>
      </w:pPr>
      <w:r w:rsidRPr="00697574">
        <w:rPr>
          <w:rFonts w:hint="eastAsia"/>
        </w:rPr>
        <w:t xml:space="preserve">        return returnData ("404", "失败", None)</w:t>
      </w:r>
    </w:p>
    <w:p w:rsidR="00697574" w:rsidRPr="00697574" w:rsidRDefault="00697574" w:rsidP="00697574">
      <w:pPr>
        <w:pStyle w:val="affd"/>
        <w:ind w:left="420" w:right="420"/>
      </w:pPr>
      <w:r w:rsidRPr="00697574">
        <w:rPr>
          <w:rFonts w:hint="eastAsia"/>
        </w:rPr>
        <w:t xml:space="preserve">    return returnData ("0", "成功", _rdata)</w:t>
      </w:r>
    </w:p>
    <w:p w:rsidR="00F81390" w:rsidRDefault="00697574" w:rsidP="00F81390">
      <w:pPr>
        <w:pStyle w:val="a5"/>
      </w:pPr>
      <w:r>
        <w:rPr>
          <w:rFonts w:hint="eastAsia"/>
        </w:rPr>
        <w:t>修改测试用例代码如下代码4-</w:t>
      </w:r>
      <w:r>
        <w:t>9</w:t>
      </w:r>
      <w:r>
        <w:rPr>
          <w:rFonts w:hint="eastAsia"/>
        </w:rPr>
        <w:t>所示：</w:t>
      </w:r>
    </w:p>
    <w:p w:rsidR="00697574" w:rsidRDefault="00697574" w:rsidP="00697574">
      <w:pPr>
        <w:pStyle w:val="afff1"/>
      </w:pPr>
      <w:r>
        <w:rPr>
          <w:rFonts w:hint="eastAsia"/>
        </w:rPr>
        <w:t>代码4-</w:t>
      </w:r>
      <w:r>
        <w:t xml:space="preserve">9 </w:t>
      </w:r>
      <w:r>
        <w:rPr>
          <w:rFonts w:hint="eastAsia"/>
        </w:rPr>
        <w:t>修改测试用例</w:t>
      </w:r>
    </w:p>
    <w:p w:rsidR="00697574" w:rsidRPr="00697574" w:rsidRDefault="00697574" w:rsidP="00697574">
      <w:pPr>
        <w:pStyle w:val="affd"/>
        <w:ind w:left="420" w:right="420"/>
      </w:pPr>
      <w:r w:rsidRPr="00697574">
        <w:t>@app.route ("/testing/updateTestCase", methods=["POST"])</w:t>
      </w:r>
    </w:p>
    <w:p w:rsidR="00697574" w:rsidRPr="00697574" w:rsidRDefault="00697574" w:rsidP="00697574">
      <w:pPr>
        <w:pStyle w:val="affd"/>
        <w:ind w:left="420" w:right="420"/>
      </w:pPr>
      <w:r w:rsidRPr="00697574">
        <w:t>def updateTestCase():</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UPDATE t_testcase</w:t>
      </w:r>
    </w:p>
    <w:p w:rsidR="00697574" w:rsidRPr="00697574" w:rsidRDefault="00697574" w:rsidP="00697574">
      <w:pPr>
        <w:pStyle w:val="affd"/>
        <w:ind w:left="420" w:right="420"/>
      </w:pPr>
      <w:r w:rsidRPr="00697574">
        <w:t xml:space="preserve">                SET host_id = {4},url = "{1}",result = "{3}",requests_data = "{2}"</w:t>
      </w:r>
    </w:p>
    <w:p w:rsidR="00697574" w:rsidRPr="00697574" w:rsidRDefault="00697574" w:rsidP="00697574">
      <w:pPr>
        <w:pStyle w:val="affd"/>
        <w:ind w:left="420" w:right="420"/>
      </w:pPr>
      <w:r w:rsidRPr="00697574">
        <w:t xml:space="preserve">                WHERE</w:t>
      </w:r>
    </w:p>
    <w:p w:rsidR="00697574" w:rsidRPr="00697574" w:rsidRDefault="00697574" w:rsidP="00697574">
      <w:pPr>
        <w:pStyle w:val="affd"/>
        <w:ind w:left="420" w:right="420"/>
      </w:pPr>
      <w:r w:rsidRPr="00697574">
        <w:t xml:space="preserve">                id = {0}</w:t>
      </w:r>
    </w:p>
    <w:p w:rsidR="00697574" w:rsidRPr="00697574" w:rsidRDefault="00697574" w:rsidP="00697574">
      <w:pPr>
        <w:pStyle w:val="affd"/>
        <w:ind w:left="420" w:right="420"/>
      </w:pPr>
      <w:r w:rsidRPr="00697574">
        <w:t xml:space="preserve">                """.format (request.form['testcase_id'], request.form['url'],</w:t>
      </w:r>
    </w:p>
    <w:p w:rsidR="00697574" w:rsidRPr="00697574" w:rsidRDefault="00697574" w:rsidP="00697574">
      <w:pPr>
        <w:pStyle w:val="affd"/>
        <w:ind w:left="420" w:right="420"/>
      </w:pPr>
      <w:r w:rsidRPr="00697574">
        <w:t xml:space="preserve">                            request.form.get ("requests_data", type=str, default=None), request.form['result'],request.form['host_id'])</w:t>
      </w:r>
    </w:p>
    <w:p w:rsidR="00697574" w:rsidRPr="00697574" w:rsidRDefault="00697574" w:rsidP="00697574">
      <w:pPr>
        <w:pStyle w:val="affd"/>
        <w:ind w:left="420" w:right="420"/>
      </w:pPr>
      <w:r w:rsidRPr="00697574">
        <w:t xml:space="preserve">        _rdata = mysql.exe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rPr>
          <w:rFonts w:hint="eastAsia"/>
        </w:rPr>
      </w:pPr>
      <w:r w:rsidRPr="00697574">
        <w:rPr>
          <w:rFonts w:hint="eastAsia"/>
        </w:rPr>
        <w:t xml:space="preserve">        return returnData ("404", "失败", None)</w:t>
      </w:r>
    </w:p>
    <w:p w:rsidR="00F81390" w:rsidRDefault="00697574" w:rsidP="00697574">
      <w:pPr>
        <w:pStyle w:val="affd"/>
        <w:ind w:left="420" w:right="420"/>
      </w:pPr>
      <w:r w:rsidRPr="00697574">
        <w:rPr>
          <w:rFonts w:hint="eastAsia"/>
        </w:rPr>
        <w:t xml:space="preserve">    return returnData ("0", "成功", _rdata)</w:t>
      </w:r>
    </w:p>
    <w:p w:rsidR="00913B31" w:rsidRDefault="00913B31" w:rsidP="00E65CE6">
      <w:pPr>
        <w:pStyle w:val="a5"/>
      </w:pPr>
    </w:p>
    <w:p w:rsidR="00E65CE6" w:rsidRDefault="00E65CE6" w:rsidP="009636D9">
      <w:pPr>
        <w:pStyle w:val="2"/>
      </w:pPr>
      <w:bookmarkStart w:id="35" w:name="_Toc36826067"/>
      <w:r>
        <w:rPr>
          <w:rFonts w:hint="eastAsia"/>
        </w:rPr>
        <w:t>测试结果模块</w:t>
      </w:r>
      <w:bookmarkEnd w:id="35"/>
    </w:p>
    <w:p w:rsidR="00E65CE6" w:rsidRDefault="00697574" w:rsidP="00E65CE6">
      <w:pPr>
        <w:pStyle w:val="a5"/>
      </w:pPr>
      <w:r>
        <w:rPr>
          <w:rFonts w:hint="eastAsia"/>
        </w:rPr>
        <w:t>测试结果查看，前端展示如下图4-</w:t>
      </w:r>
      <w:r>
        <w:t>11</w:t>
      </w:r>
      <w:r>
        <w:rPr>
          <w:rFonts w:hint="eastAsia"/>
        </w:rPr>
        <w:t>所示：</w:t>
      </w:r>
    </w:p>
    <w:p w:rsidR="00697574" w:rsidRDefault="00697574" w:rsidP="00697574">
      <w:pPr>
        <w:pStyle w:val="afff2"/>
      </w:pPr>
      <w:r w:rsidRPr="00697574">
        <w:pict>
          <v:shape id="_x0000_i1130" type="#_x0000_t75" style="width:413.25pt;height:190.5pt;visibility:visible;mso-wrap-style:square">
            <v:imagedata r:id="rId38" o:title=""/>
          </v:shape>
        </w:pict>
      </w:r>
    </w:p>
    <w:p w:rsidR="00913B31" w:rsidRDefault="00697574" w:rsidP="00697574">
      <w:pPr>
        <w:pStyle w:val="afff1"/>
      </w:pPr>
      <w:r>
        <w:rPr>
          <w:rFonts w:hint="eastAsia"/>
        </w:rPr>
        <w:t>图4-</w:t>
      </w:r>
      <w:r>
        <w:t>11</w:t>
      </w:r>
      <w:r>
        <w:rPr>
          <w:rFonts w:hint="eastAsia"/>
        </w:rPr>
        <w:t>测试结果列表</w:t>
      </w:r>
    </w:p>
    <w:p w:rsidR="00913B31" w:rsidRDefault="00697574" w:rsidP="00E65CE6">
      <w:pPr>
        <w:pStyle w:val="a5"/>
      </w:pPr>
      <w:r>
        <w:rPr>
          <w:rFonts w:hint="eastAsia"/>
        </w:rPr>
        <w:t>测试结果可以使用时间作为索引进行查看，默认查看所有数据。</w:t>
      </w:r>
    </w:p>
    <w:p w:rsidR="00697574" w:rsidRDefault="00697574" w:rsidP="00E65CE6">
      <w:pPr>
        <w:pStyle w:val="a5"/>
      </w:pPr>
      <w:r>
        <w:rPr>
          <w:rFonts w:hint="eastAsia"/>
        </w:rPr>
        <w:t>测试结果查看核心代码，如下代码4-</w:t>
      </w:r>
      <w:r>
        <w:t>10</w:t>
      </w:r>
      <w:r>
        <w:rPr>
          <w:rFonts w:hint="eastAsia"/>
        </w:rPr>
        <w:t>所示：</w:t>
      </w:r>
    </w:p>
    <w:p w:rsidR="00697574" w:rsidRDefault="00697574" w:rsidP="00697574">
      <w:pPr>
        <w:pStyle w:val="afff1"/>
      </w:pPr>
      <w:r>
        <w:rPr>
          <w:rFonts w:hint="eastAsia"/>
        </w:rPr>
        <w:t>代码4-</w:t>
      </w:r>
      <w:r>
        <w:t xml:space="preserve">10 </w:t>
      </w:r>
      <w:r>
        <w:rPr>
          <w:rFonts w:hint="eastAsia"/>
        </w:rPr>
        <w:t>测试结果查看</w:t>
      </w:r>
    </w:p>
    <w:p w:rsidR="00697574" w:rsidRPr="00697574" w:rsidRDefault="00697574" w:rsidP="00697574">
      <w:pPr>
        <w:pStyle w:val="affd"/>
        <w:ind w:left="420" w:right="420"/>
      </w:pPr>
      <w:r w:rsidRPr="00697574">
        <w:lastRenderedPageBreak/>
        <w:t>@app.route ("/testing/showTestResult", methods=["POST"])</w:t>
      </w:r>
    </w:p>
    <w:p w:rsidR="00697574" w:rsidRPr="00697574" w:rsidRDefault="00697574" w:rsidP="00697574">
      <w:pPr>
        <w:pStyle w:val="affd"/>
        <w:ind w:left="420" w:right="420"/>
      </w:pPr>
      <w:r w:rsidRPr="00697574">
        <w:t>def showTestResult():</w:t>
      </w:r>
    </w:p>
    <w:p w:rsidR="00697574" w:rsidRPr="00697574" w:rsidRDefault="00697574" w:rsidP="00697574">
      <w:pPr>
        <w:pStyle w:val="affd"/>
        <w:ind w:left="420" w:right="420"/>
      </w:pPr>
      <w:r w:rsidRPr="00697574">
        <w:t xml:space="preserve">    try:</w:t>
      </w:r>
    </w:p>
    <w:p w:rsidR="00697574" w:rsidRPr="00697574" w:rsidRDefault="00697574" w:rsidP="00697574">
      <w:pPr>
        <w:pStyle w:val="affd"/>
        <w:ind w:left="420" w:right="420"/>
      </w:pPr>
      <w:r w:rsidRPr="00697574">
        <w:t xml:space="preserve">        sql = """</w:t>
      </w:r>
    </w:p>
    <w:p w:rsidR="00697574" w:rsidRPr="00697574" w:rsidRDefault="00697574" w:rsidP="00697574">
      <w:pPr>
        <w:pStyle w:val="affd"/>
        <w:ind w:left="420" w:right="420"/>
      </w:pPr>
      <w:r w:rsidRPr="00697574">
        <w:t xml:space="preserve">                SELECT</w:t>
      </w:r>
    </w:p>
    <w:p w:rsidR="00697574" w:rsidRPr="00697574" w:rsidRDefault="00697574" w:rsidP="00697574">
      <w:pPr>
        <w:pStyle w:val="affd"/>
        <w:ind w:left="420" w:right="420"/>
      </w:pPr>
      <w:r w:rsidRPr="00697574">
        <w:t xml:space="preserve">                tl.id,tl.test_code,tl.test_username,tl.testcase_id,tl.testcase_result,tl.testcase_recode,tl.testcase_count,date_format(tl.create_at,"%Y-%m-%d %H:%i:%S") as create_at</w:t>
      </w:r>
    </w:p>
    <w:p w:rsidR="00697574" w:rsidRPr="00697574" w:rsidRDefault="00697574" w:rsidP="00697574">
      <w:pPr>
        <w:pStyle w:val="affd"/>
        <w:ind w:left="420" w:right="420"/>
      </w:pPr>
      <w:r w:rsidRPr="00697574">
        <w:t xml:space="preserve">                FROM</w:t>
      </w:r>
    </w:p>
    <w:p w:rsidR="00697574" w:rsidRPr="00697574" w:rsidRDefault="00697574" w:rsidP="00697574">
      <w:pPr>
        <w:pStyle w:val="affd"/>
        <w:ind w:left="420" w:right="420"/>
      </w:pPr>
      <w:r w:rsidRPr="00697574">
        <w:t xml:space="preserve">                t_test_log tl</w:t>
      </w:r>
    </w:p>
    <w:p w:rsidR="00697574" w:rsidRPr="00697574" w:rsidRDefault="00697574" w:rsidP="00697574">
      <w:pPr>
        <w:pStyle w:val="affd"/>
        <w:ind w:left="420" w:right="420"/>
      </w:pPr>
      <w:r w:rsidRPr="00697574">
        <w:t xml:space="preserve">                LEFT JOIN t_testcase tc on tc.id = tl.testcase_id</w:t>
      </w:r>
    </w:p>
    <w:p w:rsidR="00697574" w:rsidRPr="00697574" w:rsidRDefault="00697574" w:rsidP="00697574">
      <w:pPr>
        <w:pStyle w:val="affd"/>
        <w:ind w:left="420" w:right="420"/>
      </w:pPr>
      <w:r w:rsidRPr="00697574">
        <w:t xml:space="preserve">                order by</w:t>
      </w:r>
    </w:p>
    <w:p w:rsidR="00697574" w:rsidRPr="00697574" w:rsidRDefault="00697574" w:rsidP="00697574">
      <w:pPr>
        <w:pStyle w:val="affd"/>
        <w:ind w:left="420" w:right="420"/>
      </w:pPr>
      <w:r w:rsidRPr="00697574">
        <w:t xml:space="preserve">                tl.create_at DESC</w:t>
      </w:r>
    </w:p>
    <w:p w:rsidR="00697574" w:rsidRPr="00697574" w:rsidRDefault="00697574" w:rsidP="00697574">
      <w:pPr>
        <w:pStyle w:val="affd"/>
        <w:ind w:left="420" w:right="420"/>
      </w:pPr>
      <w:r w:rsidRPr="00697574">
        <w:t xml:space="preserve">                """</w:t>
      </w:r>
    </w:p>
    <w:p w:rsidR="00697574" w:rsidRPr="00697574" w:rsidRDefault="00697574" w:rsidP="00697574">
      <w:pPr>
        <w:pStyle w:val="affd"/>
        <w:ind w:left="420" w:right="420"/>
      </w:pPr>
      <w:r w:rsidRPr="00697574">
        <w:t xml:space="preserve">        _rdata = mysql.fetchall_db (sql)</w:t>
      </w:r>
    </w:p>
    <w:p w:rsidR="00697574" w:rsidRPr="00697574" w:rsidRDefault="00697574" w:rsidP="00697574">
      <w:pPr>
        <w:pStyle w:val="affd"/>
        <w:ind w:left="420" w:right="420"/>
      </w:pPr>
      <w:r w:rsidRPr="00697574">
        <w:t xml:space="preserve">        _logger.info (_rdata)</w:t>
      </w:r>
    </w:p>
    <w:p w:rsidR="00697574" w:rsidRPr="00697574" w:rsidRDefault="00697574" w:rsidP="00697574">
      <w:pPr>
        <w:pStyle w:val="affd"/>
        <w:ind w:left="420" w:right="420"/>
      </w:pPr>
      <w:r w:rsidRPr="00697574">
        <w:t xml:space="preserve">    except Exception as e:</w:t>
      </w:r>
    </w:p>
    <w:p w:rsidR="00697574" w:rsidRPr="00697574" w:rsidRDefault="00697574" w:rsidP="00697574">
      <w:pPr>
        <w:pStyle w:val="affd"/>
        <w:ind w:left="420" w:right="420"/>
      </w:pPr>
      <w:r w:rsidRPr="00697574">
        <w:t xml:space="preserve">        _logger.error ("error: {}".format (e))</w:t>
      </w:r>
    </w:p>
    <w:p w:rsidR="00697574" w:rsidRPr="00697574" w:rsidRDefault="00697574" w:rsidP="00697574">
      <w:pPr>
        <w:pStyle w:val="affd"/>
        <w:ind w:left="420" w:right="420"/>
        <w:rPr>
          <w:rFonts w:hint="eastAsia"/>
        </w:rPr>
      </w:pPr>
      <w:r w:rsidRPr="00697574">
        <w:rPr>
          <w:rFonts w:hint="eastAsia"/>
        </w:rPr>
        <w:t xml:space="preserve">        return returnData ("404", "失败", None)</w:t>
      </w:r>
    </w:p>
    <w:p w:rsidR="00913B31" w:rsidRDefault="00697574" w:rsidP="00697574">
      <w:pPr>
        <w:pStyle w:val="affd"/>
        <w:ind w:left="420" w:right="420"/>
      </w:pPr>
      <w:r w:rsidRPr="00697574">
        <w:rPr>
          <w:rFonts w:hint="eastAsia"/>
        </w:rPr>
        <w:t xml:space="preserve">    return returnData ("0", "成功", _rdata)</w:t>
      </w:r>
    </w:p>
    <w:p w:rsidR="00913B31" w:rsidRDefault="00913B31" w:rsidP="00E65CE6">
      <w:pPr>
        <w:pStyle w:val="a5"/>
      </w:pPr>
    </w:p>
    <w:p w:rsidR="00E65CE6" w:rsidRDefault="00E65CE6" w:rsidP="009636D9">
      <w:pPr>
        <w:pStyle w:val="2"/>
      </w:pPr>
      <w:bookmarkStart w:id="36" w:name="_Toc36826068"/>
      <w:r>
        <w:rPr>
          <w:rFonts w:hint="eastAsia"/>
        </w:rPr>
        <w:t>测试执行模块</w:t>
      </w:r>
      <w:bookmarkEnd w:id="36"/>
    </w:p>
    <w:p w:rsidR="00E65CE6" w:rsidRDefault="00697574" w:rsidP="00D01EC2">
      <w:pPr>
        <w:pStyle w:val="a5"/>
      </w:pPr>
      <w:r>
        <w:rPr>
          <w:rFonts w:hint="eastAsia"/>
        </w:rPr>
        <w:t>执行测试用例有两种执行方式，一种是单个执行，另一种是批量执行。单个执行效果如下图4-</w:t>
      </w:r>
      <w:r>
        <w:t>12</w:t>
      </w:r>
      <w:r>
        <w:rPr>
          <w:rFonts w:hint="eastAsia"/>
        </w:rPr>
        <w:t>所示：</w:t>
      </w:r>
    </w:p>
    <w:p w:rsidR="00697574" w:rsidRDefault="00697574" w:rsidP="00697574">
      <w:pPr>
        <w:pStyle w:val="afff2"/>
      </w:pPr>
      <w:r w:rsidRPr="00697574">
        <w:pict>
          <v:shape id="_x0000_i1134" type="#_x0000_t75" style="width:387pt;height:141pt;visibility:visible;mso-wrap-style:square">
            <v:imagedata r:id="rId39" o:title=""/>
          </v:shape>
        </w:pict>
      </w:r>
    </w:p>
    <w:p w:rsidR="00E65CE6" w:rsidRDefault="00697574" w:rsidP="00697574">
      <w:pPr>
        <w:pStyle w:val="afff1"/>
      </w:pPr>
      <w:r>
        <w:rPr>
          <w:rFonts w:hint="eastAsia"/>
        </w:rPr>
        <w:t>图4-</w:t>
      </w:r>
      <w:r>
        <w:t xml:space="preserve">12 </w:t>
      </w:r>
      <w:r>
        <w:rPr>
          <w:rFonts w:hint="eastAsia"/>
        </w:rPr>
        <w:t>单次执行测试用例</w:t>
      </w:r>
    </w:p>
    <w:p w:rsidR="00E65CE6" w:rsidRDefault="00EC2941" w:rsidP="00D01EC2">
      <w:pPr>
        <w:pStyle w:val="a5"/>
      </w:pPr>
      <w:r>
        <w:rPr>
          <w:rFonts w:hint="eastAsia"/>
        </w:rPr>
        <w:t>批量执行测试用例，首先在测试用例前面打勾，最后点击批量执行即可，如图4-</w:t>
      </w:r>
      <w:r>
        <w:t>13</w:t>
      </w:r>
      <w:r>
        <w:rPr>
          <w:rFonts w:hint="eastAsia"/>
        </w:rPr>
        <w:t>所示：</w:t>
      </w:r>
    </w:p>
    <w:p w:rsidR="00EC2941" w:rsidRDefault="00EC2941" w:rsidP="00EC2941">
      <w:pPr>
        <w:pStyle w:val="afff2"/>
      </w:pPr>
      <w:r w:rsidRPr="00EC2941">
        <w:lastRenderedPageBreak/>
        <w:pict>
          <v:shape id="_x0000_i1137" type="#_x0000_t75" style="width:400.5pt;height:238.5pt;visibility:visible;mso-wrap-style:square">
            <v:imagedata r:id="rId40" o:title=""/>
          </v:shape>
        </w:pict>
      </w:r>
    </w:p>
    <w:p w:rsidR="00E65CE6" w:rsidRDefault="00EC2941" w:rsidP="00EC2941">
      <w:pPr>
        <w:pStyle w:val="afff1"/>
      </w:pPr>
      <w:r>
        <w:rPr>
          <w:rFonts w:hint="eastAsia"/>
        </w:rPr>
        <w:t>图4-</w:t>
      </w:r>
      <w:r>
        <w:t xml:space="preserve">13 </w:t>
      </w:r>
      <w:r>
        <w:rPr>
          <w:rFonts w:hint="eastAsia"/>
        </w:rPr>
        <w:t>批量执行测试用例</w:t>
      </w:r>
    </w:p>
    <w:p w:rsidR="00E65CE6" w:rsidRDefault="00EC2941" w:rsidP="00D01EC2">
      <w:pPr>
        <w:pStyle w:val="a5"/>
      </w:pPr>
      <w:r>
        <w:rPr>
          <w:rFonts w:hint="eastAsia"/>
        </w:rPr>
        <w:t>执行测试用例后台API代码如下代码4-</w:t>
      </w:r>
      <w:r>
        <w:t>11</w:t>
      </w:r>
      <w:r>
        <w:rPr>
          <w:rFonts w:hint="eastAsia"/>
        </w:rPr>
        <w:t>所示：</w:t>
      </w:r>
    </w:p>
    <w:p w:rsidR="00EC2941" w:rsidRDefault="00EC2941" w:rsidP="00EC2941">
      <w:pPr>
        <w:pStyle w:val="afff1"/>
      </w:pPr>
      <w:r>
        <w:rPr>
          <w:rFonts w:hint="eastAsia"/>
        </w:rPr>
        <w:t>代码</w:t>
      </w:r>
      <w:r>
        <w:t>4</w:t>
      </w:r>
      <w:r>
        <w:rPr>
          <w:rFonts w:hint="eastAsia"/>
        </w:rPr>
        <w:t>-</w:t>
      </w:r>
      <w:r>
        <w:t xml:space="preserve">11 </w:t>
      </w:r>
      <w:r>
        <w:rPr>
          <w:rFonts w:hint="eastAsia"/>
        </w:rPr>
        <w:t>执行测试用例API</w:t>
      </w:r>
    </w:p>
    <w:p w:rsidR="00EC2941" w:rsidRPr="00EC2941" w:rsidRDefault="00EC2941" w:rsidP="00EC2941">
      <w:pPr>
        <w:pStyle w:val="affd"/>
        <w:ind w:left="420" w:right="420"/>
      </w:pPr>
      <w:r w:rsidRPr="00EC2941">
        <w:t>@app.route ("/testing/exeTestCase", methods=["POST"])</w:t>
      </w:r>
    </w:p>
    <w:p w:rsidR="00EC2941" w:rsidRPr="00EC2941" w:rsidRDefault="00EC2941" w:rsidP="00EC2941">
      <w:pPr>
        <w:pStyle w:val="affd"/>
        <w:ind w:left="420" w:right="420"/>
      </w:pPr>
      <w:r w:rsidRPr="00EC2941">
        <w:t>def exeTestCase():</w:t>
      </w:r>
    </w:p>
    <w:p w:rsidR="00EC2941" w:rsidRPr="00EC2941" w:rsidRDefault="00EC2941" w:rsidP="00EC2941">
      <w:pPr>
        <w:pStyle w:val="affd"/>
        <w:ind w:left="420" w:right="420"/>
      </w:pPr>
      <w:r w:rsidRPr="00EC2941">
        <w:t xml:space="preserve">    try:</w:t>
      </w:r>
    </w:p>
    <w:p w:rsidR="00EC2941" w:rsidRPr="00EC2941" w:rsidRDefault="00EC2941" w:rsidP="00EC2941">
      <w:pPr>
        <w:pStyle w:val="affd"/>
        <w:ind w:left="420" w:right="420"/>
      </w:pPr>
      <w:r w:rsidRPr="00EC2941">
        <w:t xml:space="preserve">        sql = """</w:t>
      </w:r>
    </w:p>
    <w:p w:rsidR="00EC2941" w:rsidRPr="00EC2941" w:rsidRDefault="00EC2941" w:rsidP="00EC2941">
      <w:pPr>
        <w:pStyle w:val="affd"/>
        <w:ind w:left="420" w:right="420"/>
      </w:pPr>
      <w:r w:rsidRPr="00EC2941">
        <w:t xml:space="preserve">                SELECT</w:t>
      </w:r>
    </w:p>
    <w:p w:rsidR="00EC2941" w:rsidRPr="00EC2941" w:rsidRDefault="00EC2941" w:rsidP="00EC2941">
      <w:pPr>
        <w:pStyle w:val="affd"/>
        <w:ind w:left="420" w:right="420"/>
      </w:pPr>
      <w:r w:rsidRPr="00EC2941">
        <w:t xml:space="preserve">                tc.id,h.host,h.port,tc.url,tc.requests_data,tc.result</w:t>
      </w:r>
    </w:p>
    <w:p w:rsidR="00EC2941" w:rsidRPr="00EC2941" w:rsidRDefault="00EC2941" w:rsidP="00EC2941">
      <w:pPr>
        <w:pStyle w:val="affd"/>
        <w:ind w:left="420" w:right="420"/>
      </w:pPr>
      <w:r w:rsidRPr="00EC2941">
        <w:t xml:space="preserve">                FROM</w:t>
      </w:r>
    </w:p>
    <w:p w:rsidR="00EC2941" w:rsidRPr="00EC2941" w:rsidRDefault="00EC2941" w:rsidP="00EC2941">
      <w:pPr>
        <w:pStyle w:val="affd"/>
        <w:ind w:left="420" w:right="420"/>
      </w:pPr>
      <w:r w:rsidRPr="00EC2941">
        <w:t xml:space="preserve">                t_testcase tc</w:t>
      </w:r>
    </w:p>
    <w:p w:rsidR="00EC2941" w:rsidRPr="00EC2941" w:rsidRDefault="00EC2941" w:rsidP="00EC2941">
      <w:pPr>
        <w:pStyle w:val="affd"/>
        <w:ind w:left="420" w:right="420"/>
      </w:pPr>
      <w:r w:rsidRPr="00EC2941">
        <w:t xml:space="preserve">                LEFT JOIN t_host h on h.id = tc.host_id</w:t>
      </w:r>
    </w:p>
    <w:p w:rsidR="00EC2941" w:rsidRPr="00EC2941" w:rsidRDefault="00EC2941" w:rsidP="00EC2941">
      <w:pPr>
        <w:pStyle w:val="affd"/>
        <w:ind w:left="420" w:right="420"/>
      </w:pPr>
      <w:r w:rsidRPr="00EC2941">
        <w:t xml:space="preserve">                WHERE</w:t>
      </w:r>
    </w:p>
    <w:p w:rsidR="00EC2941" w:rsidRPr="00EC2941" w:rsidRDefault="00EC2941" w:rsidP="00EC2941">
      <w:pPr>
        <w:pStyle w:val="affd"/>
        <w:ind w:left="420" w:right="420"/>
      </w:pPr>
      <w:r w:rsidRPr="00EC2941">
        <w:t xml:space="preserve">                h.state = 1</w:t>
      </w:r>
    </w:p>
    <w:p w:rsidR="00EC2941" w:rsidRPr="00EC2941" w:rsidRDefault="00EC2941" w:rsidP="00EC2941">
      <w:pPr>
        <w:pStyle w:val="affd"/>
        <w:ind w:left="420" w:right="420"/>
      </w:pPr>
      <w:r w:rsidRPr="00EC2941">
        <w:t xml:space="preserve">                and tc.id = {0}</w:t>
      </w:r>
    </w:p>
    <w:p w:rsidR="00EC2941" w:rsidRPr="00EC2941" w:rsidRDefault="00EC2941" w:rsidP="00EC2941">
      <w:pPr>
        <w:pStyle w:val="affd"/>
        <w:ind w:left="420" w:right="420"/>
      </w:pPr>
      <w:r w:rsidRPr="00EC2941">
        <w:t xml:space="preserve">                """.format(request.form['id'])</w:t>
      </w:r>
    </w:p>
    <w:p w:rsidR="00EC2941" w:rsidRPr="00EC2941" w:rsidRDefault="00EC2941" w:rsidP="00EC2941">
      <w:pPr>
        <w:pStyle w:val="affd"/>
        <w:ind w:left="420" w:right="420"/>
      </w:pPr>
      <w:r w:rsidRPr="00EC2941">
        <w:t xml:space="preserve">        _rdata = mysql.fetchall_db (sql)</w:t>
      </w:r>
    </w:p>
    <w:p w:rsidR="00EC2941" w:rsidRPr="00EC2941" w:rsidRDefault="00EC2941" w:rsidP="00EC2941">
      <w:pPr>
        <w:pStyle w:val="affd"/>
        <w:ind w:left="420" w:right="420"/>
      </w:pPr>
      <w:r w:rsidRPr="00EC2941">
        <w:t xml:space="preserve">        _requestsTool = requestsTool ()</w:t>
      </w:r>
    </w:p>
    <w:p w:rsidR="00EC2941" w:rsidRPr="00EC2941" w:rsidRDefault="00EC2941" w:rsidP="00EC2941">
      <w:pPr>
        <w:pStyle w:val="affd"/>
        <w:ind w:left="420" w:right="420"/>
      </w:pPr>
      <w:r w:rsidRPr="00EC2941">
        <w:t xml:space="preserve">        if len(_rdata[0]['requests_data']) &lt; 2:</w:t>
      </w:r>
    </w:p>
    <w:p w:rsidR="00EC2941" w:rsidRPr="00EC2941" w:rsidRDefault="00EC2941" w:rsidP="00EC2941">
      <w:pPr>
        <w:pStyle w:val="affd"/>
        <w:ind w:left="420" w:right="420"/>
      </w:pPr>
      <w:r w:rsidRPr="00EC2941">
        <w:t xml:space="preserve">            data = ""</w:t>
      </w:r>
    </w:p>
    <w:p w:rsidR="00EC2941" w:rsidRPr="00EC2941" w:rsidRDefault="00EC2941" w:rsidP="00EC2941">
      <w:pPr>
        <w:pStyle w:val="affd"/>
        <w:ind w:left="420" w:right="420"/>
      </w:pPr>
      <w:r w:rsidRPr="00EC2941">
        <w:t xml:space="preserve">        else:</w:t>
      </w:r>
    </w:p>
    <w:p w:rsidR="00EC2941" w:rsidRPr="00EC2941" w:rsidRDefault="00EC2941" w:rsidP="00EC2941">
      <w:pPr>
        <w:pStyle w:val="affd"/>
        <w:ind w:left="420" w:right="420"/>
      </w:pPr>
      <w:r w:rsidRPr="00EC2941">
        <w:t xml:space="preserve">            data = ast.literal_eval (_rdata[0]['requests_data'])</w:t>
      </w:r>
    </w:p>
    <w:p w:rsidR="00EC2941" w:rsidRPr="00EC2941" w:rsidRDefault="00EC2941" w:rsidP="00EC2941">
      <w:pPr>
        <w:pStyle w:val="affd"/>
        <w:ind w:left="420" w:right="420"/>
      </w:pPr>
      <w:r w:rsidRPr="00EC2941">
        <w:t xml:space="preserve">        url = get_url(_rdata[0]['host'],_rdata[0]['port'],_rdata[0]['url'])</w:t>
      </w:r>
    </w:p>
    <w:p w:rsidR="00EC2941" w:rsidRPr="00EC2941" w:rsidRDefault="00EC2941" w:rsidP="00EC2941">
      <w:pPr>
        <w:pStyle w:val="affd"/>
        <w:ind w:left="420" w:right="420"/>
      </w:pPr>
      <w:r w:rsidRPr="00EC2941">
        <w:t xml:space="preserve">        code,rdata = _requestsTool.send_post(url,data)</w:t>
      </w:r>
    </w:p>
    <w:p w:rsidR="00EC2941" w:rsidRPr="00EC2941" w:rsidRDefault="00EC2941" w:rsidP="00EC2941">
      <w:pPr>
        <w:pStyle w:val="affd"/>
        <w:ind w:left="420" w:right="420"/>
      </w:pPr>
      <w:r w:rsidRPr="00EC2941">
        <w:t xml:space="preserve">        addHostService(getTestCode(),request.form['username'],_rdata[0]['id'],(str(rdata).replace("\"","\'").replace("'","\'")),code,1)</w:t>
      </w:r>
    </w:p>
    <w:p w:rsidR="00EC2941" w:rsidRPr="00EC2941" w:rsidRDefault="00EC2941" w:rsidP="00EC2941">
      <w:pPr>
        <w:pStyle w:val="affd"/>
        <w:ind w:left="420" w:right="420"/>
      </w:pPr>
      <w:r w:rsidRPr="00EC2941">
        <w:t xml:space="preserve">    except Exception as e:</w:t>
      </w:r>
    </w:p>
    <w:p w:rsidR="00EC2941" w:rsidRPr="00EC2941" w:rsidRDefault="00EC2941" w:rsidP="00EC2941">
      <w:pPr>
        <w:pStyle w:val="affd"/>
        <w:ind w:left="420" w:right="420"/>
      </w:pPr>
      <w:r w:rsidRPr="00EC2941">
        <w:t xml:space="preserve">        _logger.error ("error: {}".format (e))</w:t>
      </w:r>
    </w:p>
    <w:p w:rsidR="00EC2941" w:rsidRPr="00EC2941" w:rsidRDefault="00EC2941" w:rsidP="00EC2941">
      <w:pPr>
        <w:pStyle w:val="affd"/>
        <w:ind w:left="420" w:right="420"/>
        <w:rPr>
          <w:rFonts w:hint="eastAsia"/>
        </w:rPr>
      </w:pPr>
      <w:r w:rsidRPr="00EC2941">
        <w:rPr>
          <w:rFonts w:hint="eastAsia"/>
        </w:rPr>
        <w:t xml:space="preserve">        return returnData ("404", "失败", None)</w:t>
      </w:r>
    </w:p>
    <w:p w:rsidR="00E65CE6" w:rsidRPr="00D01EC2" w:rsidRDefault="00EC2941" w:rsidP="00EC2941">
      <w:pPr>
        <w:pStyle w:val="affd"/>
        <w:ind w:left="420" w:right="420"/>
      </w:pPr>
      <w:r w:rsidRPr="00EC2941">
        <w:rPr>
          <w:rFonts w:hint="eastAsia"/>
        </w:rPr>
        <w:t xml:space="preserve">    return returnData ("0", "成功", None)</w:t>
      </w:r>
    </w:p>
    <w:p w:rsidR="00743AAA" w:rsidRDefault="00743AAA" w:rsidP="00BA63FC">
      <w:pPr>
        <w:pStyle w:val="a5"/>
        <w:ind w:firstLineChars="0" w:firstLine="0"/>
      </w:pPr>
    </w:p>
    <w:p w:rsidR="00743AAA" w:rsidRDefault="006E06F1" w:rsidP="006E06F1">
      <w:pPr>
        <w:pStyle w:val="1"/>
      </w:pPr>
      <w:bookmarkStart w:id="37" w:name="_Toc36826069"/>
      <w:r>
        <w:rPr>
          <w:rFonts w:hint="eastAsia"/>
        </w:rPr>
        <w:lastRenderedPageBreak/>
        <w:t>测试结论</w:t>
      </w:r>
      <w:bookmarkEnd w:id="37"/>
    </w:p>
    <w:p w:rsidR="00743AAA" w:rsidRDefault="00743AAA" w:rsidP="00743AAA">
      <w:pPr>
        <w:pStyle w:val="a5"/>
      </w:pPr>
    </w:p>
    <w:p w:rsidR="00743AAA" w:rsidRPr="00743AAA" w:rsidRDefault="00743AAA" w:rsidP="00743AAA">
      <w:pPr>
        <w:pStyle w:val="a5"/>
      </w:pPr>
    </w:p>
    <w:p w:rsidR="00743AAA" w:rsidRDefault="00743AAA" w:rsidP="00C2664A">
      <w:pPr>
        <w:pStyle w:val="a5"/>
      </w:pPr>
    </w:p>
    <w:p w:rsidR="004A5C41" w:rsidRDefault="004A5C41" w:rsidP="004A5C41">
      <w:pPr>
        <w:pStyle w:val="ae"/>
        <w:spacing w:before="240" w:after="120"/>
      </w:pPr>
      <w:bookmarkStart w:id="38" w:name="_Toc36826070"/>
      <w:r>
        <w:rPr>
          <w:rFonts w:hint="eastAsia"/>
        </w:rPr>
        <w:lastRenderedPageBreak/>
        <w:t>结束语</w:t>
      </w:r>
      <w:bookmarkEnd w:id="38"/>
    </w:p>
    <w:p w:rsidR="004A5C41" w:rsidRDefault="004A5C41" w:rsidP="004A5C41">
      <w:pPr>
        <w:pStyle w:val="af"/>
      </w:pPr>
    </w:p>
    <w:p w:rsidR="004A5C41" w:rsidRPr="00315CB7" w:rsidRDefault="004A5C41" w:rsidP="004A5C41">
      <w:pPr>
        <w:pStyle w:val="af"/>
      </w:pPr>
    </w:p>
    <w:p w:rsidR="004A5C41" w:rsidRDefault="004A5C41" w:rsidP="004A5C41">
      <w:pPr>
        <w:pStyle w:val="a9"/>
        <w:spacing w:before="240"/>
      </w:pPr>
      <w:bookmarkStart w:id="39" w:name="_Toc36826071"/>
      <w:r>
        <w:rPr>
          <w:rFonts w:hint="eastAsia"/>
        </w:rPr>
        <w:lastRenderedPageBreak/>
        <w:t>参考文献</w:t>
      </w:r>
      <w:bookmarkStart w:id="40" w:name="_Ref316152046"/>
      <w:bookmarkEnd w:id="39"/>
    </w:p>
    <w:p w:rsidR="00F57047" w:rsidRPr="00F57047" w:rsidRDefault="00F57047" w:rsidP="00F57047">
      <w:pPr>
        <w:pStyle w:val="a1"/>
      </w:pPr>
      <w:r w:rsidRPr="00F57047">
        <w:t>Testing APIs protects applications and reputations, by Amy Reichert, SearchSoftwareQuality March 2015</w:t>
      </w:r>
    </w:p>
    <w:p w:rsidR="00F57047" w:rsidRPr="00F57047" w:rsidRDefault="00F57047" w:rsidP="00F57047">
      <w:pPr>
        <w:pStyle w:val="a1"/>
      </w:pPr>
      <w:r w:rsidRPr="00F57047">
        <w:t>All About API Testing: An Interview with Jonathan Cooper, by Cameron Philipp-Edmonds, Stickyminds August 19, 2014</w:t>
      </w:r>
    </w:p>
    <w:p w:rsidR="00F57047" w:rsidRPr="00F57047" w:rsidRDefault="00F57047" w:rsidP="00F57047">
      <w:pPr>
        <w:pStyle w:val="a1"/>
      </w:pPr>
      <w:r w:rsidRPr="00F57047">
        <w:t>The Forrester Wave</w:t>
      </w:r>
      <w:r w:rsidRPr="00F57047">
        <w:t>™</w:t>
      </w:r>
      <w:r w:rsidRPr="00F57047">
        <w:t xml:space="preserve"> Evaluation Of Functional Test Automation (FTA) Is Out And It's All About Going Beyond GUI Testing Archived 2015-05-28 at the Wayback Machine, by Diego Lo Giudice, Forrester April 23, 2015</w:t>
      </w:r>
    </w:p>
    <w:p w:rsidR="00F57047" w:rsidRPr="00F57047" w:rsidRDefault="00F57047" w:rsidP="00F57047">
      <w:pPr>
        <w:pStyle w:val="a1"/>
      </w:pPr>
      <w:r w:rsidRPr="00F57047">
        <w:t>Produce Better Software by Using a Layered Testing Strategy, by SEAN Kenefick, Gartner January 7, 2014</w:t>
      </w:r>
    </w:p>
    <w:p w:rsidR="00F57047" w:rsidRPr="00F57047" w:rsidRDefault="00F57047" w:rsidP="00F57047">
      <w:pPr>
        <w:pStyle w:val="a1"/>
      </w:pPr>
      <w:r w:rsidRPr="00F57047">
        <w:t>Onus for third-party APIs is on enterprise developers, by Amy Reichert, SearchSoftwareQuality July 2014</w:t>
      </w:r>
    </w:p>
    <w:p w:rsidR="00F57047" w:rsidRPr="00F57047" w:rsidRDefault="00F57047" w:rsidP="00F57047">
      <w:pPr>
        <w:pStyle w:val="a1"/>
      </w:pPr>
      <w:r w:rsidRPr="00F57047">
        <w:t>Accelerate Development with Automated Testing, by Nathan Wilson, Gartner December 30, 2013</w:t>
      </w:r>
    </w:p>
    <w:p w:rsidR="00F57047" w:rsidRPr="00F57047" w:rsidRDefault="00F57047" w:rsidP="00F57047">
      <w:pPr>
        <w:pStyle w:val="a1"/>
      </w:pPr>
      <w:r w:rsidRPr="00F57047">
        <w:t>A Guidance Framework for Designing a Great Web API, by Eric Knipp and Gary Olliffe , Gartner August 20, 2014</w:t>
      </w:r>
    </w:p>
    <w:p w:rsidR="00F57047" w:rsidRPr="00F57047" w:rsidRDefault="00F57047" w:rsidP="00F57047">
      <w:pPr>
        <w:pStyle w:val="a1"/>
      </w:pPr>
      <w:r w:rsidRPr="00F57047">
        <w:t>The Fight Against Brittle Scripts and Software Defects, by Adrian Bridgwater, Dr. Dobb's Journal October 26, 2011</w:t>
      </w:r>
    </w:p>
    <w:p w:rsidR="00F57047" w:rsidRPr="00F57047" w:rsidRDefault="00F57047" w:rsidP="00F57047">
      <w:pPr>
        <w:pStyle w:val="a1"/>
      </w:pPr>
      <w:r w:rsidRPr="00F57047">
        <w:t>How Do We Learn Composite App Testing-Speak?, by Adrian Bridgwater, Dr. Dobb's Journal February 14, 2012</w:t>
      </w:r>
    </w:p>
    <w:p w:rsidR="004A5C41" w:rsidRDefault="00F57047" w:rsidP="00F57047">
      <w:pPr>
        <w:pStyle w:val="a1"/>
      </w:pPr>
      <w:r w:rsidRPr="00F57047">
        <w:t>Cohn, Mike (2009). Succeeding with Agile: Software Development Using Scrum. Addison-Wesley Professional. p. 312. ISBN 978-0321579362.</w:t>
      </w:r>
    </w:p>
    <w:p w:rsidR="00DC15B8" w:rsidRDefault="00DC15B8" w:rsidP="00DC15B8">
      <w:pPr>
        <w:pStyle w:val="a1"/>
      </w:pPr>
      <w:r w:rsidRPr="00DC15B8">
        <w:t>Kuhlman, Dave. "A Python Book: Beginning Python, Advanced Python, and Python Exercises". Section 1.1. Archived from the original (PDF) on 23 June 2012.</w:t>
      </w:r>
    </w:p>
    <w:p w:rsidR="00F52F24" w:rsidRDefault="00F52F24" w:rsidP="00DC15B8">
      <w:pPr>
        <w:pStyle w:val="a1"/>
      </w:pPr>
      <w:r w:rsidRPr="00F52F24">
        <w:t>Oliphant, Travis E. Python for Scientific Computing[J]. Computing in Science &amp; Engineering, 9(3):10-20.</w:t>
      </w:r>
    </w:p>
    <w:p w:rsidR="00F52F24" w:rsidRDefault="00F52F24" w:rsidP="00DC15B8">
      <w:pPr>
        <w:pStyle w:val="a1"/>
      </w:pPr>
      <w:r w:rsidRPr="00F52F24">
        <w:t>Rossum G V. The Python Language Reference Manual[M]. 2011.</w:t>
      </w:r>
    </w:p>
    <w:p w:rsidR="00B952A0" w:rsidRDefault="00B952A0" w:rsidP="00DC15B8">
      <w:pPr>
        <w:pStyle w:val="a1"/>
      </w:pPr>
      <w:r w:rsidRPr="00B952A0">
        <w:t>Summerfield M. Programming in Python 3[M]. 2010.</w:t>
      </w:r>
    </w:p>
    <w:p w:rsidR="00B952A0" w:rsidRDefault="00B952A0" w:rsidP="00DC15B8">
      <w:pPr>
        <w:pStyle w:val="a1"/>
      </w:pPr>
      <w:r w:rsidRPr="00B952A0">
        <w:t>Flanagan B D. JavaScript: The Definitive Guide[M]. 2011.</w:t>
      </w:r>
    </w:p>
    <w:p w:rsidR="00B952A0" w:rsidRDefault="00B952A0" w:rsidP="00DC15B8">
      <w:pPr>
        <w:pStyle w:val="a1"/>
      </w:pPr>
      <w:r w:rsidRPr="00B952A0">
        <w:t>Musch J, Reips U D. A brief history of Web experimenting.[M]// false. 2000.</w:t>
      </w:r>
    </w:p>
    <w:p w:rsidR="00F00CB6" w:rsidRDefault="00F00CB6" w:rsidP="00DC15B8">
      <w:pPr>
        <w:pStyle w:val="a1"/>
      </w:pPr>
      <w:r w:rsidRPr="00F00CB6">
        <w:rPr>
          <w:rFonts w:hint="eastAsia"/>
        </w:rPr>
        <w:t>Widenius M , Axmark D , Dubois P . Mysql Reference Manual[M]. O'Reilly &amp; Associates, Inc. 2002.</w:t>
      </w:r>
    </w:p>
    <w:p w:rsidR="00F00CB6" w:rsidRDefault="00F00CB6" w:rsidP="00DC15B8">
      <w:pPr>
        <w:pStyle w:val="a1"/>
      </w:pPr>
      <w:r w:rsidRPr="00F00CB6">
        <w:t>Vaswani V. MySQL Database Usage and Administration[M]// MySQL Database Usage &amp; Administration. 2009.</w:t>
      </w:r>
    </w:p>
    <w:p w:rsidR="00121F0E" w:rsidRPr="00121F0E" w:rsidRDefault="00121F0E" w:rsidP="00121F0E">
      <w:pPr>
        <w:pStyle w:val="a1"/>
      </w:pPr>
      <w:r w:rsidRPr="00121F0E">
        <w:t>Tobin, James (12 June 2012). Great Projects: The Epic Story of the Building of America, from the Taming of the Mississippi to the Invention of the Internet. Simon and Schuster. ISBN 978-0-7432-1476-6.</w:t>
      </w:r>
    </w:p>
    <w:p w:rsidR="00121F0E" w:rsidRPr="00121F0E" w:rsidRDefault="00121F0E" w:rsidP="00121F0E">
      <w:pPr>
        <w:pStyle w:val="a1"/>
      </w:pPr>
      <w:r w:rsidRPr="00121F0E">
        <w:t>McPherson, Stephanie Sammartino (2009). Tim Berners-Lee: Inventor of the World Wide Web. Twenty-First Century Books. ISBN 978-0-8225-7273-2.</w:t>
      </w:r>
    </w:p>
    <w:p w:rsidR="00121F0E" w:rsidRDefault="00121F0E" w:rsidP="00121F0E">
      <w:pPr>
        <w:pStyle w:val="a1"/>
      </w:pPr>
      <w:r w:rsidRPr="00121F0E">
        <w:lastRenderedPageBreak/>
        <w:t>Dewey, Caitlin (12 March 2014). "36 Ways the Web Has Changed Us". The Washington Post. Archived from the original on 9 September 2015. Retrieved 1 August 2015.</w:t>
      </w: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Default="00F52F24" w:rsidP="00F52F24">
      <w:pPr>
        <w:pStyle w:val="a1"/>
        <w:numPr>
          <w:ilvl w:val="0"/>
          <w:numId w:val="0"/>
        </w:numPr>
        <w:ind w:left="454" w:hanging="454"/>
      </w:pPr>
    </w:p>
    <w:p w:rsidR="00F52F24" w:rsidRPr="004C7AB2" w:rsidRDefault="00F52F24" w:rsidP="00F52F24">
      <w:pPr>
        <w:pStyle w:val="a1"/>
        <w:numPr>
          <w:ilvl w:val="0"/>
          <w:numId w:val="0"/>
        </w:numPr>
        <w:ind w:left="454" w:hanging="454"/>
      </w:pPr>
    </w:p>
    <w:p w:rsidR="004A5C41" w:rsidRDefault="004A5C41" w:rsidP="004A5C41">
      <w:pPr>
        <w:pStyle w:val="ac"/>
        <w:spacing w:before="240"/>
      </w:pPr>
      <w:bookmarkStart w:id="41" w:name="_Toc36826072"/>
      <w:bookmarkEnd w:id="40"/>
      <w:r>
        <w:rPr>
          <w:rFonts w:hint="eastAsia"/>
        </w:rPr>
        <w:lastRenderedPageBreak/>
        <w:t>附录</w:t>
      </w:r>
      <w:bookmarkEnd w:id="41"/>
    </w:p>
    <w:p w:rsidR="004A5C41" w:rsidRPr="009769D2" w:rsidRDefault="004A5C41" w:rsidP="004A5C41">
      <w:pPr>
        <w:pStyle w:val="ad"/>
        <w:ind w:firstLine="420"/>
      </w:pPr>
    </w:p>
    <w:p w:rsidR="004A5C41" w:rsidRPr="009769D2" w:rsidRDefault="004A5C41" w:rsidP="004A5C41">
      <w:pPr>
        <w:pStyle w:val="ad"/>
        <w:ind w:firstLine="420"/>
      </w:pPr>
    </w:p>
    <w:p w:rsidR="004A5C41" w:rsidRDefault="004A5C41" w:rsidP="004A5C41">
      <w:pPr>
        <w:pStyle w:val="aff4"/>
        <w:spacing w:before="240"/>
      </w:pPr>
      <w:bookmarkStart w:id="42" w:name="_Toc36826073"/>
      <w:r w:rsidRPr="001527A0">
        <w:rPr>
          <w:rFonts w:hint="eastAsia"/>
        </w:rPr>
        <w:lastRenderedPageBreak/>
        <w:t>致谢</w:t>
      </w:r>
      <w:bookmarkEnd w:id="42"/>
    </w:p>
    <w:p w:rsidR="00200465" w:rsidRPr="00200465" w:rsidRDefault="00200465" w:rsidP="00200465">
      <w:pPr>
        <w:pStyle w:val="aff5"/>
        <w:ind w:firstLine="420"/>
      </w:pPr>
      <w:r>
        <w:rPr>
          <w:rFonts w:hint="eastAsia"/>
        </w:rPr>
        <w:t>自己写</w:t>
      </w:r>
    </w:p>
    <w:p w:rsidR="0011756B" w:rsidRDefault="0011756B" w:rsidP="005D3CB4">
      <w:pPr>
        <w:pStyle w:val="affe"/>
        <w:ind w:firstLine="482"/>
      </w:pPr>
    </w:p>
    <w:sectPr w:rsidR="0011756B" w:rsidSect="0052657F">
      <w:footerReference w:type="default" r:id="rId41"/>
      <w:footnotePr>
        <w:numFmt w:val="decimalEnclosedCircleChinese"/>
        <w:numRestart w:val="eachPage"/>
      </w:footnotePr>
      <w:pgSz w:w="11906" w:h="16838" w:code="9"/>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CB5" w:rsidRDefault="004B4CB5">
      <w:r>
        <w:separator/>
      </w:r>
    </w:p>
  </w:endnote>
  <w:endnote w:type="continuationSeparator" w:id="0">
    <w:p w:rsidR="004B4CB5" w:rsidRDefault="004B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9F7878" w:rsidRDefault="00157CD0" w:rsidP="00173CF9">
    <w:pPr>
      <w:pStyle w:val="afb"/>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57059A" w:rsidRDefault="00157CD0" w:rsidP="00173CF9">
    <w:pPr>
      <w:pStyle w:val="afb"/>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57059A" w:rsidRDefault="00157CD0" w:rsidP="00173CF9">
    <w:pPr>
      <w:pStyle w:val="afb"/>
      <w:jc w:val="center"/>
    </w:pPr>
    <w:r>
      <w:rPr>
        <w:rStyle w:val="afd"/>
      </w:rPr>
      <w:fldChar w:fldCharType="begin"/>
    </w:r>
    <w:r>
      <w:rPr>
        <w:rStyle w:val="afd"/>
      </w:rPr>
      <w:instrText xml:space="preserve"> PAGE </w:instrText>
    </w:r>
    <w:r>
      <w:rPr>
        <w:rStyle w:val="afd"/>
      </w:rPr>
      <w:fldChar w:fldCharType="separate"/>
    </w:r>
    <w:r w:rsidR="00BD7F5D">
      <w:rPr>
        <w:rStyle w:val="afd"/>
        <w:noProof/>
      </w:rPr>
      <w:t>4</w:t>
    </w:r>
    <w:r>
      <w:rPr>
        <w:rStyle w:val="af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CB5" w:rsidRDefault="004B4CB5">
      <w:r>
        <w:separator/>
      </w:r>
    </w:p>
  </w:footnote>
  <w:footnote w:type="continuationSeparator" w:id="0">
    <w:p w:rsidR="004B4CB5" w:rsidRDefault="004B4C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7C18C4" w:rsidRDefault="00157CD0" w:rsidP="00173CF9">
    <w:pPr>
      <w:pStyle w:val="afe"/>
    </w:pPr>
    <w:r>
      <w:rPr>
        <w:rFonts w:hint="eastAsia"/>
      </w:rPr>
      <w:t>人力资源管理的趋势与创新</w:t>
    </w:r>
  </w:p>
  <w:p w:rsidR="00157CD0" w:rsidRPr="00E54B5F" w:rsidRDefault="00157CD0" w:rsidP="00173CF9">
    <w:pPr>
      <w:pStyle w:val="afe"/>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B6541E" w:rsidRDefault="00157CD0" w:rsidP="00173CF9"/>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CD0" w:rsidRPr="007C1074" w:rsidRDefault="00157CD0" w:rsidP="00173CF9">
    <w:pPr>
      <w:pStyle w:val="afe"/>
    </w:pPr>
    <w:r>
      <w:rPr>
        <w:rFonts w:hint="eastAsia"/>
      </w:rPr>
      <w:t>XXXX</w:t>
    </w:r>
    <w:r>
      <w:rPr>
        <w:rFonts w:hint="eastAsia"/>
      </w:rPr>
      <w:t>系统的设计与实现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768EE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6C2E3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5EC8E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DC4DDB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DDC741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9E452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73458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422588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C00509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CE476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1" w15:restartNumberingAfterBreak="0">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2" w15:restartNumberingAfterBreak="0">
    <w:nsid w:val="330C163B"/>
    <w:multiLevelType w:val="hybridMultilevel"/>
    <w:tmpl w:val="FFEA6EF6"/>
    <w:lvl w:ilvl="0" w:tplc="2B60916A">
      <w:start w:val="1"/>
      <w:numFmt w:val="decimal"/>
      <w:pStyle w:val="a1"/>
      <w:lvlText w:val="[%1]"/>
      <w:lvlJc w:val="left"/>
      <w:pPr>
        <w:tabs>
          <w:tab w:val="num" w:pos="737"/>
        </w:tabs>
        <w:ind w:left="737"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8918F1"/>
    <w:multiLevelType w:val="multilevel"/>
    <w:tmpl w:val="155CE106"/>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14" w15:restartNumberingAfterBreak="0">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5" w15:restartNumberingAfterBreak="0">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6" w15:restartNumberingAfterBreak="0">
    <w:nsid w:val="681A792D"/>
    <w:multiLevelType w:val="multilevel"/>
    <w:tmpl w:val="2670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1"/>
  </w:num>
  <w:num w:numId="5">
    <w:abstractNumId w:val="15"/>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13"/>
  </w:num>
  <w:num w:numId="19">
    <w:abstractNumId w:val="13"/>
  </w:num>
  <w:num w:numId="20">
    <w:abstractNumId w:val="13"/>
  </w:num>
  <w:num w:numId="21">
    <w:abstractNumId w:val="13"/>
  </w:num>
  <w:num w:numId="22">
    <w:abstractNumId w:val="12"/>
  </w:num>
  <w:num w:numId="23">
    <w:abstractNumId w:val="10"/>
  </w:num>
  <w:num w:numId="24">
    <w:abstractNumId w:val="14"/>
  </w:num>
  <w:num w:numId="25">
    <w:abstractNumId w:val="11"/>
  </w:num>
  <w:num w:numId="26">
    <w:abstractNumId w:val="1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1" w:cryptProviderType="rsaAES" w:cryptAlgorithmClass="hash" w:cryptAlgorithmType="typeAny" w:cryptAlgorithmSid="14" w:cryptSpinCount="100000" w:hash="8MtS7IUok/ZICVDgUsar76F+i2Wk1dEqsRUwoKw8MQsAo8tV/wdaZNfw1qPAnhd/1lPaS+7MCBTpTuuxOos12Q==" w:salt="BldUb3biJpBfeIWmB/kduA=="/>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93ED7"/>
    <w:rsid w:val="00003A94"/>
    <w:rsid w:val="000069A4"/>
    <w:rsid w:val="000104F8"/>
    <w:rsid w:val="00020E57"/>
    <w:rsid w:val="00031F58"/>
    <w:rsid w:val="0003694D"/>
    <w:rsid w:val="0005128D"/>
    <w:rsid w:val="000555F7"/>
    <w:rsid w:val="00055EC0"/>
    <w:rsid w:val="00067E4B"/>
    <w:rsid w:val="000749BC"/>
    <w:rsid w:val="00096962"/>
    <w:rsid w:val="000A0B17"/>
    <w:rsid w:val="000B262C"/>
    <w:rsid w:val="000C4D74"/>
    <w:rsid w:val="000F1467"/>
    <w:rsid w:val="0011212A"/>
    <w:rsid w:val="0011756B"/>
    <w:rsid w:val="00121F0E"/>
    <w:rsid w:val="00122119"/>
    <w:rsid w:val="00123CD4"/>
    <w:rsid w:val="00144F6F"/>
    <w:rsid w:val="00152225"/>
    <w:rsid w:val="00157CD0"/>
    <w:rsid w:val="00173CF9"/>
    <w:rsid w:val="001D5D11"/>
    <w:rsid w:val="001E707B"/>
    <w:rsid w:val="001F1EC2"/>
    <w:rsid w:val="001F3194"/>
    <w:rsid w:val="00200465"/>
    <w:rsid w:val="002066EB"/>
    <w:rsid w:val="002201C1"/>
    <w:rsid w:val="002324A8"/>
    <w:rsid w:val="00232519"/>
    <w:rsid w:val="002342C8"/>
    <w:rsid w:val="00245C31"/>
    <w:rsid w:val="0025540E"/>
    <w:rsid w:val="00260EE1"/>
    <w:rsid w:val="002613BD"/>
    <w:rsid w:val="00266732"/>
    <w:rsid w:val="0028333D"/>
    <w:rsid w:val="00293ED7"/>
    <w:rsid w:val="002C07B9"/>
    <w:rsid w:val="002C7C48"/>
    <w:rsid w:val="00305728"/>
    <w:rsid w:val="00305B5B"/>
    <w:rsid w:val="0032530F"/>
    <w:rsid w:val="00327A9A"/>
    <w:rsid w:val="0033034D"/>
    <w:rsid w:val="003311AB"/>
    <w:rsid w:val="00344386"/>
    <w:rsid w:val="00365D61"/>
    <w:rsid w:val="003774D2"/>
    <w:rsid w:val="00393FDD"/>
    <w:rsid w:val="0039659E"/>
    <w:rsid w:val="00397B46"/>
    <w:rsid w:val="003B05A6"/>
    <w:rsid w:val="003B74BD"/>
    <w:rsid w:val="003F268C"/>
    <w:rsid w:val="00405F41"/>
    <w:rsid w:val="004110EF"/>
    <w:rsid w:val="00414BA9"/>
    <w:rsid w:val="00415343"/>
    <w:rsid w:val="00423EB1"/>
    <w:rsid w:val="004346DB"/>
    <w:rsid w:val="0044201F"/>
    <w:rsid w:val="00460469"/>
    <w:rsid w:val="00461EE6"/>
    <w:rsid w:val="00471E51"/>
    <w:rsid w:val="004727E5"/>
    <w:rsid w:val="00483360"/>
    <w:rsid w:val="00491C8C"/>
    <w:rsid w:val="00497E18"/>
    <w:rsid w:val="004A5C41"/>
    <w:rsid w:val="004B46A8"/>
    <w:rsid w:val="004B4CB5"/>
    <w:rsid w:val="004C0DFB"/>
    <w:rsid w:val="004C0EB1"/>
    <w:rsid w:val="004D4C83"/>
    <w:rsid w:val="004E7B65"/>
    <w:rsid w:val="00501EA4"/>
    <w:rsid w:val="005258F2"/>
    <w:rsid w:val="0052657F"/>
    <w:rsid w:val="00531E91"/>
    <w:rsid w:val="00550A78"/>
    <w:rsid w:val="00553B1B"/>
    <w:rsid w:val="00562687"/>
    <w:rsid w:val="00565C22"/>
    <w:rsid w:val="00574B69"/>
    <w:rsid w:val="005754B8"/>
    <w:rsid w:val="00577735"/>
    <w:rsid w:val="00593041"/>
    <w:rsid w:val="00595D48"/>
    <w:rsid w:val="00596E24"/>
    <w:rsid w:val="005A0C70"/>
    <w:rsid w:val="005A370D"/>
    <w:rsid w:val="005A58BB"/>
    <w:rsid w:val="005C606C"/>
    <w:rsid w:val="005D3CB4"/>
    <w:rsid w:val="005D409B"/>
    <w:rsid w:val="005D5B9B"/>
    <w:rsid w:val="005E219F"/>
    <w:rsid w:val="005E58BC"/>
    <w:rsid w:val="0060727F"/>
    <w:rsid w:val="006072EF"/>
    <w:rsid w:val="006213F9"/>
    <w:rsid w:val="00633AB6"/>
    <w:rsid w:val="0063589B"/>
    <w:rsid w:val="00653D24"/>
    <w:rsid w:val="006546B0"/>
    <w:rsid w:val="0067649C"/>
    <w:rsid w:val="00676776"/>
    <w:rsid w:val="00697574"/>
    <w:rsid w:val="006A01A7"/>
    <w:rsid w:val="006B1DAE"/>
    <w:rsid w:val="006B72D7"/>
    <w:rsid w:val="006C534C"/>
    <w:rsid w:val="006D2896"/>
    <w:rsid w:val="006E06F1"/>
    <w:rsid w:val="006E0EEF"/>
    <w:rsid w:val="006E64C4"/>
    <w:rsid w:val="00700BDA"/>
    <w:rsid w:val="00716CE5"/>
    <w:rsid w:val="0072012C"/>
    <w:rsid w:val="00721223"/>
    <w:rsid w:val="00723500"/>
    <w:rsid w:val="00723A9C"/>
    <w:rsid w:val="00743AAA"/>
    <w:rsid w:val="00755722"/>
    <w:rsid w:val="007814C0"/>
    <w:rsid w:val="007931FB"/>
    <w:rsid w:val="007A1E9B"/>
    <w:rsid w:val="007A5E27"/>
    <w:rsid w:val="007A776C"/>
    <w:rsid w:val="007C28BC"/>
    <w:rsid w:val="007C7DEA"/>
    <w:rsid w:val="007E40E4"/>
    <w:rsid w:val="007F63A4"/>
    <w:rsid w:val="007F64C0"/>
    <w:rsid w:val="00807AA3"/>
    <w:rsid w:val="008121A1"/>
    <w:rsid w:val="00815D84"/>
    <w:rsid w:val="00825453"/>
    <w:rsid w:val="00826DFF"/>
    <w:rsid w:val="008305B3"/>
    <w:rsid w:val="0083301C"/>
    <w:rsid w:val="0084033A"/>
    <w:rsid w:val="008479A2"/>
    <w:rsid w:val="00853FC2"/>
    <w:rsid w:val="00854B5E"/>
    <w:rsid w:val="008639D3"/>
    <w:rsid w:val="008B6688"/>
    <w:rsid w:val="009030E7"/>
    <w:rsid w:val="00913B31"/>
    <w:rsid w:val="009234CA"/>
    <w:rsid w:val="00935905"/>
    <w:rsid w:val="00946358"/>
    <w:rsid w:val="00954274"/>
    <w:rsid w:val="009543CF"/>
    <w:rsid w:val="00961B5D"/>
    <w:rsid w:val="009636D9"/>
    <w:rsid w:val="00965329"/>
    <w:rsid w:val="00981E17"/>
    <w:rsid w:val="0098662E"/>
    <w:rsid w:val="009A1049"/>
    <w:rsid w:val="009A3397"/>
    <w:rsid w:val="009A421F"/>
    <w:rsid w:val="009B5CFB"/>
    <w:rsid w:val="009C4FAC"/>
    <w:rsid w:val="009D5BC8"/>
    <w:rsid w:val="009E0298"/>
    <w:rsid w:val="009E654F"/>
    <w:rsid w:val="009E7B5B"/>
    <w:rsid w:val="009F216B"/>
    <w:rsid w:val="00A20B42"/>
    <w:rsid w:val="00A513A2"/>
    <w:rsid w:val="00A72F8F"/>
    <w:rsid w:val="00A730DE"/>
    <w:rsid w:val="00A80AC2"/>
    <w:rsid w:val="00A96078"/>
    <w:rsid w:val="00AB3A1F"/>
    <w:rsid w:val="00AB638F"/>
    <w:rsid w:val="00AC21C0"/>
    <w:rsid w:val="00AD7958"/>
    <w:rsid w:val="00AE3166"/>
    <w:rsid w:val="00AF74F1"/>
    <w:rsid w:val="00B2124C"/>
    <w:rsid w:val="00B24E4D"/>
    <w:rsid w:val="00B334D5"/>
    <w:rsid w:val="00B46365"/>
    <w:rsid w:val="00B559E3"/>
    <w:rsid w:val="00B6414E"/>
    <w:rsid w:val="00B665C7"/>
    <w:rsid w:val="00B66954"/>
    <w:rsid w:val="00B7026E"/>
    <w:rsid w:val="00B76A95"/>
    <w:rsid w:val="00B8002A"/>
    <w:rsid w:val="00B823E6"/>
    <w:rsid w:val="00B952A0"/>
    <w:rsid w:val="00BA2721"/>
    <w:rsid w:val="00BA63FC"/>
    <w:rsid w:val="00BB44BC"/>
    <w:rsid w:val="00BC39C5"/>
    <w:rsid w:val="00BD5EAE"/>
    <w:rsid w:val="00BD7F5D"/>
    <w:rsid w:val="00BE49FB"/>
    <w:rsid w:val="00BE6CA6"/>
    <w:rsid w:val="00C01AD4"/>
    <w:rsid w:val="00C06E32"/>
    <w:rsid w:val="00C1543E"/>
    <w:rsid w:val="00C1712D"/>
    <w:rsid w:val="00C20AF0"/>
    <w:rsid w:val="00C24238"/>
    <w:rsid w:val="00C2664A"/>
    <w:rsid w:val="00C31709"/>
    <w:rsid w:val="00C414AD"/>
    <w:rsid w:val="00C735B8"/>
    <w:rsid w:val="00C833E2"/>
    <w:rsid w:val="00C85C86"/>
    <w:rsid w:val="00C87D44"/>
    <w:rsid w:val="00CC088F"/>
    <w:rsid w:val="00CC7E1E"/>
    <w:rsid w:val="00CD5B7E"/>
    <w:rsid w:val="00CF24A6"/>
    <w:rsid w:val="00D01EC2"/>
    <w:rsid w:val="00D10DA9"/>
    <w:rsid w:val="00D151AF"/>
    <w:rsid w:val="00D26EC5"/>
    <w:rsid w:val="00D30DD1"/>
    <w:rsid w:val="00D36271"/>
    <w:rsid w:val="00D44776"/>
    <w:rsid w:val="00D45066"/>
    <w:rsid w:val="00D52A82"/>
    <w:rsid w:val="00D5635E"/>
    <w:rsid w:val="00D64C7A"/>
    <w:rsid w:val="00D67C93"/>
    <w:rsid w:val="00D83F4A"/>
    <w:rsid w:val="00D864E7"/>
    <w:rsid w:val="00D9130A"/>
    <w:rsid w:val="00DA302A"/>
    <w:rsid w:val="00DB07E5"/>
    <w:rsid w:val="00DC15B8"/>
    <w:rsid w:val="00DC5E39"/>
    <w:rsid w:val="00DE39E3"/>
    <w:rsid w:val="00DF359B"/>
    <w:rsid w:val="00DF5330"/>
    <w:rsid w:val="00DF7334"/>
    <w:rsid w:val="00E06DBB"/>
    <w:rsid w:val="00E311B1"/>
    <w:rsid w:val="00E375A6"/>
    <w:rsid w:val="00E400D2"/>
    <w:rsid w:val="00E50623"/>
    <w:rsid w:val="00E65CE6"/>
    <w:rsid w:val="00E92744"/>
    <w:rsid w:val="00EC2941"/>
    <w:rsid w:val="00ED0424"/>
    <w:rsid w:val="00ED2ED9"/>
    <w:rsid w:val="00EE5620"/>
    <w:rsid w:val="00EF26AD"/>
    <w:rsid w:val="00EF78D6"/>
    <w:rsid w:val="00F00C58"/>
    <w:rsid w:val="00F00CB6"/>
    <w:rsid w:val="00F16CC1"/>
    <w:rsid w:val="00F20470"/>
    <w:rsid w:val="00F22E72"/>
    <w:rsid w:val="00F453DA"/>
    <w:rsid w:val="00F50D19"/>
    <w:rsid w:val="00F51CA5"/>
    <w:rsid w:val="00F52F24"/>
    <w:rsid w:val="00F530E9"/>
    <w:rsid w:val="00F555E0"/>
    <w:rsid w:val="00F56621"/>
    <w:rsid w:val="00F57047"/>
    <w:rsid w:val="00F67D47"/>
    <w:rsid w:val="00F74C55"/>
    <w:rsid w:val="00F81390"/>
    <w:rsid w:val="00FB6690"/>
    <w:rsid w:val="00FC1F62"/>
    <w:rsid w:val="00FC6C4E"/>
    <w:rsid w:val="00FF7516"/>
    <w:rsid w:val="00FF7862"/>
    <w:rsid w:val="00FF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EDF71"/>
  <w15:docId w15:val="{68938F9F-47BB-4984-83E4-1A899A04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locked="1"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semiHidden="1" w:unhideWhenUsed="1"/>
    <w:lsdException w:name="Table Elegant" w:semiHidden="1"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locked="1" w:semiHidden="1" w:uiPriority="0" w:unhideWhenUsed="1"/>
    <w:lsdException w:name="Placeholder Text" w:semiHidden="1"/>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05728"/>
    <w:pPr>
      <w:widowControl w:val="0"/>
      <w:jc w:val="both"/>
    </w:pPr>
    <w:rPr>
      <w:rFonts w:ascii="Times New Roman" w:hAnsi="Times New Roman"/>
      <w:kern w:val="2"/>
      <w:sz w:val="21"/>
      <w:szCs w:val="24"/>
    </w:rPr>
  </w:style>
  <w:style w:type="paragraph" w:styleId="1">
    <w:name w:val="heading 1"/>
    <w:basedOn w:val="a4"/>
    <w:next w:val="a5"/>
    <w:link w:val="10"/>
    <w:qFormat/>
    <w:rsid w:val="00483360"/>
    <w:pPr>
      <w:keepNext/>
      <w:keepLines/>
      <w:widowControl/>
      <w:numPr>
        <w:numId w:val="2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rsid w:val="00483360"/>
    <w:pPr>
      <w:keepNext/>
      <w:keepLines/>
      <w:widowControl/>
      <w:numPr>
        <w:ilvl w:val="1"/>
        <w:numId w:val="2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rsid w:val="00483360"/>
    <w:pPr>
      <w:keepNext/>
      <w:keepLines/>
      <w:widowControl/>
      <w:numPr>
        <w:ilvl w:val="2"/>
        <w:numId w:val="2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rsid w:val="00483360"/>
    <w:pPr>
      <w:keepLines/>
      <w:numPr>
        <w:ilvl w:val="3"/>
        <w:numId w:val="21"/>
      </w:numPr>
      <w:spacing w:line="300" w:lineRule="auto"/>
      <w:jc w:val="left"/>
      <w:outlineLvl w:val="3"/>
    </w:pPr>
    <w:rPr>
      <w:rFonts w:ascii="宋体" w:hAnsi="Arial"/>
      <w:bCs/>
      <w:sz w:val="24"/>
      <w:szCs w:val="28"/>
    </w:rPr>
  </w:style>
  <w:style w:type="paragraph" w:styleId="5">
    <w:name w:val="heading 5"/>
    <w:basedOn w:val="a4"/>
    <w:link w:val="50"/>
    <w:qFormat/>
    <w:rsid w:val="00483360"/>
    <w:pPr>
      <w:keepNext/>
      <w:keepLines/>
      <w:numPr>
        <w:ilvl w:val="4"/>
        <w:numId w:val="2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标题 1 字符"/>
    <w:link w:val="1"/>
    <w:rsid w:val="004A5C41"/>
    <w:rPr>
      <w:rFonts w:ascii="黑体" w:eastAsia="黑体" w:hAnsi="Times New Roman"/>
      <w:bCs/>
      <w:kern w:val="2"/>
      <w:sz w:val="30"/>
      <w:szCs w:val="44"/>
    </w:rPr>
  </w:style>
  <w:style w:type="character" w:customStyle="1" w:styleId="20">
    <w:name w:val="标题 2 字符"/>
    <w:link w:val="2"/>
    <w:rsid w:val="004A5C41"/>
    <w:rPr>
      <w:rFonts w:ascii="黑体" w:eastAsia="黑体" w:hAnsi="Arial"/>
      <w:bCs/>
      <w:kern w:val="2"/>
      <w:sz w:val="28"/>
      <w:szCs w:val="32"/>
    </w:rPr>
  </w:style>
  <w:style w:type="character" w:customStyle="1" w:styleId="30">
    <w:name w:val="标题 3 字符"/>
    <w:link w:val="3"/>
    <w:rsid w:val="004A5C41"/>
    <w:rPr>
      <w:rFonts w:ascii="黑体" w:eastAsia="黑体" w:hAnsi="Times New Roman"/>
      <w:bCs/>
      <w:kern w:val="2"/>
      <w:sz w:val="24"/>
      <w:szCs w:val="32"/>
    </w:rPr>
  </w:style>
  <w:style w:type="character" w:customStyle="1" w:styleId="40">
    <w:name w:val="标题 4 字符"/>
    <w:link w:val="4"/>
    <w:rsid w:val="004A5C41"/>
    <w:rPr>
      <w:rFonts w:ascii="宋体" w:hAnsi="Arial"/>
      <w:bCs/>
      <w:kern w:val="2"/>
      <w:sz w:val="24"/>
      <w:szCs w:val="28"/>
    </w:rPr>
  </w:style>
  <w:style w:type="character" w:customStyle="1" w:styleId="50">
    <w:name w:val="标题 5 字符"/>
    <w:link w:val="5"/>
    <w:rsid w:val="004A5C41"/>
    <w:rPr>
      <w:rFonts w:ascii="宋体" w:hAnsi="Times New Roman"/>
      <w:bCs/>
      <w:kern w:val="2"/>
      <w:sz w:val="24"/>
      <w:szCs w:val="28"/>
    </w:rPr>
  </w:style>
  <w:style w:type="paragraph" w:customStyle="1" w:styleId="a9">
    <w:name w:val="参考文献标题"/>
    <w:basedOn w:val="aa"/>
    <w:next w:val="a1"/>
    <w:qFormat/>
    <w:locked/>
    <w:rsid w:val="00483360"/>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rsid w:val="00483360"/>
    <w:pPr>
      <w:numPr>
        <w:numId w:val="22"/>
      </w:numPr>
      <w:spacing w:line="300" w:lineRule="auto"/>
      <w:jc w:val="left"/>
    </w:pPr>
    <w:rPr>
      <w:rFonts w:ascii="宋体"/>
      <w:kern w:val="0"/>
    </w:rPr>
  </w:style>
  <w:style w:type="character" w:styleId="ab">
    <w:name w:val="Hyperlink"/>
    <w:uiPriority w:val="99"/>
    <w:unhideWhenUsed/>
    <w:locked/>
    <w:rsid w:val="00483360"/>
    <w:rPr>
      <w:color w:val="0000FF"/>
      <w:u w:val="single"/>
    </w:rPr>
  </w:style>
  <w:style w:type="paragraph" w:customStyle="1" w:styleId="ac">
    <w:name w:val="附录标题"/>
    <w:basedOn w:val="aa"/>
    <w:next w:val="ad"/>
    <w:locked/>
    <w:rsid w:val="00483360"/>
    <w:pPr>
      <w:keepNext/>
      <w:keepLines/>
      <w:pageBreakBefore/>
      <w:spacing w:beforeLines="100" w:before="100" w:after="0" w:line="300" w:lineRule="auto"/>
      <w:jc w:val="left"/>
    </w:pPr>
    <w:rPr>
      <w:rFonts w:ascii="黑体" w:eastAsia="黑体"/>
      <w:b w:val="0"/>
      <w:sz w:val="28"/>
    </w:rPr>
  </w:style>
  <w:style w:type="paragraph" w:customStyle="1" w:styleId="ad">
    <w:name w:val="附录正文"/>
    <w:basedOn w:val="a4"/>
    <w:rsid w:val="00483360"/>
    <w:pPr>
      <w:widowControl/>
      <w:spacing w:line="300" w:lineRule="auto"/>
      <w:ind w:firstLineChars="200" w:firstLine="200"/>
    </w:pPr>
    <w:rPr>
      <w:rFonts w:ascii="宋体"/>
    </w:rPr>
  </w:style>
  <w:style w:type="paragraph" w:customStyle="1" w:styleId="ae">
    <w:name w:val="结束语标题"/>
    <w:basedOn w:val="aa"/>
    <w:next w:val="af"/>
    <w:qFormat/>
    <w:locked/>
    <w:rsid w:val="00483360"/>
    <w:pPr>
      <w:keepNext/>
      <w:pageBreakBefore/>
      <w:spacing w:beforeLines="100" w:before="100" w:afterLines="50" w:after="50" w:line="300" w:lineRule="auto"/>
      <w:jc w:val="left"/>
    </w:pPr>
    <w:rPr>
      <w:rFonts w:ascii="黑体" w:eastAsia="黑体"/>
      <w:b w:val="0"/>
      <w:kern w:val="0"/>
      <w:sz w:val="28"/>
    </w:rPr>
  </w:style>
  <w:style w:type="paragraph" w:customStyle="1" w:styleId="a5">
    <w:name w:val="论文正文"/>
    <w:basedOn w:val="a4"/>
    <w:qFormat/>
    <w:rsid w:val="00483360"/>
    <w:pPr>
      <w:widowControl/>
      <w:snapToGrid w:val="0"/>
      <w:spacing w:line="300" w:lineRule="auto"/>
      <w:ind w:firstLineChars="200" w:firstLine="480"/>
    </w:pPr>
    <w:rPr>
      <w:rFonts w:ascii="宋体"/>
      <w:kern w:val="0"/>
      <w:sz w:val="24"/>
    </w:rPr>
  </w:style>
  <w:style w:type="paragraph" w:customStyle="1" w:styleId="af">
    <w:name w:val="结束语正文"/>
    <w:basedOn w:val="a5"/>
    <w:qFormat/>
    <w:rsid w:val="00483360"/>
  </w:style>
  <w:style w:type="paragraph" w:styleId="11">
    <w:name w:val="toc 1"/>
    <w:basedOn w:val="a4"/>
    <w:autoRedefine/>
    <w:uiPriority w:val="39"/>
    <w:locked/>
    <w:rsid w:val="00483360"/>
    <w:pPr>
      <w:spacing w:line="300" w:lineRule="auto"/>
      <w:jc w:val="left"/>
    </w:pPr>
    <w:rPr>
      <w:sz w:val="24"/>
    </w:rPr>
  </w:style>
  <w:style w:type="paragraph" w:customStyle="1" w:styleId="af0">
    <w:name w:val="目录标题"/>
    <w:basedOn w:val="aa"/>
    <w:qFormat/>
    <w:locked/>
    <w:rsid w:val="00483360"/>
    <w:pPr>
      <w:keepNext/>
      <w:spacing w:beforeLines="100" w:before="100" w:afterLines="150" w:after="150" w:line="300" w:lineRule="auto"/>
      <w:outlineLvl w:val="9"/>
    </w:pPr>
    <w:rPr>
      <w:rFonts w:ascii="黑体" w:eastAsia="黑体"/>
    </w:rPr>
  </w:style>
  <w:style w:type="paragraph" w:customStyle="1" w:styleId="21">
    <w:name w:val="内封2基本信息"/>
    <w:basedOn w:val="a4"/>
    <w:next w:val="a5"/>
    <w:locked/>
    <w:rsid w:val="00483360"/>
    <w:pPr>
      <w:snapToGrid w:val="0"/>
      <w:spacing w:line="360" w:lineRule="auto"/>
      <w:ind w:leftChars="1100" w:left="1100"/>
      <w:jc w:val="left"/>
    </w:pPr>
    <w:rPr>
      <w:sz w:val="24"/>
    </w:rPr>
  </w:style>
  <w:style w:type="character" w:customStyle="1" w:styleId="22">
    <w:name w:val="内封2基本信息文字"/>
    <w:rsid w:val="00483360"/>
    <w:rPr>
      <w:rFonts w:ascii="宋体" w:eastAsia="宋体"/>
      <w:sz w:val="24"/>
      <w:u w:val="single"/>
    </w:rPr>
  </w:style>
  <w:style w:type="paragraph" w:customStyle="1" w:styleId="23">
    <w:name w:val="内封2署尾"/>
    <w:basedOn w:val="a4"/>
    <w:next w:val="a5"/>
    <w:locked/>
    <w:rsid w:val="00483360"/>
    <w:pPr>
      <w:spacing w:line="360" w:lineRule="auto"/>
      <w:jc w:val="center"/>
    </w:pPr>
    <w:rPr>
      <w:rFonts w:ascii="宋体" w:hAnsi="宋体"/>
      <w:sz w:val="24"/>
    </w:rPr>
  </w:style>
  <w:style w:type="paragraph" w:customStyle="1" w:styleId="24">
    <w:name w:val="内封2抬头"/>
    <w:basedOn w:val="a5"/>
    <w:locked/>
    <w:rsid w:val="00483360"/>
    <w:pPr>
      <w:spacing w:line="240" w:lineRule="auto"/>
      <w:ind w:firstLineChars="0" w:firstLine="0"/>
      <w:jc w:val="center"/>
    </w:pPr>
    <w:rPr>
      <w:rFonts w:hAnsi="宋体"/>
      <w:b/>
      <w:sz w:val="36"/>
      <w:szCs w:val="36"/>
    </w:rPr>
  </w:style>
  <w:style w:type="paragraph" w:customStyle="1" w:styleId="25">
    <w:name w:val="内封2英文标题"/>
    <w:basedOn w:val="aa"/>
    <w:next w:val="a5"/>
    <w:locked/>
    <w:rsid w:val="00483360"/>
    <w:pPr>
      <w:spacing w:before="0" w:after="0" w:line="400" w:lineRule="exact"/>
      <w:outlineLvl w:val="9"/>
    </w:pPr>
    <w:rPr>
      <w:rFonts w:ascii="Times New Roman" w:hAnsi="Times New Roman"/>
    </w:rPr>
  </w:style>
  <w:style w:type="paragraph" w:customStyle="1" w:styleId="26">
    <w:name w:val="内封2英文副标题"/>
    <w:basedOn w:val="a4"/>
    <w:next w:val="a5"/>
    <w:locked/>
    <w:rsid w:val="00483360"/>
    <w:pPr>
      <w:ind w:rightChars="300" w:right="300"/>
      <w:jc w:val="right"/>
    </w:pPr>
    <w:rPr>
      <w:b/>
      <w:sz w:val="30"/>
    </w:rPr>
  </w:style>
  <w:style w:type="paragraph" w:customStyle="1" w:styleId="27">
    <w:name w:val="内封2中文标题"/>
    <w:basedOn w:val="aa"/>
    <w:next w:val="a5"/>
    <w:locked/>
    <w:rsid w:val="00483360"/>
    <w:pPr>
      <w:spacing w:before="0" w:after="0"/>
      <w:outlineLvl w:val="9"/>
    </w:pPr>
    <w:rPr>
      <w:rFonts w:ascii="黑体" w:eastAsia="黑体" w:hAnsi="宋体"/>
      <w:sz w:val="44"/>
      <w:szCs w:val="44"/>
    </w:rPr>
  </w:style>
  <w:style w:type="paragraph" w:customStyle="1" w:styleId="af1">
    <w:name w:val="内封抬头"/>
    <w:basedOn w:val="a4"/>
    <w:locked/>
    <w:rsid w:val="00483360"/>
    <w:pPr>
      <w:spacing w:line="400" w:lineRule="exact"/>
      <w:jc w:val="center"/>
    </w:pPr>
    <w:rPr>
      <w:sz w:val="28"/>
      <w:szCs w:val="28"/>
    </w:rPr>
  </w:style>
  <w:style w:type="paragraph" w:customStyle="1" w:styleId="af2">
    <w:name w:val="内封统计"/>
    <w:basedOn w:val="a4"/>
    <w:next w:val="a5"/>
    <w:locked/>
    <w:rsid w:val="00483360"/>
    <w:pPr>
      <w:spacing w:line="400" w:lineRule="exact"/>
      <w:ind w:leftChars="600" w:left="1260"/>
      <w:jc w:val="left"/>
    </w:pPr>
    <w:rPr>
      <w:szCs w:val="21"/>
    </w:rPr>
  </w:style>
  <w:style w:type="paragraph" w:customStyle="1" w:styleId="af3">
    <w:name w:val="内封英文标题"/>
    <w:basedOn w:val="af4"/>
    <w:locked/>
    <w:rsid w:val="00483360"/>
    <w:pPr>
      <w:spacing w:after="0" w:line="400" w:lineRule="exact"/>
      <w:jc w:val="center"/>
    </w:pPr>
    <w:rPr>
      <w:rFonts w:eastAsia="黑体"/>
      <w:bCs/>
      <w:sz w:val="32"/>
      <w:szCs w:val="32"/>
    </w:rPr>
  </w:style>
  <w:style w:type="paragraph" w:customStyle="1" w:styleId="af5">
    <w:name w:val="内封中文标题"/>
    <w:basedOn w:val="a4"/>
    <w:locked/>
    <w:rsid w:val="00483360"/>
    <w:pPr>
      <w:spacing w:line="400" w:lineRule="exact"/>
      <w:jc w:val="center"/>
    </w:pPr>
    <w:rPr>
      <w:rFonts w:ascii="黑体" w:eastAsia="黑体"/>
      <w:bCs/>
      <w:sz w:val="44"/>
      <w:szCs w:val="44"/>
    </w:rPr>
  </w:style>
  <w:style w:type="paragraph" w:customStyle="1" w:styleId="af6">
    <w:name w:val="外封基本信息"/>
    <w:basedOn w:val="a4"/>
    <w:next w:val="a5"/>
    <w:locked/>
    <w:rsid w:val="00483360"/>
    <w:pPr>
      <w:spacing w:line="360" w:lineRule="auto"/>
      <w:ind w:leftChars="1120" w:left="1120"/>
      <w:jc w:val="left"/>
    </w:pPr>
    <w:rPr>
      <w:rFonts w:ascii="黑体" w:eastAsia="黑体"/>
      <w:sz w:val="28"/>
      <w:szCs w:val="28"/>
    </w:rPr>
  </w:style>
  <w:style w:type="character" w:customStyle="1" w:styleId="af7">
    <w:name w:val="外封基本信息文字"/>
    <w:locked/>
    <w:rsid w:val="00483360"/>
    <w:rPr>
      <w:rFonts w:ascii="黑体" w:eastAsia="黑体"/>
      <w:sz w:val="28"/>
      <w:szCs w:val="28"/>
      <w:u w:val="thick"/>
    </w:rPr>
  </w:style>
  <w:style w:type="paragraph" w:customStyle="1" w:styleId="af8">
    <w:name w:val="外封日期"/>
    <w:basedOn w:val="a4"/>
    <w:locked/>
    <w:rsid w:val="00483360"/>
    <w:pPr>
      <w:spacing w:line="360" w:lineRule="auto"/>
      <w:jc w:val="center"/>
    </w:pPr>
    <w:rPr>
      <w:rFonts w:ascii="黑体" w:eastAsia="黑体" w:hAnsi="宋体"/>
      <w:sz w:val="28"/>
    </w:rPr>
  </w:style>
  <w:style w:type="character" w:customStyle="1" w:styleId="af9">
    <w:name w:val="外封日期文字"/>
    <w:locked/>
    <w:rsid w:val="00483360"/>
    <w:rPr>
      <w:rFonts w:ascii="黑体" w:eastAsia="黑体"/>
      <w:sz w:val="28"/>
      <w:u w:val="thick"/>
    </w:rPr>
  </w:style>
  <w:style w:type="paragraph" w:customStyle="1" w:styleId="afa">
    <w:name w:val="外封抬头"/>
    <w:basedOn w:val="a4"/>
    <w:next w:val="a5"/>
    <w:locked/>
    <w:rsid w:val="00483360"/>
    <w:pPr>
      <w:spacing w:beforeLines="100" w:before="240" w:afterLines="100" w:after="240"/>
      <w:jc w:val="center"/>
    </w:pPr>
    <w:rPr>
      <w:rFonts w:eastAsia="黑体"/>
      <w:sz w:val="44"/>
      <w:szCs w:val="44"/>
    </w:rPr>
  </w:style>
  <w:style w:type="paragraph" w:styleId="afb">
    <w:name w:val="footer"/>
    <w:basedOn w:val="a4"/>
    <w:link w:val="afc"/>
    <w:locked/>
    <w:rsid w:val="00483360"/>
    <w:pPr>
      <w:tabs>
        <w:tab w:val="center" w:pos="4153"/>
        <w:tab w:val="right" w:pos="8306"/>
      </w:tabs>
      <w:snapToGrid w:val="0"/>
      <w:jc w:val="left"/>
    </w:pPr>
    <w:rPr>
      <w:sz w:val="18"/>
      <w:szCs w:val="18"/>
    </w:rPr>
  </w:style>
  <w:style w:type="character" w:customStyle="1" w:styleId="afc">
    <w:name w:val="页脚 字符"/>
    <w:link w:val="afb"/>
    <w:rsid w:val="004A5C41"/>
    <w:rPr>
      <w:rFonts w:ascii="Times New Roman" w:hAnsi="Times New Roman"/>
      <w:kern w:val="2"/>
      <w:sz w:val="18"/>
      <w:szCs w:val="18"/>
    </w:rPr>
  </w:style>
  <w:style w:type="character" w:styleId="afd">
    <w:name w:val="page number"/>
    <w:locked/>
    <w:rsid w:val="00483360"/>
  </w:style>
  <w:style w:type="paragraph" w:styleId="afe">
    <w:name w:val="header"/>
    <w:basedOn w:val="a4"/>
    <w:link w:val="aff"/>
    <w:locked/>
    <w:rsid w:val="00483360"/>
    <w:pPr>
      <w:pBdr>
        <w:bottom w:val="single" w:sz="6" w:space="1" w:color="auto"/>
      </w:pBdr>
      <w:tabs>
        <w:tab w:val="center" w:pos="4153"/>
        <w:tab w:val="right" w:pos="8306"/>
      </w:tabs>
      <w:snapToGrid w:val="0"/>
      <w:jc w:val="center"/>
    </w:pPr>
    <w:rPr>
      <w:sz w:val="18"/>
      <w:szCs w:val="18"/>
    </w:rPr>
  </w:style>
  <w:style w:type="character" w:customStyle="1" w:styleId="aff">
    <w:name w:val="页眉 字符"/>
    <w:link w:val="afe"/>
    <w:rsid w:val="004A5C41"/>
    <w:rPr>
      <w:rFonts w:ascii="Times New Roman" w:hAnsi="Times New Roman"/>
      <w:kern w:val="2"/>
      <w:sz w:val="18"/>
      <w:szCs w:val="18"/>
    </w:rPr>
  </w:style>
  <w:style w:type="paragraph" w:customStyle="1" w:styleId="aff0">
    <w:name w:val="摘要英文标题"/>
    <w:basedOn w:val="aa"/>
    <w:next w:val="a4"/>
    <w:locked/>
    <w:rsid w:val="00483360"/>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locked/>
    <w:rsid w:val="00483360"/>
    <w:pPr>
      <w:numPr>
        <w:numId w:val="23"/>
      </w:numPr>
      <w:spacing w:line="300" w:lineRule="auto"/>
      <w:jc w:val="left"/>
    </w:pPr>
    <w:rPr>
      <w:bCs/>
      <w:sz w:val="24"/>
    </w:rPr>
  </w:style>
  <w:style w:type="paragraph" w:customStyle="1" w:styleId="a2">
    <w:name w:val="摘要英文正文"/>
    <w:basedOn w:val="a4"/>
    <w:next w:val="28"/>
    <w:locked/>
    <w:rsid w:val="00483360"/>
    <w:pPr>
      <w:numPr>
        <w:numId w:val="24"/>
      </w:numPr>
      <w:spacing w:line="300" w:lineRule="auto"/>
    </w:pPr>
    <w:rPr>
      <w:sz w:val="24"/>
    </w:rPr>
  </w:style>
  <w:style w:type="paragraph" w:customStyle="1" w:styleId="aff1">
    <w:name w:val="摘要英文作者"/>
    <w:basedOn w:val="aff2"/>
    <w:next w:val="a2"/>
    <w:locked/>
    <w:rsid w:val="00483360"/>
    <w:pPr>
      <w:spacing w:beforeLines="0" w:before="0" w:line="300" w:lineRule="auto"/>
    </w:pPr>
  </w:style>
  <w:style w:type="paragraph" w:customStyle="1" w:styleId="aff3">
    <w:name w:val="摘要中文标题"/>
    <w:basedOn w:val="aa"/>
    <w:next w:val="a4"/>
    <w:locked/>
    <w:rsid w:val="00483360"/>
    <w:pPr>
      <w:spacing w:beforeLines="100" w:before="100" w:after="0" w:line="300" w:lineRule="auto"/>
      <w:outlineLvl w:val="9"/>
    </w:pPr>
    <w:rPr>
      <w:rFonts w:eastAsia="黑体"/>
      <w:b w:val="0"/>
    </w:rPr>
  </w:style>
  <w:style w:type="paragraph" w:customStyle="1" w:styleId="a0">
    <w:name w:val="摘要中文关键词"/>
    <w:basedOn w:val="a4"/>
    <w:next w:val="aff0"/>
    <w:qFormat/>
    <w:locked/>
    <w:rsid w:val="00483360"/>
    <w:pPr>
      <w:widowControl/>
      <w:numPr>
        <w:numId w:val="25"/>
      </w:numPr>
      <w:spacing w:line="300" w:lineRule="auto"/>
      <w:jc w:val="left"/>
    </w:pPr>
    <w:rPr>
      <w:sz w:val="24"/>
    </w:rPr>
  </w:style>
  <w:style w:type="paragraph" w:customStyle="1" w:styleId="a3">
    <w:name w:val="摘要中文正文"/>
    <w:basedOn w:val="a4"/>
    <w:next w:val="a5"/>
    <w:locked/>
    <w:rsid w:val="00483360"/>
    <w:pPr>
      <w:widowControl/>
      <w:numPr>
        <w:numId w:val="26"/>
      </w:numPr>
      <w:spacing w:line="300" w:lineRule="auto"/>
    </w:pPr>
    <w:rPr>
      <w:rFonts w:ascii="宋体"/>
      <w:sz w:val="24"/>
    </w:rPr>
  </w:style>
  <w:style w:type="paragraph" w:customStyle="1" w:styleId="aff2">
    <w:name w:val="摘要中文作者"/>
    <w:basedOn w:val="a4"/>
    <w:next w:val="a3"/>
    <w:locked/>
    <w:rsid w:val="00483360"/>
    <w:pPr>
      <w:keepNext/>
      <w:spacing w:beforeLines="50" w:before="50" w:afterLines="50" w:after="50" w:line="360" w:lineRule="auto"/>
      <w:jc w:val="center"/>
    </w:pPr>
    <w:rPr>
      <w:sz w:val="28"/>
    </w:rPr>
  </w:style>
  <w:style w:type="paragraph" w:customStyle="1" w:styleId="aff4">
    <w:name w:val="致谢标题"/>
    <w:basedOn w:val="ac"/>
    <w:next w:val="aff5"/>
    <w:locked/>
    <w:rsid w:val="00483360"/>
  </w:style>
  <w:style w:type="paragraph" w:customStyle="1" w:styleId="aff5">
    <w:name w:val="致谢正文"/>
    <w:basedOn w:val="ad"/>
    <w:rsid w:val="00483360"/>
  </w:style>
  <w:style w:type="paragraph" w:customStyle="1" w:styleId="29">
    <w:name w:val="内封2中文副标题"/>
    <w:basedOn w:val="2a"/>
    <w:locked/>
    <w:rsid w:val="00483360"/>
    <w:pPr>
      <w:ind w:right="630"/>
    </w:pPr>
    <w:rPr>
      <w:rFonts w:cs="宋体"/>
      <w:bCs/>
      <w:szCs w:val="20"/>
    </w:rPr>
  </w:style>
  <w:style w:type="paragraph" w:customStyle="1" w:styleId="aff6">
    <w:name w:val="摘要中文副标题"/>
    <w:basedOn w:val="a4"/>
    <w:next w:val="aff2"/>
    <w:locked/>
    <w:rsid w:val="00483360"/>
    <w:pPr>
      <w:ind w:rightChars="300" w:right="630"/>
      <w:jc w:val="right"/>
    </w:pPr>
    <w:rPr>
      <w:rFonts w:eastAsia="黑体"/>
      <w:sz w:val="28"/>
      <w:szCs w:val="32"/>
    </w:rPr>
  </w:style>
  <w:style w:type="paragraph" w:customStyle="1" w:styleId="aff7">
    <w:name w:val="摘要英文副标题"/>
    <w:basedOn w:val="a4"/>
    <w:next w:val="aff1"/>
    <w:locked/>
    <w:rsid w:val="00483360"/>
    <w:pPr>
      <w:spacing w:line="300" w:lineRule="auto"/>
      <w:ind w:rightChars="300" w:right="630"/>
      <w:jc w:val="right"/>
    </w:pPr>
    <w:rPr>
      <w:b/>
      <w:sz w:val="28"/>
      <w:szCs w:val="32"/>
    </w:rPr>
  </w:style>
  <w:style w:type="paragraph" w:styleId="aa">
    <w:name w:val="Title"/>
    <w:basedOn w:val="a4"/>
    <w:link w:val="aff8"/>
    <w:uiPriority w:val="99"/>
    <w:qFormat/>
    <w:locked/>
    <w:rsid w:val="00483360"/>
    <w:pPr>
      <w:spacing w:before="240" w:after="60"/>
      <w:jc w:val="center"/>
      <w:outlineLvl w:val="0"/>
    </w:pPr>
    <w:rPr>
      <w:rFonts w:ascii="Arial" w:hAnsi="Arial" w:cs="Arial"/>
      <w:b/>
      <w:bCs/>
      <w:sz w:val="32"/>
      <w:szCs w:val="32"/>
    </w:rPr>
  </w:style>
  <w:style w:type="character" w:customStyle="1" w:styleId="aff8">
    <w:name w:val="标题 字符"/>
    <w:link w:val="aa"/>
    <w:uiPriority w:val="99"/>
    <w:rsid w:val="0011212A"/>
    <w:rPr>
      <w:rFonts w:ascii="Arial" w:hAnsi="Arial" w:cs="Arial"/>
      <w:b/>
      <w:bCs/>
      <w:kern w:val="2"/>
      <w:sz w:val="32"/>
      <w:szCs w:val="32"/>
    </w:rPr>
  </w:style>
  <w:style w:type="paragraph" w:styleId="af4">
    <w:name w:val="Body Text"/>
    <w:basedOn w:val="a4"/>
    <w:link w:val="aff9"/>
    <w:rsid w:val="00483360"/>
    <w:pPr>
      <w:spacing w:after="120"/>
    </w:pPr>
  </w:style>
  <w:style w:type="character" w:customStyle="1" w:styleId="aff9">
    <w:name w:val="正文文本 字符"/>
    <w:link w:val="af4"/>
    <w:rsid w:val="004A5C41"/>
    <w:rPr>
      <w:rFonts w:ascii="Times New Roman" w:hAnsi="Times New Roman"/>
      <w:kern w:val="2"/>
      <w:sz w:val="21"/>
      <w:szCs w:val="24"/>
    </w:rPr>
  </w:style>
  <w:style w:type="table" w:styleId="affa">
    <w:name w:val="Table Grid"/>
    <w:basedOn w:val="a7"/>
    <w:locked/>
    <w:rsid w:val="00483360"/>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表格标题"/>
    <w:basedOn w:val="a4"/>
    <w:rsid w:val="00483360"/>
    <w:pPr>
      <w:jc w:val="center"/>
    </w:pPr>
    <w:rPr>
      <w:rFonts w:ascii="宋体"/>
      <w:b/>
    </w:rPr>
  </w:style>
  <w:style w:type="paragraph" w:customStyle="1" w:styleId="affc">
    <w:name w:val="表格正文"/>
    <w:basedOn w:val="a4"/>
    <w:rsid w:val="00483360"/>
    <w:pPr>
      <w:jc w:val="left"/>
    </w:pPr>
    <w:rPr>
      <w:rFonts w:ascii="宋体"/>
    </w:rPr>
  </w:style>
  <w:style w:type="paragraph" w:customStyle="1" w:styleId="affd">
    <w:name w:val="程序"/>
    <w:basedOn w:val="a4"/>
    <w:rsid w:val="0048336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e">
    <w:name w:val="论文正文警告"/>
    <w:basedOn w:val="af"/>
    <w:next w:val="a5"/>
    <w:locked/>
    <w:rsid w:val="00483360"/>
    <w:rPr>
      <w:b/>
      <w:color w:val="FF0000"/>
    </w:rPr>
  </w:style>
  <w:style w:type="character" w:customStyle="1" w:styleId="afff">
    <w:name w:val="论文正文文字"/>
    <w:uiPriority w:val="99"/>
    <w:locked/>
    <w:rsid w:val="00483360"/>
    <w:rPr>
      <w:rFonts w:eastAsia="宋体"/>
      <w:noProof/>
      <w:sz w:val="24"/>
    </w:rPr>
  </w:style>
  <w:style w:type="paragraph" w:customStyle="1" w:styleId="2a">
    <w:name w:val="内封2副标题"/>
    <w:basedOn w:val="a4"/>
    <w:next w:val="a5"/>
    <w:locked/>
    <w:rsid w:val="00483360"/>
    <w:pPr>
      <w:ind w:rightChars="300" w:right="300"/>
      <w:jc w:val="right"/>
    </w:pPr>
    <w:rPr>
      <w:rFonts w:eastAsia="楷体_GB2312"/>
      <w:b/>
      <w:sz w:val="30"/>
    </w:rPr>
  </w:style>
  <w:style w:type="character" w:customStyle="1" w:styleId="afff0">
    <w:name w:val="上标"/>
    <w:rsid w:val="00483360"/>
    <w:rPr>
      <w:vertAlign w:val="superscript"/>
    </w:rPr>
  </w:style>
  <w:style w:type="paragraph" w:styleId="afff1">
    <w:name w:val="caption"/>
    <w:basedOn w:val="a4"/>
    <w:next w:val="a5"/>
    <w:uiPriority w:val="99"/>
    <w:qFormat/>
    <w:rsid w:val="00483360"/>
    <w:pPr>
      <w:jc w:val="center"/>
    </w:pPr>
    <w:rPr>
      <w:rFonts w:ascii="黑体" w:eastAsia="黑体" w:hAnsi="Arial" w:cs="Arial"/>
      <w:sz w:val="20"/>
      <w:szCs w:val="20"/>
    </w:rPr>
  </w:style>
  <w:style w:type="paragraph" w:customStyle="1" w:styleId="afff2">
    <w:name w:val="图片"/>
    <w:basedOn w:val="a4"/>
    <w:next w:val="a5"/>
    <w:qFormat/>
    <w:rsid w:val="00483360"/>
    <w:pPr>
      <w:keepNext/>
      <w:spacing w:line="300" w:lineRule="auto"/>
      <w:jc w:val="center"/>
    </w:pPr>
    <w:rPr>
      <w:rFonts w:ascii="宋体"/>
    </w:rPr>
  </w:style>
  <w:style w:type="character" w:customStyle="1" w:styleId="afff3">
    <w:name w:val="下标"/>
    <w:rsid w:val="00483360"/>
    <w:rPr>
      <w:vertAlign w:val="subscript"/>
    </w:rPr>
  </w:style>
  <w:style w:type="paragraph" w:customStyle="1" w:styleId="28">
    <w:name w:val="摘要英文正文2"/>
    <w:basedOn w:val="a2"/>
    <w:rsid w:val="00483360"/>
    <w:pPr>
      <w:numPr>
        <w:numId w:val="0"/>
      </w:numPr>
      <w:ind w:firstLineChars="200" w:firstLine="200"/>
    </w:pPr>
  </w:style>
  <w:style w:type="table" w:styleId="afff4">
    <w:name w:val="Table Professional"/>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5">
    <w:name w:val="Table Theme"/>
    <w:basedOn w:val="a7"/>
    <w:locked/>
    <w:rsid w:val="005D3CB4"/>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2">
    <w:name w:val="Table Colorful 1"/>
    <w:basedOn w:val="a7"/>
    <w:locked/>
    <w:rsid w:val="00483360"/>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13">
    <w:name w:val="Table Classic 1"/>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7"/>
    <w:locked/>
    <w:rsid w:val="00483360"/>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1">
    <w:name w:val="Table Classic 3"/>
    <w:basedOn w:val="a7"/>
    <w:locked/>
    <w:rsid w:val="00483360"/>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7"/>
    <w:locked/>
    <w:rsid w:val="00483360"/>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Subtle 1"/>
    <w:basedOn w:val="a7"/>
    <w:locked/>
    <w:rsid w:val="00483360"/>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7"/>
    <w:locked/>
    <w:rsid w:val="00483360"/>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7"/>
    <w:locked/>
    <w:rsid w:val="00483360"/>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7"/>
    <w:locked/>
    <w:rsid w:val="00483360"/>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2">
    <w:name w:val="Table 3D effects 3"/>
    <w:basedOn w:val="a7"/>
    <w:locked/>
    <w:rsid w:val="00483360"/>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7"/>
    <w:locked/>
    <w:rsid w:val="00483360"/>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7"/>
    <w:locked/>
    <w:rsid w:val="00483360"/>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
    <w:name w:val="Table List 3"/>
    <w:basedOn w:val="a7"/>
    <w:locked/>
    <w:rsid w:val="00483360"/>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
    <w:name w:val="Table List 7"/>
    <w:basedOn w:val="a7"/>
    <w:locked/>
    <w:rsid w:val="00483360"/>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7"/>
    <w:locked/>
    <w:rsid w:val="00483360"/>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styleId="2f">
    <w:name w:val="toc 2"/>
    <w:basedOn w:val="a4"/>
    <w:autoRedefine/>
    <w:uiPriority w:val="39"/>
    <w:locked/>
    <w:rsid w:val="00483360"/>
    <w:pPr>
      <w:spacing w:line="300" w:lineRule="auto"/>
      <w:ind w:leftChars="200" w:left="200"/>
    </w:pPr>
    <w:rPr>
      <w:sz w:val="24"/>
    </w:rPr>
  </w:style>
  <w:style w:type="paragraph" w:styleId="34">
    <w:name w:val="toc 3"/>
    <w:basedOn w:val="a4"/>
    <w:autoRedefine/>
    <w:uiPriority w:val="39"/>
    <w:locked/>
    <w:rsid w:val="00483360"/>
    <w:pPr>
      <w:spacing w:line="300" w:lineRule="auto"/>
      <w:ind w:leftChars="400" w:left="400"/>
    </w:pPr>
    <w:rPr>
      <w:sz w:val="24"/>
    </w:rPr>
  </w:style>
  <w:style w:type="paragraph" w:styleId="afff6">
    <w:name w:val="Balloon Text"/>
    <w:basedOn w:val="a4"/>
    <w:link w:val="afff7"/>
    <w:semiHidden/>
    <w:rsid w:val="00483360"/>
    <w:rPr>
      <w:sz w:val="18"/>
      <w:szCs w:val="18"/>
    </w:rPr>
  </w:style>
  <w:style w:type="character" w:customStyle="1" w:styleId="afff7">
    <w:name w:val="批注框文本 字符"/>
    <w:link w:val="afff6"/>
    <w:semiHidden/>
    <w:rsid w:val="00483360"/>
    <w:rPr>
      <w:rFonts w:ascii="Times New Roman" w:hAnsi="Times New Roman"/>
      <w:kern w:val="2"/>
      <w:sz w:val="18"/>
      <w:szCs w:val="18"/>
    </w:rPr>
  </w:style>
  <w:style w:type="table" w:styleId="17">
    <w:name w:val="Table Columns 1"/>
    <w:basedOn w:val="a7"/>
    <w:locked/>
    <w:rsid w:val="00483360"/>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7"/>
    <w:locked/>
    <w:rsid w:val="00483360"/>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Columns 3"/>
    <w:basedOn w:val="a7"/>
    <w:locked/>
    <w:rsid w:val="00483360"/>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7"/>
    <w:locked/>
    <w:rsid w:val="00483360"/>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locked/>
    <w:rsid w:val="00483360"/>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7"/>
    <w:locked/>
    <w:rsid w:val="00483360"/>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7"/>
    <w:locked/>
    <w:rsid w:val="00483360"/>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6">
    <w:name w:val="Table Grid 3"/>
    <w:basedOn w:val="a7"/>
    <w:locked/>
    <w:rsid w:val="00483360"/>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7"/>
    <w:locked/>
    <w:rsid w:val="00483360"/>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7"/>
    <w:locked/>
    <w:rsid w:val="00483360"/>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7"/>
    <w:locked/>
    <w:rsid w:val="00483360"/>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7"/>
    <w:locked/>
    <w:rsid w:val="00483360"/>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7"/>
    <w:locked/>
    <w:rsid w:val="00483360"/>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8">
    <w:name w:val="Document Map"/>
    <w:basedOn w:val="a4"/>
    <w:link w:val="afff9"/>
    <w:semiHidden/>
    <w:rsid w:val="00483360"/>
    <w:pPr>
      <w:shd w:val="clear" w:color="auto" w:fill="000080"/>
    </w:pPr>
  </w:style>
  <w:style w:type="character" w:customStyle="1" w:styleId="afff9">
    <w:name w:val="文档结构图 字符"/>
    <w:link w:val="afff8"/>
    <w:semiHidden/>
    <w:rsid w:val="00483360"/>
    <w:rPr>
      <w:rFonts w:ascii="Times New Roman" w:hAnsi="Times New Roman"/>
      <w:kern w:val="2"/>
      <w:sz w:val="21"/>
      <w:szCs w:val="24"/>
      <w:shd w:val="clear" w:color="auto" w:fill="000080"/>
    </w:rPr>
  </w:style>
  <w:style w:type="table" w:styleId="-6">
    <w:name w:val="Colorful Grid Accent 6"/>
    <w:basedOn w:val="a7"/>
    <w:uiPriority w:val="73"/>
    <w:locked/>
    <w:rsid w:val="00D9130A"/>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afffa">
    <w:name w:val="论文表格"/>
    <w:basedOn w:val="a7"/>
    <w:uiPriority w:val="99"/>
    <w:rsid w:val="005D3CB4"/>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styleId="afffb">
    <w:name w:val="Normal (Web)"/>
    <w:basedOn w:val="a4"/>
    <w:uiPriority w:val="99"/>
    <w:semiHidden/>
    <w:unhideWhenUsed/>
    <w:rsid w:val="00DC15B8"/>
    <w:pPr>
      <w:widowControl/>
      <w:spacing w:before="100" w:beforeAutospacing="1" w:after="100" w:afterAutospacing="1"/>
      <w:jc w:val="left"/>
    </w:pPr>
    <w:rPr>
      <w:rFonts w:ascii="宋体" w:hAnsi="宋体" w:cs="宋体"/>
      <w:kern w:val="0"/>
      <w:sz w:val="24"/>
    </w:rPr>
  </w:style>
  <w:style w:type="character" w:styleId="HTML">
    <w:name w:val="HTML Code"/>
    <w:uiPriority w:val="99"/>
    <w:semiHidden/>
    <w:unhideWhenUsed/>
    <w:rsid w:val="00DC15B8"/>
    <w:rPr>
      <w:rFonts w:ascii="宋体" w:eastAsia="宋体" w:hAnsi="宋体" w:cs="宋体"/>
      <w:sz w:val="24"/>
      <w:szCs w:val="24"/>
    </w:rPr>
  </w:style>
  <w:style w:type="character" w:styleId="afffc">
    <w:name w:val="Strong"/>
    <w:uiPriority w:val="22"/>
    <w:qFormat/>
    <w:rsid w:val="00121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888">
      <w:bodyDiv w:val="1"/>
      <w:marLeft w:val="0"/>
      <w:marRight w:val="0"/>
      <w:marTop w:val="0"/>
      <w:marBottom w:val="0"/>
      <w:divBdr>
        <w:top w:val="none" w:sz="0" w:space="0" w:color="auto"/>
        <w:left w:val="none" w:sz="0" w:space="0" w:color="auto"/>
        <w:bottom w:val="none" w:sz="0" w:space="0" w:color="auto"/>
        <w:right w:val="none" w:sz="0" w:space="0" w:color="auto"/>
      </w:divBdr>
    </w:div>
    <w:div w:id="157767264">
      <w:bodyDiv w:val="1"/>
      <w:marLeft w:val="0"/>
      <w:marRight w:val="0"/>
      <w:marTop w:val="0"/>
      <w:marBottom w:val="0"/>
      <w:divBdr>
        <w:top w:val="none" w:sz="0" w:space="0" w:color="auto"/>
        <w:left w:val="none" w:sz="0" w:space="0" w:color="auto"/>
        <w:bottom w:val="none" w:sz="0" w:space="0" w:color="auto"/>
        <w:right w:val="none" w:sz="0" w:space="0" w:color="auto"/>
      </w:divBdr>
    </w:div>
    <w:div w:id="524293892">
      <w:bodyDiv w:val="1"/>
      <w:marLeft w:val="0"/>
      <w:marRight w:val="0"/>
      <w:marTop w:val="0"/>
      <w:marBottom w:val="0"/>
      <w:divBdr>
        <w:top w:val="none" w:sz="0" w:space="0" w:color="auto"/>
        <w:left w:val="none" w:sz="0" w:space="0" w:color="auto"/>
        <w:bottom w:val="none" w:sz="0" w:space="0" w:color="auto"/>
        <w:right w:val="none" w:sz="0" w:space="0" w:color="auto"/>
      </w:divBdr>
    </w:div>
    <w:div w:id="1081441563">
      <w:bodyDiv w:val="1"/>
      <w:marLeft w:val="0"/>
      <w:marRight w:val="0"/>
      <w:marTop w:val="0"/>
      <w:marBottom w:val="0"/>
      <w:divBdr>
        <w:top w:val="none" w:sz="0" w:space="0" w:color="auto"/>
        <w:left w:val="none" w:sz="0" w:space="0" w:color="auto"/>
        <w:bottom w:val="none" w:sz="0" w:space="0" w:color="auto"/>
        <w:right w:val="none" w:sz="0" w:space="0" w:color="auto"/>
      </w:divBdr>
    </w:div>
    <w:div w:id="1148398633">
      <w:bodyDiv w:val="1"/>
      <w:marLeft w:val="0"/>
      <w:marRight w:val="0"/>
      <w:marTop w:val="0"/>
      <w:marBottom w:val="0"/>
      <w:divBdr>
        <w:top w:val="none" w:sz="0" w:space="0" w:color="auto"/>
        <w:left w:val="none" w:sz="0" w:space="0" w:color="auto"/>
        <w:bottom w:val="none" w:sz="0" w:space="0" w:color="auto"/>
        <w:right w:val="none" w:sz="0" w:space="0" w:color="auto"/>
      </w:divBdr>
    </w:div>
    <w:div w:id="1256281416">
      <w:bodyDiv w:val="1"/>
      <w:marLeft w:val="0"/>
      <w:marRight w:val="0"/>
      <w:marTop w:val="0"/>
      <w:marBottom w:val="0"/>
      <w:divBdr>
        <w:top w:val="none" w:sz="0" w:space="0" w:color="auto"/>
        <w:left w:val="none" w:sz="0" w:space="0" w:color="auto"/>
        <w:bottom w:val="none" w:sz="0" w:space="0" w:color="auto"/>
        <w:right w:val="none" w:sz="0" w:space="0" w:color="auto"/>
      </w:divBdr>
    </w:div>
    <w:div w:id="1731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46090-B848-4948-877D-9BB3E607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614</TotalTime>
  <Pages>37</Pages>
  <Words>3548</Words>
  <Characters>20230</Characters>
  <Application>Microsoft Office Word</Application>
  <DocSecurity>0</DocSecurity>
  <Lines>168</Lines>
  <Paragraphs>47</Paragraphs>
  <ScaleCrop>false</ScaleCrop>
  <Company>Microsoft</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 浩</cp:lastModifiedBy>
  <cp:revision>69</cp:revision>
  <dcterms:created xsi:type="dcterms:W3CDTF">2015-04-23T02:55:00Z</dcterms:created>
  <dcterms:modified xsi:type="dcterms:W3CDTF">2020-04-03T09:11:00Z</dcterms:modified>
</cp:coreProperties>
</file>